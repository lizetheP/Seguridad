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C2A8" w14:textId="7D2694B3" w:rsidR="00D778DF" w:rsidRDefault="00000000" w:rsidP="004E7FD1">
      <w:pPr>
        <w:pStyle w:val="Ttulo"/>
        <w:jc w:val="center"/>
      </w:pPr>
      <w:sdt>
        <w:sdtPr>
          <w:rPr>
            <w:b w:val="0"/>
            <w:color w:val="EE0000"/>
          </w:rPr>
          <w:alias w:val="Título"/>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86634">
            <w:t>Configure ACL extendida</w:t>
          </w:r>
          <w:r w:rsidR="004E7FD1">
            <w:t>s</w:t>
          </w:r>
        </w:sdtContent>
      </w:sdt>
    </w:p>
    <w:p w14:paraId="3E04F1D5" w14:textId="5EBE4567" w:rsidR="00880CD9" w:rsidRDefault="00880CD9" w:rsidP="00D778DF">
      <w:pPr>
        <w:pStyle w:val="InstNoteRed"/>
      </w:pPr>
    </w:p>
    <w:p w14:paraId="44797621" w14:textId="5B5928A9" w:rsidR="00880CD9" w:rsidRPr="00FE3F19" w:rsidRDefault="00880CD9" w:rsidP="00880CD9">
      <w:pPr>
        <w:pStyle w:val="InstNoteRed"/>
        <w:jc w:val="center"/>
      </w:pPr>
      <w:r>
        <w:rPr>
          <w:noProof/>
        </w:rPr>
        <w:drawing>
          <wp:inline distT="0" distB="0" distL="0" distR="0" wp14:anchorId="54BB2E4E" wp14:editId="06215202">
            <wp:extent cx="5429250" cy="332855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385" cy="3329868"/>
                    </a:xfrm>
                    <a:prstGeom prst="rect">
                      <a:avLst/>
                    </a:prstGeom>
                    <a:noFill/>
                    <a:ln>
                      <a:noFill/>
                    </a:ln>
                  </pic:spPr>
                </pic:pic>
              </a:graphicData>
            </a:graphic>
          </wp:inline>
        </w:drawing>
      </w:r>
    </w:p>
    <w:p w14:paraId="3E47F135" w14:textId="77777777" w:rsidR="00D778DF" w:rsidRPr="00E70096" w:rsidRDefault="00D778DF" w:rsidP="00D41A55">
      <w:pPr>
        <w:pStyle w:val="Ttulo1"/>
      </w:pPr>
      <w:r>
        <w:t>Tabla de asignación de direcciones</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enumera los dispositivos que están en la topología y sus interfaces. Las direcciones IP y las máscaras de subred se proporcionan para cada interfaz. Si corresponde, también se proporciona la puerta de enlace predeterminada para el dispositivo"/>
      </w:tblPr>
      <w:tblGrid>
        <w:gridCol w:w="2007"/>
        <w:gridCol w:w="2007"/>
        <w:gridCol w:w="2007"/>
        <w:gridCol w:w="2007"/>
        <w:gridCol w:w="2007"/>
      </w:tblGrid>
      <w:tr w:rsidR="008002F3" w:rsidRPr="000B0C00" w14:paraId="067BA31C" w14:textId="77777777" w:rsidTr="00630392">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t>Dispositivo</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t>Interfaz</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t>Dirección IP</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t>Máscara de subred</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t>Puerta de enlace predeterminada</w:t>
            </w:r>
          </w:p>
        </w:tc>
      </w:tr>
      <w:tr w:rsidR="008002F3" w:rsidRPr="000B0C00" w14:paraId="592F1A8A" w14:textId="77777777" w:rsidTr="00630392">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t>N/D</w:t>
            </w:r>
          </w:p>
        </w:tc>
      </w:tr>
      <w:tr w:rsidR="008002F3" w:rsidRPr="000B0C00" w14:paraId="3B56BBBE" w14:textId="77777777" w:rsidTr="00630392">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t>N/D</w:t>
            </w:r>
          </w:p>
        </w:tc>
      </w:tr>
      <w:tr w:rsidR="008002F3" w:rsidRPr="000B0C00" w14:paraId="1AC99E02" w14:textId="77777777" w:rsidTr="00630392">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t>N/D</w:t>
            </w:r>
          </w:p>
        </w:tc>
      </w:tr>
      <w:tr w:rsidR="008002F3" w:rsidRPr="000B0C00" w14:paraId="04B965C9" w14:textId="77777777" w:rsidTr="00630392">
        <w:trPr>
          <w:cantSplit/>
          <w:jc w:val="center"/>
        </w:trPr>
        <w:tc>
          <w:tcPr>
            <w:tcW w:w="2007" w:type="dxa"/>
            <w:vAlign w:val="center"/>
          </w:tcPr>
          <w:p w14:paraId="43BF6A19" w14:textId="77777777" w:rsidR="008002F3" w:rsidRPr="008A20C7" w:rsidRDefault="008002F3" w:rsidP="00AF2D35">
            <w:pPr>
              <w:pStyle w:val="TableText"/>
            </w:pPr>
            <w:r>
              <w:t>Servidor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630392">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630392">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40125C87" w14:textId="77777777" w:rsidR="00D778DF" w:rsidRDefault="00D778DF" w:rsidP="00D41A55">
      <w:pPr>
        <w:pStyle w:val="Ttulo1"/>
      </w:pPr>
      <w:r>
        <w:t>Objetivos</w:t>
      </w:r>
    </w:p>
    <w:p w14:paraId="1B746DC7" w14:textId="77777777" w:rsidR="008002F3" w:rsidRPr="00B03945" w:rsidRDefault="008002F3" w:rsidP="00B03945">
      <w:pPr>
        <w:pStyle w:val="BodyTextL25Bold"/>
      </w:pPr>
      <w:r>
        <w:t>Parte 1: Configure, aplique y verifique una ACL extendida numerada</w:t>
      </w:r>
    </w:p>
    <w:p w14:paraId="5CA430C0" w14:textId="77777777" w:rsidR="008002F3" w:rsidRPr="008002F3" w:rsidRDefault="008002F3" w:rsidP="00B03945">
      <w:pPr>
        <w:pStyle w:val="BodyTextL25Bold"/>
      </w:pPr>
      <w:r>
        <w:t>Parte 2: Configure, Aplique y Verifique una ACL extendida con nombre</w:t>
      </w:r>
    </w:p>
    <w:p w14:paraId="21EF1E34" w14:textId="77777777" w:rsidR="00D778DF" w:rsidRDefault="00D778DF" w:rsidP="00D41A55">
      <w:pPr>
        <w:pStyle w:val="Ttulo1"/>
      </w:pPr>
      <w:r>
        <w:t>Antecedentes / Escenario</w:t>
      </w:r>
    </w:p>
    <w:p w14:paraId="6D666C4E" w14:textId="31665056" w:rsidR="008002F3" w:rsidRPr="00A76E46" w:rsidRDefault="008002F3" w:rsidP="008002F3">
      <w:pPr>
        <w:pStyle w:val="BodyTextL25"/>
      </w:pPr>
      <w:r>
        <w:t xml:space="preserve">Dos empleados necesitan acceder a los servicios que proporciona el servidor. La </w:t>
      </w:r>
      <w:r>
        <w:rPr>
          <w:b/>
        </w:rPr>
        <w:t>PC1</w:t>
      </w:r>
      <w:r>
        <w:t xml:space="preserve"> solo necesita acceso FTP, mientras que la </w:t>
      </w:r>
      <w:r>
        <w:rPr>
          <w:b/>
        </w:rPr>
        <w:t>PC2</w:t>
      </w:r>
      <w:r>
        <w:t xml:space="preserve"> solo necesita acceso web. </w:t>
      </w:r>
    </w:p>
    <w:p w14:paraId="349C9917" w14:textId="6F92A56D" w:rsidR="00125806" w:rsidRDefault="00125806" w:rsidP="00D41A55">
      <w:pPr>
        <w:pStyle w:val="Ttulo1"/>
      </w:pPr>
      <w:r>
        <w:lastRenderedPageBreak/>
        <w:t>Instrucciones</w:t>
      </w:r>
    </w:p>
    <w:p w14:paraId="76A9D6ED" w14:textId="77777777" w:rsidR="008002F3" w:rsidRDefault="008002F3" w:rsidP="001E2A22">
      <w:pPr>
        <w:pStyle w:val="Ttulo2"/>
      </w:pPr>
      <w:r>
        <w:t>Configure, Aplique y Verifique una ACL extendida numerada</w:t>
      </w:r>
    </w:p>
    <w:p w14:paraId="6CA73E8D" w14:textId="2D2993AB" w:rsidR="008002F3" w:rsidRPr="00E36546" w:rsidRDefault="008002F3" w:rsidP="00E36546">
      <w:pPr>
        <w:pStyle w:val="Ttulo3"/>
      </w:pPr>
      <w:r>
        <w:t xml:space="preserve">Configure una ACL para permitir FTP e ICMP desde </w:t>
      </w:r>
      <w:r w:rsidR="004E7FD1">
        <w:t xml:space="preserve">la LAN de la </w:t>
      </w:r>
      <w:r>
        <w:t>PC1N.</w:t>
      </w:r>
    </w:p>
    <w:p w14:paraId="3B5A71FE" w14:textId="77777777" w:rsidR="008002F3" w:rsidRDefault="008002F3" w:rsidP="008002F3">
      <w:pPr>
        <w:pStyle w:val="SubStepAlpha"/>
      </w:pPr>
      <w:r>
        <w:t xml:space="preserve">Para permitir el tráfico FTP, introduzca </w:t>
      </w:r>
      <w:proofErr w:type="spellStart"/>
      <w:r w:rsidRPr="008002F3">
        <w:rPr>
          <w:b/>
        </w:rPr>
        <w:t>permit</w:t>
      </w:r>
      <w:proofErr w:type="spellEnd"/>
      <w:r>
        <w:t xml:space="preserve">, seguido de un signo de interrogación. </w:t>
      </w:r>
    </w:p>
    <w:p w14:paraId="17D402CE" w14:textId="77777777" w:rsidR="008002F3" w:rsidRPr="006E3DC7" w:rsidRDefault="008002F3" w:rsidP="008002F3">
      <w:pPr>
        <w:pStyle w:val="CMD"/>
        <w:rPr>
          <w:b/>
          <w:lang w:val="en-US"/>
        </w:rPr>
      </w:pPr>
      <w:r w:rsidRPr="006E3DC7">
        <w:rPr>
          <w:lang w:val="en-US"/>
        </w:rPr>
        <w:t xml:space="preserve">R1(config)# </w:t>
      </w:r>
      <w:r w:rsidRPr="006E3DC7">
        <w:rPr>
          <w:b/>
          <w:lang w:val="en-US"/>
        </w:rPr>
        <w:t>access-list 100 permit ?</w:t>
      </w:r>
    </w:p>
    <w:p w14:paraId="3B7C5108"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ahp</w:t>
      </w:r>
      <w:proofErr w:type="spellEnd"/>
      <w:r w:rsidRPr="006E3DC7">
        <w:rPr>
          <w:lang w:val="en-US"/>
        </w:rPr>
        <w:t xml:space="preserve"> Authentication Header Protocol</w:t>
      </w:r>
    </w:p>
    <w:p w14:paraId="2B3D8297"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eigrp</w:t>
      </w:r>
      <w:proofErr w:type="spellEnd"/>
      <w:r w:rsidRPr="006E3DC7">
        <w:rPr>
          <w:lang w:val="en-US"/>
        </w:rPr>
        <w:t xml:space="preserve"> Cisco's EIGRP routing protocol</w:t>
      </w:r>
    </w:p>
    <w:p w14:paraId="71C796CC"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esp</w:t>
      </w:r>
      <w:proofErr w:type="spellEnd"/>
      <w:r w:rsidRPr="006E3DC7">
        <w:rPr>
          <w:lang w:val="en-US"/>
        </w:rPr>
        <w:t xml:space="preserve"> Encapsulation Security Payload</w:t>
      </w:r>
    </w:p>
    <w:p w14:paraId="10F0F5F1"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gre</w:t>
      </w:r>
      <w:proofErr w:type="spellEnd"/>
      <w:r w:rsidRPr="006E3DC7">
        <w:rPr>
          <w:lang w:val="en-US"/>
        </w:rPr>
        <w:t xml:space="preserve"> Cisco's GRE tunneling</w:t>
      </w:r>
    </w:p>
    <w:p w14:paraId="0717CC56"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icmp</w:t>
      </w:r>
      <w:proofErr w:type="spellEnd"/>
      <w:r w:rsidRPr="006E3DC7">
        <w:rPr>
          <w:lang w:val="en-US"/>
        </w:rPr>
        <w:t xml:space="preserve"> Internet Control Message Protocol</w:t>
      </w:r>
    </w:p>
    <w:p w14:paraId="3706B20B"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ip</w:t>
      </w:r>
      <w:proofErr w:type="spellEnd"/>
      <w:r w:rsidRPr="006E3DC7">
        <w:rPr>
          <w:lang w:val="en-US"/>
        </w:rPr>
        <w:t xml:space="preserve"> Any Internet Protocol</w:t>
      </w:r>
    </w:p>
    <w:p w14:paraId="16E92FAF"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ospf</w:t>
      </w:r>
      <w:proofErr w:type="spellEnd"/>
      <w:r w:rsidRPr="006E3DC7">
        <w:rPr>
          <w:lang w:val="en-US"/>
        </w:rPr>
        <w:t xml:space="preserve"> OSPF routing protocol</w:t>
      </w:r>
    </w:p>
    <w:p w14:paraId="0AD6FE55"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tcp</w:t>
      </w:r>
      <w:proofErr w:type="spellEnd"/>
      <w:r w:rsidRPr="006E3DC7">
        <w:rPr>
          <w:lang w:val="en-US"/>
        </w:rPr>
        <w:t xml:space="preserve"> Transmission Control Protocol</w:t>
      </w:r>
    </w:p>
    <w:p w14:paraId="74E7A75E" w14:textId="77777777" w:rsidR="008002F3" w:rsidRDefault="008002F3" w:rsidP="00552FE8">
      <w:pPr>
        <w:pStyle w:val="CMDOutput"/>
      </w:pPr>
      <w:r w:rsidRPr="006E3DC7">
        <w:rPr>
          <w:lang w:val="en-US"/>
        </w:rPr>
        <w:t xml:space="preserve">  </w:t>
      </w:r>
      <w:proofErr w:type="spellStart"/>
      <w:r>
        <w:t>udp</w:t>
      </w:r>
      <w:proofErr w:type="spellEnd"/>
      <w:r>
        <w:t xml:space="preserve"> User </w:t>
      </w:r>
      <w:proofErr w:type="spellStart"/>
      <w:r>
        <w:t>Datagram</w:t>
      </w:r>
      <w:proofErr w:type="spellEnd"/>
      <w:r>
        <w:t xml:space="preserve"> </w:t>
      </w:r>
      <w:proofErr w:type="spellStart"/>
      <w:r>
        <w:t>Protocol</w:t>
      </w:r>
      <w:proofErr w:type="spellEnd"/>
    </w:p>
    <w:p w14:paraId="760CAC98" w14:textId="4A32298E" w:rsidR="00552FE8" w:rsidRPr="00552FE8" w:rsidRDefault="00552FE8" w:rsidP="00552FE8">
      <w:pPr>
        <w:pStyle w:val="SubStepAlpha"/>
      </w:pPr>
      <w:r>
        <w:t>Cuando se configura y aplica, esta ACL debe permitir FTP e ICMP. ICMP aparece en la lista anterior, pero FTP no. Esto se debe a que FTP es un protocolo de capa de aplicación que utiliza TCP en la capa de transporte. Ingrese TCP para refinar aún más la ayuda de ACL.</w:t>
      </w:r>
    </w:p>
    <w:p w14:paraId="3C68443E" w14:textId="77777777" w:rsidR="004E7FD1" w:rsidRPr="004E7FD1" w:rsidRDefault="00552FE8" w:rsidP="00724F82">
      <w:pPr>
        <w:pStyle w:val="SubStepAlpha"/>
        <w:rPr>
          <w:lang w:val="en-US"/>
        </w:rPr>
      </w:pPr>
      <w:r>
        <w:t xml:space="preserve">La dirección de origen puede representar un único dispositivo, como PC1, mediante la palabra clave </w:t>
      </w:r>
      <w:r w:rsidRPr="004E7FD1">
        <w:rPr>
          <w:b/>
        </w:rPr>
        <w:t>host</w:t>
      </w:r>
      <w:r>
        <w:t xml:space="preserve"> y, a continuación, la dirección IP de PC1. El uso de la palabra clave </w:t>
      </w:r>
      <w:r w:rsidR="00BB08DE" w:rsidRPr="004E7FD1">
        <w:rPr>
          <w:b/>
        </w:rPr>
        <w:t>any</w:t>
      </w:r>
      <w:r>
        <w:t xml:space="preserve"> permite cualquier host en cualquier red. El filtrado también se puede realizar mediante una dirección de red. En este caso, es cualquier host que tiene una dirección que pertenece a la red 172.22.34.64/27</w:t>
      </w:r>
    </w:p>
    <w:p w14:paraId="3AD3BADD" w14:textId="77777777" w:rsidR="00BB08DE" w:rsidRPr="006E3DC7" w:rsidRDefault="00BB08DE" w:rsidP="00BB08DE">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0.0.0.31 ?</w:t>
      </w:r>
    </w:p>
    <w:p w14:paraId="67B4778A" w14:textId="77777777" w:rsidR="00BB08DE" w:rsidRPr="006E3DC7" w:rsidRDefault="00BB08DE" w:rsidP="00BB08DE">
      <w:pPr>
        <w:pStyle w:val="CMDOutput"/>
        <w:rPr>
          <w:lang w:val="en-US"/>
        </w:rPr>
      </w:pPr>
      <w:r w:rsidRPr="006E3DC7">
        <w:rPr>
          <w:lang w:val="en-US"/>
        </w:rPr>
        <w:t xml:space="preserve">  A.B.C.D Destination address</w:t>
      </w:r>
    </w:p>
    <w:p w14:paraId="115ADF5F" w14:textId="77777777" w:rsidR="00BB08DE" w:rsidRPr="006E3DC7" w:rsidRDefault="00BB08DE" w:rsidP="00BB08DE">
      <w:pPr>
        <w:pStyle w:val="CMDOutput"/>
        <w:rPr>
          <w:lang w:val="en-US"/>
        </w:rPr>
      </w:pPr>
      <w:r w:rsidRPr="006E3DC7">
        <w:rPr>
          <w:lang w:val="en-US"/>
        </w:rPr>
        <w:t xml:space="preserve">  any </w:t>
      </w:r>
      <w:proofErr w:type="spellStart"/>
      <w:r w:rsidRPr="006E3DC7">
        <w:rPr>
          <w:lang w:val="en-US"/>
        </w:rPr>
        <w:t>Any</w:t>
      </w:r>
      <w:proofErr w:type="spellEnd"/>
      <w:r w:rsidRPr="006E3DC7">
        <w:rPr>
          <w:lang w:val="en-US"/>
        </w:rPr>
        <w:t xml:space="preserve"> destination host</w:t>
      </w:r>
    </w:p>
    <w:p w14:paraId="66380B1D" w14:textId="77777777" w:rsidR="00BB08DE" w:rsidRPr="006E3DC7" w:rsidRDefault="00BB08DE" w:rsidP="00BB08DE">
      <w:pPr>
        <w:pStyle w:val="CMDOutput"/>
        <w:rPr>
          <w:lang w:val="en-US"/>
        </w:rPr>
      </w:pPr>
      <w:r w:rsidRPr="006E3DC7">
        <w:rPr>
          <w:lang w:val="en-US"/>
        </w:rPr>
        <w:t xml:space="preserve">  eq Match only packets on a given port number</w:t>
      </w:r>
    </w:p>
    <w:p w14:paraId="0F0F3BF1" w14:textId="77777777" w:rsidR="00BB08DE" w:rsidRPr="006E3DC7" w:rsidRDefault="00BB08DE" w:rsidP="00BB08DE">
      <w:pPr>
        <w:pStyle w:val="CMDOutput"/>
        <w:rPr>
          <w:lang w:val="en-US"/>
        </w:rPr>
      </w:pPr>
      <w:r w:rsidRPr="006E3DC7">
        <w:rPr>
          <w:lang w:val="en-US"/>
        </w:rPr>
        <w:t xml:space="preserve">  </w:t>
      </w:r>
      <w:proofErr w:type="spellStart"/>
      <w:r w:rsidRPr="006E3DC7">
        <w:rPr>
          <w:lang w:val="en-US"/>
        </w:rPr>
        <w:t>gt</w:t>
      </w:r>
      <w:proofErr w:type="spellEnd"/>
      <w:r w:rsidRPr="006E3DC7">
        <w:rPr>
          <w:lang w:val="en-US"/>
        </w:rPr>
        <w:t xml:space="preserve"> Match only packets with a greater port number</w:t>
      </w:r>
    </w:p>
    <w:p w14:paraId="567B4F50" w14:textId="77777777" w:rsidR="00BB08DE" w:rsidRPr="006E3DC7" w:rsidRDefault="00BB08DE" w:rsidP="00BB08DE">
      <w:pPr>
        <w:pStyle w:val="CMDOutput"/>
        <w:rPr>
          <w:lang w:val="en-US"/>
        </w:rPr>
      </w:pPr>
      <w:r w:rsidRPr="006E3DC7">
        <w:rPr>
          <w:lang w:val="en-US"/>
        </w:rPr>
        <w:t xml:space="preserve">  host A single destination host</w:t>
      </w:r>
    </w:p>
    <w:p w14:paraId="539E83D5" w14:textId="77777777" w:rsidR="00BB08DE" w:rsidRPr="006E3DC7" w:rsidRDefault="00BB08DE" w:rsidP="00BB08DE">
      <w:pPr>
        <w:pStyle w:val="CMDOutput"/>
        <w:rPr>
          <w:lang w:val="en-US"/>
        </w:rPr>
      </w:pPr>
      <w:r w:rsidRPr="006E3DC7">
        <w:rPr>
          <w:lang w:val="en-US"/>
        </w:rPr>
        <w:t xml:space="preserve">  </w:t>
      </w:r>
      <w:proofErr w:type="spellStart"/>
      <w:r w:rsidRPr="006E3DC7">
        <w:rPr>
          <w:lang w:val="en-US"/>
        </w:rPr>
        <w:t>lt</w:t>
      </w:r>
      <w:proofErr w:type="spellEnd"/>
      <w:r w:rsidRPr="006E3DC7">
        <w:rPr>
          <w:lang w:val="en-US"/>
        </w:rPr>
        <w:t xml:space="preserve"> Match only packets with a lower port number</w:t>
      </w:r>
    </w:p>
    <w:p w14:paraId="03345F12" w14:textId="77777777" w:rsidR="00BB08DE" w:rsidRPr="006E3DC7" w:rsidRDefault="00BB08DE" w:rsidP="00BB08DE">
      <w:pPr>
        <w:pStyle w:val="CMDOutput"/>
        <w:rPr>
          <w:lang w:val="en-US"/>
        </w:rPr>
      </w:pPr>
      <w:r w:rsidRPr="006E3DC7">
        <w:rPr>
          <w:lang w:val="en-US"/>
        </w:rPr>
        <w:t xml:space="preserve">  </w:t>
      </w:r>
      <w:proofErr w:type="spellStart"/>
      <w:r w:rsidRPr="006E3DC7">
        <w:rPr>
          <w:lang w:val="en-US"/>
        </w:rPr>
        <w:t>neq</w:t>
      </w:r>
      <w:proofErr w:type="spellEnd"/>
      <w:r w:rsidRPr="006E3DC7">
        <w:rPr>
          <w:lang w:val="en-US"/>
        </w:rPr>
        <w:t xml:space="preserve"> Match only packets not on a given port number</w:t>
      </w:r>
    </w:p>
    <w:p w14:paraId="0B2FDD1B" w14:textId="77777777" w:rsidR="00BB08DE" w:rsidRPr="006E3DC7" w:rsidRDefault="00BB08DE" w:rsidP="00BB08DE">
      <w:pPr>
        <w:pStyle w:val="CMDOutput"/>
        <w:rPr>
          <w:lang w:val="en-US"/>
        </w:rPr>
      </w:pPr>
      <w:r w:rsidRPr="006E3DC7">
        <w:rPr>
          <w:lang w:val="en-US"/>
        </w:rPr>
        <w:t xml:space="preserve">  range Match only packets in the range of port numbers</w:t>
      </w:r>
    </w:p>
    <w:p w14:paraId="464204B1" w14:textId="27F3D71E" w:rsidR="00267592" w:rsidRPr="00267592" w:rsidRDefault="00267592" w:rsidP="00267592">
      <w:pPr>
        <w:pStyle w:val="SubStepAlpha"/>
      </w:pPr>
      <w:r>
        <w:t>Configure la dirección de destino. En este escenario, estamos filtrando el tráfico para un único destino, que es el servidor. Introduzca la palabra clave host seguida de la dirección IP del servidor.</w:t>
      </w:r>
    </w:p>
    <w:p w14:paraId="6DBAC764" w14:textId="77777777" w:rsidR="00267592" w:rsidRPr="006E3DC7" w:rsidRDefault="00267592" w:rsidP="00267592">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0.0.0.31 host 172.22.34.62 ?</w:t>
      </w:r>
    </w:p>
    <w:p w14:paraId="318034BA"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dscp</w:t>
      </w:r>
      <w:proofErr w:type="spellEnd"/>
      <w:r w:rsidRPr="006E3DC7">
        <w:rPr>
          <w:lang w:val="en-US"/>
        </w:rPr>
        <w:t xml:space="preserve"> Match packets with given </w:t>
      </w:r>
      <w:proofErr w:type="spellStart"/>
      <w:r w:rsidRPr="006E3DC7">
        <w:rPr>
          <w:lang w:val="en-US"/>
        </w:rPr>
        <w:t>dscp</w:t>
      </w:r>
      <w:proofErr w:type="spellEnd"/>
      <w:r w:rsidRPr="006E3DC7">
        <w:rPr>
          <w:lang w:val="en-US"/>
        </w:rPr>
        <w:t xml:space="preserve"> value</w:t>
      </w:r>
    </w:p>
    <w:p w14:paraId="1E737E8B" w14:textId="77777777" w:rsidR="00267592" w:rsidRPr="006E3DC7" w:rsidRDefault="00267592" w:rsidP="00267592">
      <w:pPr>
        <w:pStyle w:val="CMDOutput"/>
        <w:rPr>
          <w:lang w:val="en-US"/>
        </w:rPr>
      </w:pPr>
      <w:r w:rsidRPr="006E3DC7">
        <w:rPr>
          <w:lang w:val="en-US"/>
        </w:rPr>
        <w:t xml:space="preserve">  eq Match only packets on a given port number</w:t>
      </w:r>
    </w:p>
    <w:p w14:paraId="4FCA4C19" w14:textId="77777777" w:rsidR="00267592" w:rsidRPr="006E3DC7" w:rsidRDefault="00267592" w:rsidP="00267592">
      <w:pPr>
        <w:pStyle w:val="CMDOutput"/>
        <w:rPr>
          <w:lang w:val="en-US"/>
        </w:rPr>
      </w:pPr>
      <w:r w:rsidRPr="006E3DC7">
        <w:rPr>
          <w:lang w:val="en-US"/>
        </w:rPr>
        <w:t xml:space="preserve">  established </w:t>
      </w:r>
      <w:proofErr w:type="spellStart"/>
      <w:r w:rsidRPr="006E3DC7">
        <w:rPr>
          <w:lang w:val="en-US"/>
        </w:rPr>
        <w:t>established</w:t>
      </w:r>
      <w:proofErr w:type="spellEnd"/>
    </w:p>
    <w:p w14:paraId="1ED63E5D"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gt</w:t>
      </w:r>
      <w:proofErr w:type="spellEnd"/>
      <w:r w:rsidRPr="006E3DC7">
        <w:rPr>
          <w:lang w:val="en-US"/>
        </w:rPr>
        <w:t xml:space="preserve"> Match only packets with a greater port number</w:t>
      </w:r>
    </w:p>
    <w:p w14:paraId="1C23431D"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lt</w:t>
      </w:r>
      <w:proofErr w:type="spellEnd"/>
      <w:r w:rsidRPr="006E3DC7">
        <w:rPr>
          <w:lang w:val="en-US"/>
        </w:rPr>
        <w:t xml:space="preserve"> Match only packets with a lower port number</w:t>
      </w:r>
    </w:p>
    <w:p w14:paraId="0FD27466"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neq</w:t>
      </w:r>
      <w:proofErr w:type="spellEnd"/>
      <w:r w:rsidRPr="006E3DC7">
        <w:rPr>
          <w:lang w:val="en-US"/>
        </w:rPr>
        <w:t xml:space="preserve"> Match only packets not on a given port number</w:t>
      </w:r>
    </w:p>
    <w:p w14:paraId="17C81DC3" w14:textId="77777777" w:rsidR="00267592" w:rsidRPr="006E3DC7" w:rsidRDefault="00267592" w:rsidP="00267592">
      <w:pPr>
        <w:pStyle w:val="CMDOutput"/>
        <w:rPr>
          <w:lang w:val="en-US"/>
        </w:rPr>
      </w:pPr>
      <w:r w:rsidRPr="006E3DC7">
        <w:rPr>
          <w:lang w:val="en-US"/>
        </w:rPr>
        <w:t xml:space="preserve">  precedence Match packets with given precedence value</w:t>
      </w:r>
    </w:p>
    <w:p w14:paraId="732A77DC" w14:textId="77777777" w:rsidR="00267592" w:rsidRPr="006E3DC7" w:rsidRDefault="00267592" w:rsidP="00267592">
      <w:pPr>
        <w:pStyle w:val="CMDOutput"/>
        <w:rPr>
          <w:lang w:val="en-US"/>
        </w:rPr>
      </w:pPr>
      <w:r w:rsidRPr="006E3DC7">
        <w:rPr>
          <w:lang w:val="en-US"/>
        </w:rPr>
        <w:t xml:space="preserve">  range Match only packets in the range of port numbers</w:t>
      </w:r>
    </w:p>
    <w:p w14:paraId="3F4531B3" w14:textId="77777777" w:rsidR="00267592" w:rsidRDefault="00267592" w:rsidP="00267592">
      <w:pPr>
        <w:pStyle w:val="CMDOutput"/>
      </w:pPr>
      <w:r w:rsidRPr="006E3DC7">
        <w:rPr>
          <w:lang w:val="en-US"/>
        </w:rPr>
        <w:t xml:space="preserve">  </w:t>
      </w:r>
      <w:r>
        <w:t>&lt;</w:t>
      </w:r>
      <w:proofErr w:type="spellStart"/>
      <w:r>
        <w:t>cr</w:t>
      </w:r>
      <w:proofErr w:type="spellEnd"/>
      <w:r>
        <w:t>&gt;</w:t>
      </w:r>
    </w:p>
    <w:p w14:paraId="5C9086C1" w14:textId="7D191895" w:rsidR="00267592" w:rsidRDefault="004E7FD1" w:rsidP="00267592">
      <w:pPr>
        <w:pStyle w:val="SubStepAlpha"/>
      </w:pPr>
      <w:r>
        <w:t>S</w:t>
      </w:r>
      <w:r w:rsidR="00267592">
        <w:t>olo se permite el tráfico FTP. Por lo tanto, introduzca la palabra clave</w:t>
      </w:r>
      <w:r w:rsidR="00267592" w:rsidRPr="00267592">
        <w:rPr>
          <w:b/>
        </w:rPr>
        <w:t xml:space="preserve"> </w:t>
      </w:r>
      <w:proofErr w:type="spellStart"/>
      <w:r w:rsidR="00267592" w:rsidRPr="00267592">
        <w:rPr>
          <w:b/>
        </w:rPr>
        <w:t>eq</w:t>
      </w:r>
      <w:proofErr w:type="spellEnd"/>
      <w:r w:rsidR="00267592">
        <w:t xml:space="preserve">, seguida de un signo de interrogación para mostrar las opciones disponibles. Luego, ingrese </w:t>
      </w:r>
      <w:r w:rsidR="00267592" w:rsidRPr="00267592">
        <w:rPr>
          <w:b/>
        </w:rPr>
        <w:t>ftp</w:t>
      </w:r>
      <w:r w:rsidR="00267592">
        <w:t xml:space="preserve"> y presione la tecla </w:t>
      </w:r>
      <w:proofErr w:type="spellStart"/>
      <w:r w:rsidR="00267592" w:rsidRPr="00267592">
        <w:rPr>
          <w:b/>
        </w:rPr>
        <w:t>Enter</w:t>
      </w:r>
      <w:proofErr w:type="spellEnd"/>
      <w:r w:rsidR="00267592">
        <w:t>.</w:t>
      </w:r>
    </w:p>
    <w:p w14:paraId="2F8E7514" w14:textId="77777777" w:rsidR="00267592" w:rsidRPr="006E3DC7" w:rsidRDefault="00267592" w:rsidP="00267592">
      <w:pPr>
        <w:pStyle w:val="CMD"/>
        <w:rPr>
          <w:lang w:val="en-US"/>
        </w:rPr>
      </w:pPr>
      <w:r w:rsidRPr="006E3DC7">
        <w:rPr>
          <w:lang w:val="en-US"/>
        </w:rPr>
        <w:lastRenderedPageBreak/>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0.0.0.31 host 172.22.34.62 eq ?</w:t>
      </w:r>
    </w:p>
    <w:p w14:paraId="072E4760" w14:textId="77777777" w:rsidR="00267592" w:rsidRPr="006E3DC7" w:rsidRDefault="00267592" w:rsidP="00B65512">
      <w:pPr>
        <w:pStyle w:val="CMDOutput"/>
        <w:rPr>
          <w:lang w:val="en-US"/>
        </w:rPr>
      </w:pPr>
      <w:r w:rsidRPr="006E3DC7">
        <w:rPr>
          <w:lang w:val="en-US"/>
        </w:rPr>
        <w:t xml:space="preserve">  &lt;0-65535&gt; Port number</w:t>
      </w:r>
    </w:p>
    <w:p w14:paraId="1574EFD1" w14:textId="77777777" w:rsidR="00267592" w:rsidRPr="006E3DC7" w:rsidRDefault="00267592" w:rsidP="00B65512">
      <w:pPr>
        <w:pStyle w:val="CMDOutput"/>
        <w:rPr>
          <w:lang w:val="en-US"/>
        </w:rPr>
      </w:pPr>
      <w:r w:rsidRPr="006E3DC7">
        <w:rPr>
          <w:lang w:val="en-US"/>
        </w:rPr>
        <w:t xml:space="preserve">  ftp File Transfer Protocol (21)</w:t>
      </w:r>
    </w:p>
    <w:p w14:paraId="4220D268" w14:textId="77777777" w:rsidR="00267592" w:rsidRPr="006E3DC7" w:rsidRDefault="00267592" w:rsidP="00B65512">
      <w:pPr>
        <w:pStyle w:val="CMDOutput"/>
        <w:rPr>
          <w:lang w:val="en-US"/>
        </w:rPr>
      </w:pPr>
      <w:r w:rsidRPr="006E3DC7">
        <w:rPr>
          <w:lang w:val="en-US"/>
        </w:rPr>
        <w:t xml:space="preserve">  pop3 Post Office Protocol v3 (110)</w:t>
      </w:r>
    </w:p>
    <w:p w14:paraId="0034C371" w14:textId="77777777" w:rsidR="00267592" w:rsidRPr="006E3DC7" w:rsidRDefault="00267592" w:rsidP="00B65512">
      <w:pPr>
        <w:pStyle w:val="CMDOutput"/>
        <w:rPr>
          <w:lang w:val="en-US"/>
        </w:rPr>
      </w:pPr>
      <w:r w:rsidRPr="006E3DC7">
        <w:rPr>
          <w:lang w:val="en-US"/>
        </w:rPr>
        <w:t xml:space="preserve">  smtp Simple Mail Transport Protocol (25)</w:t>
      </w:r>
    </w:p>
    <w:p w14:paraId="033A697F" w14:textId="77777777" w:rsidR="00267592" w:rsidRPr="006E3DC7" w:rsidRDefault="00267592" w:rsidP="00B65512">
      <w:pPr>
        <w:pStyle w:val="CMDOutput"/>
        <w:rPr>
          <w:lang w:val="en-US"/>
        </w:rPr>
      </w:pPr>
      <w:r w:rsidRPr="006E3DC7">
        <w:rPr>
          <w:lang w:val="en-US"/>
        </w:rPr>
        <w:t xml:space="preserve">  telnet </w:t>
      </w:r>
      <w:proofErr w:type="spellStart"/>
      <w:r w:rsidRPr="006E3DC7">
        <w:rPr>
          <w:lang w:val="en-US"/>
        </w:rPr>
        <w:t>Telnet</w:t>
      </w:r>
      <w:proofErr w:type="spellEnd"/>
      <w:r w:rsidRPr="006E3DC7">
        <w:rPr>
          <w:lang w:val="en-US"/>
        </w:rPr>
        <w:t xml:space="preserve"> (23)</w:t>
      </w:r>
    </w:p>
    <w:p w14:paraId="72EDDD64" w14:textId="77777777" w:rsidR="00267592" w:rsidRPr="006E3DC7" w:rsidRDefault="00267592" w:rsidP="00B65512">
      <w:pPr>
        <w:pStyle w:val="CMDOutput"/>
        <w:rPr>
          <w:lang w:val="en-US"/>
        </w:rPr>
      </w:pPr>
      <w:r w:rsidRPr="006E3DC7">
        <w:rPr>
          <w:lang w:val="en-US"/>
        </w:rPr>
        <w:t xml:space="preserve">  www World Wide Web (HTTP, 80)</w:t>
      </w:r>
    </w:p>
    <w:p w14:paraId="2A532CA5" w14:textId="77777777" w:rsidR="00267592" w:rsidRPr="006E3DC7" w:rsidRDefault="00267592" w:rsidP="00267592">
      <w:pPr>
        <w:pStyle w:val="CMD"/>
        <w:rPr>
          <w:lang w:val="en-US"/>
        </w:rPr>
      </w:pPr>
      <w:r w:rsidRPr="006E3DC7">
        <w:rPr>
          <w:lang w:val="en-US"/>
        </w:rPr>
        <w:t>R1(config)#</w:t>
      </w:r>
      <w:r w:rsidRPr="006E3DC7">
        <w:rPr>
          <w:b/>
          <w:lang w:val="en-US"/>
        </w:rPr>
        <w:t xml:space="preserve"> access-list 100 permit </w:t>
      </w:r>
      <w:proofErr w:type="spellStart"/>
      <w:r w:rsidRPr="006E3DC7">
        <w:rPr>
          <w:b/>
          <w:lang w:val="en-US"/>
        </w:rPr>
        <w:t>tcp</w:t>
      </w:r>
      <w:proofErr w:type="spellEnd"/>
      <w:r w:rsidRPr="006E3DC7">
        <w:rPr>
          <w:b/>
          <w:lang w:val="en-US"/>
        </w:rPr>
        <w:t xml:space="preserve"> 172.22.34.64 0.0.0.31 host 172.22.34.62 eq ftp</w:t>
      </w:r>
    </w:p>
    <w:p w14:paraId="53E47C26" w14:textId="77777777" w:rsidR="00267592" w:rsidRPr="00B65512" w:rsidRDefault="00267592" w:rsidP="00B65512">
      <w:pPr>
        <w:pStyle w:val="SubStepAlpha"/>
      </w:pPr>
      <w:r>
        <w:t>Cree una segunda instrucción de lista de acceso para permitir el tráfico ICMP (ping, etcétera) desde la PC1 al Servidor. Observe que el número de la lista de acceso es el mismo y que no es necesario detallar un tipo específico de tráfico ICMP.</w:t>
      </w:r>
    </w:p>
    <w:p w14:paraId="7F7B9F35" w14:textId="77777777" w:rsidR="00267592" w:rsidRPr="006E3DC7" w:rsidRDefault="00267592" w:rsidP="00267592">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icmp</w:t>
      </w:r>
      <w:proofErr w:type="spellEnd"/>
      <w:r w:rsidRPr="006E3DC7">
        <w:rPr>
          <w:b/>
          <w:lang w:val="en-US"/>
        </w:rPr>
        <w:t xml:space="preserve"> 172.22.34.64 0.0.0.31 host 172.22.34.62</w:t>
      </w:r>
    </w:p>
    <w:p w14:paraId="4497B98D" w14:textId="77777777" w:rsidR="00267592" w:rsidRPr="00B65512" w:rsidRDefault="00267592" w:rsidP="00B65512">
      <w:pPr>
        <w:pStyle w:val="SubStepAlpha"/>
      </w:pPr>
      <w:r>
        <w:t>El resto del tráfico se deniega de manera predeterminada.</w:t>
      </w:r>
    </w:p>
    <w:p w14:paraId="0BB63576" w14:textId="09745A32" w:rsidR="00267592" w:rsidRDefault="00B65512" w:rsidP="00B65512">
      <w:pPr>
        <w:pStyle w:val="SubStepAlpha"/>
      </w:pPr>
      <w:r w:rsidRPr="00B65512">
        <w:rPr>
          <w:b/>
        </w:rPr>
        <w:t xml:space="preserve">Ejecute el comando show </w:t>
      </w:r>
      <w:proofErr w:type="spellStart"/>
      <w:r w:rsidRPr="00B65512">
        <w:rPr>
          <w:b/>
        </w:rPr>
        <w:t>access-list</w:t>
      </w:r>
      <w:proofErr w:type="spellEnd"/>
      <w:r>
        <w:t xml:space="preserve"> y verifique que </w:t>
      </w:r>
      <w:proofErr w:type="spellStart"/>
      <w:r>
        <w:t>access</w:t>
      </w:r>
      <w:proofErr w:type="spellEnd"/>
      <w:r>
        <w:t xml:space="preserve"> </w:t>
      </w:r>
      <w:proofErr w:type="spellStart"/>
      <w:r>
        <w:t>list</w:t>
      </w:r>
      <w:proofErr w:type="spellEnd"/>
      <w:r>
        <w:t xml:space="preserve"> 100 contenga las instrucciones correctas. Observe que la declaración </w:t>
      </w:r>
      <w:proofErr w:type="spellStart"/>
      <w:r>
        <w:rPr>
          <w:b/>
        </w:rPr>
        <w:t>deny</w:t>
      </w:r>
      <w:proofErr w:type="spellEnd"/>
      <w:r>
        <w:rPr>
          <w:b/>
        </w:rPr>
        <w:t xml:space="preserve"> any </w:t>
      </w:r>
      <w:proofErr w:type="spellStart"/>
      <w:r>
        <w:rPr>
          <w:b/>
        </w:rPr>
        <w:t>any</w:t>
      </w:r>
      <w:proofErr w:type="spellEnd"/>
      <w:r>
        <w:t xml:space="preserve"> no aparece al final de la lista de acceso. La ejecución predeterminada de una lista de acceso es que si un paquete no coincide con una sentencia de la lista de acceso, no se permite a través de la interfaz.</w:t>
      </w:r>
    </w:p>
    <w:p w14:paraId="682D9E2C" w14:textId="77777777" w:rsidR="00C50BF4" w:rsidRPr="006E3DC7" w:rsidRDefault="00C50BF4" w:rsidP="00C50BF4">
      <w:pPr>
        <w:pStyle w:val="CMD"/>
        <w:rPr>
          <w:lang w:val="en-US"/>
        </w:rPr>
      </w:pPr>
      <w:r w:rsidRPr="006E3DC7">
        <w:rPr>
          <w:lang w:val="en-US"/>
        </w:rPr>
        <w:t>R1#</w:t>
      </w:r>
      <w:r w:rsidRPr="006E3DC7">
        <w:rPr>
          <w:b/>
          <w:lang w:val="en-US"/>
        </w:rPr>
        <w:t>show access-lists</w:t>
      </w:r>
    </w:p>
    <w:p w14:paraId="3919E191" w14:textId="77777777" w:rsidR="00C50BF4" w:rsidRPr="006E3DC7" w:rsidRDefault="00C50BF4" w:rsidP="00C50BF4">
      <w:pPr>
        <w:pStyle w:val="CMD"/>
        <w:rPr>
          <w:lang w:val="en-US"/>
        </w:rPr>
      </w:pPr>
      <w:r w:rsidRPr="006E3DC7">
        <w:rPr>
          <w:lang w:val="en-US"/>
        </w:rPr>
        <w:t>Extended IP access list 100</w:t>
      </w:r>
    </w:p>
    <w:p w14:paraId="30EF3A83" w14:textId="77777777" w:rsidR="00C50BF4" w:rsidRPr="006E3DC7" w:rsidRDefault="00C50BF4" w:rsidP="00C50BF4">
      <w:pPr>
        <w:pStyle w:val="CMD"/>
        <w:rPr>
          <w:lang w:val="en-US"/>
        </w:rPr>
      </w:pPr>
      <w:r w:rsidRPr="006E3DC7">
        <w:rPr>
          <w:lang w:val="en-US"/>
        </w:rPr>
        <w:t xml:space="preserve">    10 permit </w:t>
      </w:r>
      <w:proofErr w:type="spellStart"/>
      <w:r w:rsidRPr="006E3DC7">
        <w:rPr>
          <w:lang w:val="en-US"/>
        </w:rPr>
        <w:t>tcp</w:t>
      </w:r>
      <w:proofErr w:type="spellEnd"/>
      <w:r w:rsidRPr="006E3DC7">
        <w:rPr>
          <w:lang w:val="en-US"/>
        </w:rPr>
        <w:t xml:space="preserve"> 172.22.34.64 0.0.0.31 host 172.22.34.62 eq ftp</w:t>
      </w:r>
    </w:p>
    <w:p w14:paraId="64A48E53" w14:textId="77777777" w:rsidR="00C50BF4" w:rsidRPr="006E3DC7" w:rsidRDefault="00C50BF4" w:rsidP="00C50BF4">
      <w:pPr>
        <w:pStyle w:val="CMD"/>
        <w:rPr>
          <w:lang w:val="en-US"/>
        </w:rPr>
      </w:pPr>
      <w:r w:rsidRPr="006E3DC7">
        <w:rPr>
          <w:lang w:val="en-US"/>
        </w:rPr>
        <w:t xml:space="preserve">    20 permit </w:t>
      </w:r>
      <w:proofErr w:type="spellStart"/>
      <w:r w:rsidRPr="006E3DC7">
        <w:rPr>
          <w:lang w:val="en-US"/>
        </w:rPr>
        <w:t>icmp</w:t>
      </w:r>
      <w:proofErr w:type="spellEnd"/>
      <w:r w:rsidRPr="006E3DC7">
        <w:rPr>
          <w:lang w:val="en-US"/>
        </w:rPr>
        <w:t xml:space="preserve"> 172.22.34.64 0.0.0.31 host 172.22.34.62</w:t>
      </w:r>
    </w:p>
    <w:p w14:paraId="17F50515" w14:textId="5CCAF332" w:rsidR="00C50BF4" w:rsidRPr="00E36546" w:rsidRDefault="00C50BF4" w:rsidP="00E36546">
      <w:pPr>
        <w:pStyle w:val="Ttulo3"/>
      </w:pPr>
      <w:r>
        <w:t>Aplique la ACL a la interfaz correcta para filtrar el tráfico.</w:t>
      </w:r>
    </w:p>
    <w:p w14:paraId="5056F56C" w14:textId="77777777" w:rsidR="004D4D86" w:rsidRDefault="00C50BF4" w:rsidP="00C50BF4">
      <w:pPr>
        <w:pStyle w:val="BodyTextL25"/>
      </w:pPr>
      <w:r>
        <w:t xml:space="preserve">Desde la perspectiva de </w:t>
      </w:r>
      <w:r w:rsidRPr="00DB7363">
        <w:rPr>
          <w:b/>
        </w:rPr>
        <w:t>R1</w:t>
      </w:r>
      <w:r>
        <w:t>, el tráfico al que se aplica ACL 100 es entrante desde la red conectada a la interfaz Gigabit Ethernet 0/0. Ingrese al modo de configuración de interfaz y aplique la ACL.</w:t>
      </w:r>
    </w:p>
    <w:p w14:paraId="2DD0C4EE" w14:textId="7C906C3F" w:rsidR="00C50BF4" w:rsidRDefault="0047440D" w:rsidP="00C50BF4">
      <w:pPr>
        <w:pStyle w:val="BodyTextL25"/>
      </w:pPr>
      <w:r>
        <w:rPr>
          <w:b/>
        </w:rPr>
        <w:t>Nota</w:t>
      </w:r>
      <w:r>
        <w:t xml:space="preserve">: En una red operativa real, no es una buena práctica aplicar una lista de acceso no probada a una interfaz activa. </w:t>
      </w:r>
    </w:p>
    <w:p w14:paraId="3D1FB12F" w14:textId="77777777" w:rsidR="00C50BF4" w:rsidRPr="006E3DC7" w:rsidRDefault="00C50BF4" w:rsidP="00C50BF4">
      <w:pPr>
        <w:pStyle w:val="CMD"/>
        <w:rPr>
          <w:b/>
          <w:lang w:val="en-US"/>
        </w:rPr>
      </w:pPr>
      <w:r w:rsidRPr="006E3DC7">
        <w:rPr>
          <w:lang w:val="en-US"/>
        </w:rPr>
        <w:t xml:space="preserve">R1(config)# </w:t>
      </w:r>
      <w:r w:rsidRPr="006E3DC7">
        <w:rPr>
          <w:b/>
          <w:lang w:val="en-US"/>
        </w:rPr>
        <w:t xml:space="preserve">interface </w:t>
      </w:r>
      <w:proofErr w:type="spellStart"/>
      <w:r w:rsidRPr="006E3DC7">
        <w:rPr>
          <w:b/>
          <w:lang w:val="en-US"/>
        </w:rPr>
        <w:t>gigabitEthernet</w:t>
      </w:r>
      <w:proofErr w:type="spellEnd"/>
      <w:r w:rsidRPr="006E3DC7">
        <w:rPr>
          <w:b/>
          <w:lang w:val="en-US"/>
        </w:rPr>
        <w:t xml:space="preserve"> 0/0</w:t>
      </w:r>
    </w:p>
    <w:p w14:paraId="03DD1FEF" w14:textId="77777777" w:rsidR="00C50BF4" w:rsidRPr="006E3DC7" w:rsidRDefault="00C50BF4" w:rsidP="00C50BF4">
      <w:pPr>
        <w:pStyle w:val="CMD"/>
        <w:rPr>
          <w:lang w:val="en-US"/>
        </w:rPr>
      </w:pPr>
      <w:r w:rsidRPr="006E3DC7">
        <w:rPr>
          <w:lang w:val="en-US"/>
        </w:rPr>
        <w:t>R1(config-if)#</w:t>
      </w:r>
      <w:r w:rsidRPr="006E3DC7">
        <w:rPr>
          <w:b/>
          <w:lang w:val="en-US"/>
        </w:rPr>
        <w:t xml:space="preserve"> </w:t>
      </w:r>
      <w:proofErr w:type="spellStart"/>
      <w:r w:rsidRPr="006E3DC7">
        <w:rPr>
          <w:b/>
          <w:lang w:val="en-US"/>
        </w:rPr>
        <w:t>ip</w:t>
      </w:r>
      <w:proofErr w:type="spellEnd"/>
      <w:r w:rsidRPr="006E3DC7">
        <w:rPr>
          <w:b/>
          <w:lang w:val="en-US"/>
        </w:rPr>
        <w:t xml:space="preserve"> access-group 100 in</w:t>
      </w:r>
    </w:p>
    <w:p w14:paraId="551ECEB8" w14:textId="77777777" w:rsidR="00C50BF4" w:rsidRPr="00E36546" w:rsidRDefault="00C50BF4" w:rsidP="00E36546">
      <w:pPr>
        <w:pStyle w:val="Ttulo3"/>
      </w:pPr>
      <w:r>
        <w:t>Verifique la implementación de la ACL.</w:t>
      </w:r>
    </w:p>
    <w:p w14:paraId="19ED39D8" w14:textId="77777777" w:rsidR="00C50BF4" w:rsidRPr="00C50BA3" w:rsidRDefault="00C50BF4" w:rsidP="00C50BA3">
      <w:pPr>
        <w:pStyle w:val="SubStepAlpha"/>
        <w:numPr>
          <w:ilvl w:val="3"/>
          <w:numId w:val="22"/>
        </w:numPr>
      </w:pPr>
      <w:r>
        <w:t>Haga ping de la PC1 al Servidor. Si los pings no se realizan correctamente, verifique las direcciones IP antes de continuar.</w:t>
      </w:r>
    </w:p>
    <w:p w14:paraId="3CD0D482" w14:textId="77777777" w:rsidR="00C50BF4" w:rsidRPr="00C50BA3" w:rsidRDefault="00C50BF4" w:rsidP="00C50BA3">
      <w:pPr>
        <w:pStyle w:val="SubStepAlpha"/>
        <w:numPr>
          <w:ilvl w:val="3"/>
          <w:numId w:val="22"/>
        </w:numPr>
      </w:pPr>
      <w:r>
        <w:t xml:space="preserve">Desde la PC1, acceda mediante FTP al Servidor. Tanto el nombre de usuario como la contraseña son </w:t>
      </w:r>
      <w:r w:rsidRPr="00C50BA3">
        <w:rPr>
          <w:b/>
        </w:rPr>
        <w:t>cisco</w:t>
      </w:r>
      <w:r>
        <w:t>.</w:t>
      </w:r>
    </w:p>
    <w:p w14:paraId="32754C2E" w14:textId="77777777" w:rsidR="00C50BF4" w:rsidRPr="00C50BA3" w:rsidRDefault="00C50BF4" w:rsidP="00C50BA3">
      <w:pPr>
        <w:pStyle w:val="CMD"/>
      </w:pPr>
      <w:r>
        <w:t xml:space="preserve">PC&gt; </w:t>
      </w:r>
      <w:r w:rsidRPr="00C50BA3">
        <w:rPr>
          <w:b/>
        </w:rPr>
        <w:t>ftp 172.22.34.62</w:t>
      </w:r>
    </w:p>
    <w:p w14:paraId="58F84917" w14:textId="2887EE74" w:rsidR="00C50BF4" w:rsidRPr="00C50BA3" w:rsidRDefault="00C50BF4" w:rsidP="00C50BA3">
      <w:pPr>
        <w:pStyle w:val="SubStepAlpha"/>
        <w:numPr>
          <w:ilvl w:val="3"/>
          <w:numId w:val="22"/>
        </w:numPr>
      </w:pPr>
      <w:r>
        <w:t>Salga del servicio FTP.</w:t>
      </w:r>
    </w:p>
    <w:p w14:paraId="4818E307" w14:textId="3BD4EC72" w:rsidR="00C50BF4" w:rsidRDefault="00C50BF4" w:rsidP="00C50BA3">
      <w:pPr>
        <w:pStyle w:val="CMD"/>
        <w:rPr>
          <w:b/>
        </w:rPr>
      </w:pPr>
      <w:r>
        <w:t xml:space="preserve">ftp&gt; </w:t>
      </w:r>
      <w:proofErr w:type="spellStart"/>
      <w:r w:rsidRPr="00C50BA3">
        <w:rPr>
          <w:b/>
        </w:rPr>
        <w:t>quit</w:t>
      </w:r>
      <w:proofErr w:type="spellEnd"/>
    </w:p>
    <w:p w14:paraId="727FA136" w14:textId="64A74373" w:rsidR="00D41A55" w:rsidRPr="00C50BA3" w:rsidRDefault="00D41A55" w:rsidP="00D41A55">
      <w:pPr>
        <w:pStyle w:val="ConfigWindow"/>
      </w:pPr>
      <w:r>
        <w:t>Cierre la ventana de configuración</w:t>
      </w:r>
    </w:p>
    <w:p w14:paraId="7DCA5E0E" w14:textId="07922C7A" w:rsidR="00C50BF4" w:rsidRPr="00C50BA3" w:rsidRDefault="00C50BF4" w:rsidP="00D41A55">
      <w:pPr>
        <w:pStyle w:val="SubStepAlpha"/>
        <w:numPr>
          <w:ilvl w:val="3"/>
          <w:numId w:val="22"/>
        </w:numPr>
        <w:spacing w:before="0"/>
      </w:pPr>
      <w:r>
        <w:t>Ping de PC1 a PC2. El host de destino no debería ser accesible, porque la ACL no permitía explícitamente el tráfico.</w:t>
      </w:r>
    </w:p>
    <w:p w14:paraId="5787291C" w14:textId="1238BA1D" w:rsidR="00231DCA" w:rsidRDefault="00C50BF4" w:rsidP="00B03945">
      <w:pPr>
        <w:pStyle w:val="Ttulo2"/>
      </w:pPr>
      <w:r>
        <w:lastRenderedPageBreak/>
        <w:t>Configure, Apliq</w:t>
      </w:r>
      <w:r w:rsidR="00AA46F8">
        <w:t>u</w:t>
      </w:r>
      <w:r>
        <w:t>e y Verifique una ACL extendida con nombre</w:t>
      </w:r>
    </w:p>
    <w:p w14:paraId="7740F1E8" w14:textId="13DECEFF" w:rsidR="004C524E" w:rsidRPr="00E36546" w:rsidRDefault="004C524E" w:rsidP="00B03945">
      <w:pPr>
        <w:pStyle w:val="Ttulo3"/>
      </w:pPr>
      <w:r>
        <w:t xml:space="preserve">Configure una ACL para permitir el acceso HTTP e ICMP desde la </w:t>
      </w:r>
      <w:r w:rsidR="00AA46F8">
        <w:t xml:space="preserve">LAN de la </w:t>
      </w:r>
      <w:r>
        <w:t>PC2.</w:t>
      </w:r>
    </w:p>
    <w:p w14:paraId="118D5037" w14:textId="7FD37874" w:rsidR="004C524E" w:rsidRDefault="004C524E" w:rsidP="00D41A55">
      <w:pPr>
        <w:pStyle w:val="SubStepAlpha"/>
        <w:spacing w:after="0"/>
      </w:pPr>
      <w:r>
        <w:t xml:space="preserve">Las ACL con nombre comienzan con la palabra clave </w:t>
      </w:r>
      <w:proofErr w:type="spellStart"/>
      <w:r>
        <w:rPr>
          <w:b/>
        </w:rPr>
        <w:t>ip</w:t>
      </w:r>
      <w:proofErr w:type="spellEnd"/>
      <w:r>
        <w:t>. Desde el modo de configuración global del</w:t>
      </w:r>
      <w:r w:rsidRPr="00A76E46">
        <w:rPr>
          <w:b/>
        </w:rPr>
        <w:t xml:space="preserve"> R1</w:t>
      </w:r>
      <w:r>
        <w:t>, introduzca el siguiente comando, seguido por un signo de interrogación.</w:t>
      </w:r>
    </w:p>
    <w:p w14:paraId="6EC0E6A2" w14:textId="1C6F4310" w:rsidR="00D41A55" w:rsidRPr="00A76E46" w:rsidRDefault="00D41A55" w:rsidP="00D41A55">
      <w:pPr>
        <w:pStyle w:val="ConfigWindow"/>
      </w:pPr>
      <w:r>
        <w:t>Abra la ventana de configuración</w:t>
      </w:r>
    </w:p>
    <w:p w14:paraId="754AF610" w14:textId="77777777" w:rsidR="004C524E" w:rsidRDefault="004C524E" w:rsidP="004C524E">
      <w:pPr>
        <w:pStyle w:val="CMD"/>
      </w:pPr>
      <w:r>
        <w:t>R1(</w:t>
      </w:r>
      <w:proofErr w:type="spellStart"/>
      <w:r>
        <w:t>config</w:t>
      </w:r>
      <w:proofErr w:type="spellEnd"/>
      <w:r>
        <w:t xml:space="preserve">)# </w:t>
      </w:r>
      <w:proofErr w:type="spellStart"/>
      <w:r>
        <w:rPr>
          <w:b/>
        </w:rPr>
        <w:t>ip</w:t>
      </w:r>
      <w:proofErr w:type="spellEnd"/>
      <w:r>
        <w:rPr>
          <w:b/>
        </w:rPr>
        <w:t xml:space="preserve"> </w:t>
      </w:r>
      <w:proofErr w:type="spellStart"/>
      <w:r>
        <w:rPr>
          <w:b/>
        </w:rPr>
        <w:t>access-list</w:t>
      </w:r>
      <w:proofErr w:type="spellEnd"/>
      <w:r>
        <w:rPr>
          <w:b/>
        </w:rPr>
        <w:t xml:space="preserve"> ?</w:t>
      </w:r>
    </w:p>
    <w:p w14:paraId="57CECAD5" w14:textId="77777777" w:rsidR="004C524E" w:rsidRPr="006E3DC7" w:rsidRDefault="004C524E" w:rsidP="004C524E">
      <w:pPr>
        <w:pStyle w:val="CMD"/>
        <w:rPr>
          <w:lang w:val="en-US"/>
        </w:rPr>
      </w:pPr>
      <w:r>
        <w:t xml:space="preserve">  </w:t>
      </w:r>
      <w:r w:rsidRPr="006E3DC7">
        <w:rPr>
          <w:lang w:val="en-US"/>
        </w:rPr>
        <w:t xml:space="preserve">extended </w:t>
      </w:r>
      <w:proofErr w:type="spellStart"/>
      <w:r w:rsidRPr="006E3DC7">
        <w:rPr>
          <w:lang w:val="en-US"/>
        </w:rPr>
        <w:t>Extended</w:t>
      </w:r>
      <w:proofErr w:type="spellEnd"/>
      <w:r w:rsidRPr="006E3DC7">
        <w:rPr>
          <w:lang w:val="en-US"/>
        </w:rPr>
        <w:t xml:space="preserve"> Access List</w:t>
      </w:r>
    </w:p>
    <w:p w14:paraId="33483382" w14:textId="77777777" w:rsidR="004C524E" w:rsidRPr="006E3DC7" w:rsidRDefault="004C524E" w:rsidP="004C524E">
      <w:pPr>
        <w:pStyle w:val="CMD"/>
        <w:rPr>
          <w:lang w:val="en-US"/>
        </w:rPr>
      </w:pPr>
      <w:r w:rsidRPr="006E3DC7">
        <w:rPr>
          <w:lang w:val="en-US"/>
        </w:rPr>
        <w:t xml:space="preserve">  standard </w:t>
      </w:r>
      <w:proofErr w:type="spellStart"/>
      <w:r w:rsidRPr="006E3DC7">
        <w:rPr>
          <w:lang w:val="en-US"/>
        </w:rPr>
        <w:t>Standard</w:t>
      </w:r>
      <w:proofErr w:type="spellEnd"/>
      <w:r w:rsidRPr="006E3DC7">
        <w:rPr>
          <w:lang w:val="en-US"/>
        </w:rPr>
        <w:t xml:space="preserve"> Access List</w:t>
      </w:r>
    </w:p>
    <w:p w14:paraId="73ECCBCE" w14:textId="77777777" w:rsidR="004C524E" w:rsidRDefault="004C524E" w:rsidP="00B03945">
      <w:pPr>
        <w:pStyle w:val="SubStepAlpha"/>
      </w:pPr>
      <w:r>
        <w:t xml:space="preserve">Puede configurar ACL estándar y extendidas con nombre. Esta lista de acceso filtra tanto las direcciones IP de origen como de destino, por lo tanto, debe ser extendida. Introduzca </w:t>
      </w:r>
      <w:r w:rsidRPr="00EA41BC">
        <w:rPr>
          <w:b/>
        </w:rPr>
        <w:t>HTTP_ONLY</w:t>
      </w:r>
      <w:r>
        <w:t xml:space="preserve"> como nombre. (Para la puntuación </w:t>
      </w:r>
      <w:proofErr w:type="spellStart"/>
      <w:r>
        <w:t>Packet</w:t>
      </w:r>
      <w:proofErr w:type="spellEnd"/>
      <w:r>
        <w:t xml:space="preserve"> </w:t>
      </w:r>
      <w:proofErr w:type="spellStart"/>
      <w:r>
        <w:t>Tracer</w:t>
      </w:r>
      <w:proofErr w:type="spellEnd"/>
      <w:r>
        <w:t>, el nombre distingue entre mayúsculas y minúsculas y las sentencias de lista de acceso deben ser el orden correcto.)</w:t>
      </w:r>
    </w:p>
    <w:p w14:paraId="5E5385E9" w14:textId="77777777" w:rsidR="004C524E" w:rsidRPr="006E3DC7" w:rsidRDefault="004C524E" w:rsidP="004C524E">
      <w:pPr>
        <w:pStyle w:val="CMD"/>
        <w:rPr>
          <w:b/>
          <w:lang w:val="en-US"/>
        </w:rPr>
      </w:pPr>
      <w:r w:rsidRPr="006E3DC7">
        <w:rPr>
          <w:lang w:val="en-US"/>
        </w:rPr>
        <w:t xml:space="preserve">R1(config)# </w:t>
      </w:r>
      <w:proofErr w:type="spellStart"/>
      <w:r w:rsidRPr="006E3DC7">
        <w:rPr>
          <w:b/>
          <w:lang w:val="en-US"/>
        </w:rPr>
        <w:t>ip</w:t>
      </w:r>
      <w:proofErr w:type="spellEnd"/>
      <w:r w:rsidRPr="006E3DC7">
        <w:rPr>
          <w:b/>
          <w:lang w:val="en-US"/>
        </w:rPr>
        <w:t xml:space="preserve"> access-list extended HTTP_ONLY</w:t>
      </w:r>
    </w:p>
    <w:p w14:paraId="45452106" w14:textId="77777777" w:rsidR="004C524E" w:rsidRDefault="004C524E" w:rsidP="00B03945">
      <w:pPr>
        <w:pStyle w:val="SubStepAlpha"/>
      </w:pPr>
      <w:r>
        <w:t>El indicador de comandos cambia. Ahora está en el modo de configuración de ACL extendida con nombre. Todos los dispositivos en la LAN de la</w:t>
      </w:r>
      <w:r w:rsidRPr="00EA41BC">
        <w:rPr>
          <w:b/>
        </w:rPr>
        <w:t xml:space="preserve"> PC2</w:t>
      </w:r>
      <w:r>
        <w:t xml:space="preserve"> necesitan acceso TCP. Introduzca la dirección de red, seguida de un signo de interrogación.</w:t>
      </w:r>
    </w:p>
    <w:p w14:paraId="0810B3CE" w14:textId="77777777" w:rsidR="004C524E" w:rsidRPr="006E3DC7" w:rsidRDefault="004C524E" w:rsidP="004C524E">
      <w:pPr>
        <w:pStyle w:val="CMD"/>
        <w:rPr>
          <w:b/>
          <w:lang w:val="en-US"/>
        </w:rPr>
      </w:pPr>
      <w:r w:rsidRPr="006E3DC7">
        <w:rPr>
          <w:lang w:val="en-US"/>
        </w:rPr>
        <w:t>R1(config-</w:t>
      </w:r>
      <w:proofErr w:type="spellStart"/>
      <w:r w:rsidRPr="006E3DC7">
        <w:rPr>
          <w:lang w:val="en-US"/>
        </w:rPr>
        <w:t>ext</w:t>
      </w:r>
      <w:proofErr w:type="spellEnd"/>
      <w:r w:rsidRPr="006E3DC7">
        <w:rPr>
          <w:lang w:val="en-US"/>
        </w:rPr>
        <w:t>-</w:t>
      </w:r>
      <w:proofErr w:type="spellStart"/>
      <w:r w:rsidRPr="006E3DC7">
        <w:rPr>
          <w:lang w:val="en-US"/>
        </w:rPr>
        <w:t>nacl</w:t>
      </w:r>
      <w:proofErr w:type="spellEnd"/>
      <w:r w:rsidRPr="006E3DC7">
        <w:rPr>
          <w:lang w:val="en-US"/>
        </w:rPr>
        <w:t>)#</w:t>
      </w:r>
      <w:r w:rsidRPr="006E3DC7">
        <w:rPr>
          <w:b/>
          <w:lang w:val="en-US"/>
        </w:rPr>
        <w:t xml:space="preserve"> permit </w:t>
      </w:r>
      <w:proofErr w:type="spellStart"/>
      <w:r w:rsidRPr="006E3DC7">
        <w:rPr>
          <w:b/>
          <w:lang w:val="en-US"/>
        </w:rPr>
        <w:t>tcp</w:t>
      </w:r>
      <w:proofErr w:type="spellEnd"/>
      <w:r w:rsidRPr="006E3DC7">
        <w:rPr>
          <w:b/>
          <w:lang w:val="en-US"/>
        </w:rPr>
        <w:t xml:space="preserve"> 172.22.34.96 ?</w:t>
      </w:r>
    </w:p>
    <w:p w14:paraId="03CEAA66" w14:textId="77777777" w:rsidR="004C524E" w:rsidRPr="006E3DC7" w:rsidRDefault="004C524E" w:rsidP="004C524E">
      <w:pPr>
        <w:pStyle w:val="CMDOutput"/>
        <w:rPr>
          <w:lang w:val="en-US"/>
        </w:rPr>
      </w:pPr>
      <w:r w:rsidRPr="006E3DC7">
        <w:rPr>
          <w:lang w:val="en-US"/>
        </w:rPr>
        <w:t xml:space="preserve">  A.B.C.D Source wildcard bits</w:t>
      </w:r>
    </w:p>
    <w:p w14:paraId="2A6BC640" w14:textId="77777777" w:rsidR="004C524E" w:rsidRDefault="004C524E" w:rsidP="00B03945">
      <w:pPr>
        <w:pStyle w:val="SubStepAlpha"/>
      </w:pPr>
      <w:r>
        <w:t xml:space="preserve">Otra manera de calcular el valor de una </w:t>
      </w:r>
      <w:proofErr w:type="spellStart"/>
      <w:r>
        <w:t>wildcard</w:t>
      </w:r>
      <w:proofErr w:type="spellEnd"/>
      <w:r>
        <w:t xml:space="preserve"> es restar la máscara de subred a 255.255.255.255.</w:t>
      </w:r>
    </w:p>
    <w:p w14:paraId="03A14BC3" w14:textId="77777777" w:rsidR="004C524E" w:rsidRPr="006E3DC7" w:rsidRDefault="004C524E" w:rsidP="004C524E">
      <w:pPr>
        <w:pStyle w:val="CMD"/>
        <w:rPr>
          <w:lang w:val="en-US"/>
        </w:rPr>
      </w:pPr>
      <w:r>
        <w:t xml:space="preserve">  </w:t>
      </w:r>
      <w:r w:rsidRPr="006E3DC7">
        <w:rPr>
          <w:lang w:val="en-US"/>
        </w:rPr>
        <w:t>255.255.255.255</w:t>
      </w:r>
    </w:p>
    <w:p w14:paraId="5DE42864" w14:textId="77777777" w:rsidR="004C524E" w:rsidRPr="006E3DC7" w:rsidRDefault="004C524E" w:rsidP="004C524E">
      <w:pPr>
        <w:pStyle w:val="CMD"/>
        <w:rPr>
          <w:lang w:val="en-US"/>
        </w:rPr>
      </w:pPr>
      <w:r w:rsidRPr="006E3DC7">
        <w:rPr>
          <w:lang w:val="en-US"/>
        </w:rPr>
        <w:t>- 255.255.255.240</w:t>
      </w:r>
    </w:p>
    <w:p w14:paraId="14EE7925" w14:textId="77777777" w:rsidR="004C524E" w:rsidRPr="006E3DC7" w:rsidRDefault="004C524E" w:rsidP="004C524E">
      <w:pPr>
        <w:pStyle w:val="CMD"/>
        <w:rPr>
          <w:lang w:val="en-US"/>
        </w:rPr>
      </w:pPr>
      <w:r w:rsidRPr="006E3DC7">
        <w:rPr>
          <w:lang w:val="en-US"/>
        </w:rPr>
        <w:t>-----------------</w:t>
      </w:r>
    </w:p>
    <w:p w14:paraId="1BAA3ABD" w14:textId="77777777" w:rsidR="004C524E" w:rsidRPr="006E3DC7" w:rsidRDefault="004C524E" w:rsidP="004C524E">
      <w:pPr>
        <w:pStyle w:val="CMD"/>
        <w:rPr>
          <w:lang w:val="en-US"/>
        </w:rPr>
      </w:pPr>
      <w:r w:rsidRPr="006E3DC7">
        <w:rPr>
          <w:lang w:val="en-US"/>
        </w:rPr>
        <w:t>= 0.  0.  0. 15</w:t>
      </w:r>
    </w:p>
    <w:p w14:paraId="6C9C2446" w14:textId="4F3EF69F" w:rsidR="004C524E" w:rsidRPr="006E3DC7" w:rsidRDefault="004C524E" w:rsidP="004C524E">
      <w:pPr>
        <w:pStyle w:val="CMD"/>
        <w:rPr>
          <w:b/>
          <w:lang w:val="en-US"/>
        </w:rPr>
      </w:pPr>
      <w:r w:rsidRPr="006E3DC7">
        <w:rPr>
          <w:lang w:val="en-US"/>
        </w:rPr>
        <w:t>R1(config-</w:t>
      </w:r>
      <w:proofErr w:type="spellStart"/>
      <w:r w:rsidRPr="006E3DC7">
        <w:rPr>
          <w:lang w:val="en-US"/>
        </w:rPr>
        <w:t>ext</w:t>
      </w:r>
      <w:proofErr w:type="spellEnd"/>
      <w:r w:rsidRPr="006E3DC7">
        <w:rPr>
          <w:lang w:val="en-US"/>
        </w:rPr>
        <w:t>-</w:t>
      </w:r>
      <w:proofErr w:type="spellStart"/>
      <w:r w:rsidRPr="006E3DC7">
        <w:rPr>
          <w:lang w:val="en-US"/>
        </w:rPr>
        <w:t>nacl</w:t>
      </w:r>
      <w:proofErr w:type="spellEnd"/>
      <w:r w:rsidRPr="006E3DC7">
        <w:rPr>
          <w:lang w:val="en-US"/>
        </w:rPr>
        <w:t>)#</w:t>
      </w:r>
      <w:r w:rsidRPr="006E3DC7">
        <w:rPr>
          <w:b/>
          <w:lang w:val="en-US"/>
        </w:rPr>
        <w:t xml:space="preserve"> permit </w:t>
      </w:r>
      <w:proofErr w:type="spellStart"/>
      <w:r w:rsidRPr="006E3DC7">
        <w:rPr>
          <w:b/>
          <w:lang w:val="en-US"/>
        </w:rPr>
        <w:t>tcp</w:t>
      </w:r>
      <w:proofErr w:type="spellEnd"/>
      <w:r w:rsidRPr="006E3DC7">
        <w:rPr>
          <w:b/>
          <w:lang w:val="en-US"/>
        </w:rPr>
        <w:t xml:space="preserve"> 172.22.34.96 0.0.0.15</w:t>
      </w:r>
    </w:p>
    <w:p w14:paraId="3D287370" w14:textId="77777777" w:rsidR="004C524E" w:rsidRPr="00C50BA3" w:rsidRDefault="004C524E" w:rsidP="00B03945">
      <w:pPr>
        <w:pStyle w:val="SubStepAlpha"/>
      </w:pPr>
      <w:r>
        <w:t xml:space="preserve">Para finalizar la instrucción, especifique la dirección del servidor como hizo en la parte 1 y filtre el tráfico </w:t>
      </w:r>
      <w:r w:rsidRPr="00C50BA3">
        <w:rPr>
          <w:b/>
        </w:rPr>
        <w:t>www</w:t>
      </w:r>
      <w:r>
        <w:t>.</w:t>
      </w:r>
    </w:p>
    <w:p w14:paraId="53E159A4" w14:textId="77777777" w:rsidR="004C524E" w:rsidRPr="006E3DC7" w:rsidRDefault="004C524E" w:rsidP="004C524E">
      <w:pPr>
        <w:pStyle w:val="CMD"/>
        <w:rPr>
          <w:b/>
          <w:sz w:val="18"/>
          <w:lang w:val="en-US"/>
        </w:rPr>
      </w:pPr>
      <w:r w:rsidRPr="006E3DC7">
        <w:rPr>
          <w:sz w:val="18"/>
          <w:lang w:val="en-US"/>
        </w:rPr>
        <w:t>R1(config-</w:t>
      </w:r>
      <w:proofErr w:type="spellStart"/>
      <w:r w:rsidRPr="006E3DC7">
        <w:rPr>
          <w:sz w:val="18"/>
          <w:lang w:val="en-US"/>
        </w:rPr>
        <w:t>ext</w:t>
      </w:r>
      <w:proofErr w:type="spellEnd"/>
      <w:r w:rsidRPr="006E3DC7">
        <w:rPr>
          <w:sz w:val="18"/>
          <w:lang w:val="en-US"/>
        </w:rPr>
        <w:t>-</w:t>
      </w:r>
      <w:proofErr w:type="spellStart"/>
      <w:r w:rsidRPr="006E3DC7">
        <w:rPr>
          <w:sz w:val="18"/>
          <w:lang w:val="en-US"/>
        </w:rPr>
        <w:t>nacl</w:t>
      </w:r>
      <w:proofErr w:type="spellEnd"/>
      <w:r w:rsidRPr="006E3DC7">
        <w:rPr>
          <w:sz w:val="18"/>
          <w:lang w:val="en-US"/>
        </w:rPr>
        <w:t>)</w:t>
      </w:r>
      <w:r w:rsidRPr="006E3DC7">
        <w:rPr>
          <w:lang w:val="en-US"/>
        </w:rPr>
        <w:t>#</w:t>
      </w:r>
      <w:r w:rsidRPr="006E3DC7">
        <w:rPr>
          <w:b/>
          <w:lang w:val="en-US"/>
        </w:rPr>
        <w:t xml:space="preserve"> permit </w:t>
      </w:r>
      <w:proofErr w:type="spellStart"/>
      <w:r w:rsidRPr="006E3DC7">
        <w:rPr>
          <w:b/>
          <w:lang w:val="en-US"/>
        </w:rPr>
        <w:t>tcp</w:t>
      </w:r>
      <w:proofErr w:type="spellEnd"/>
      <w:r w:rsidRPr="006E3DC7">
        <w:rPr>
          <w:b/>
          <w:lang w:val="en-US"/>
        </w:rPr>
        <w:t xml:space="preserve"> 172.22.34.96 0.0.0.15 host 172.22.34.62 eq www</w:t>
      </w:r>
    </w:p>
    <w:p w14:paraId="0738CD23" w14:textId="77777777" w:rsidR="004C524E" w:rsidRDefault="004C524E" w:rsidP="00B03945">
      <w:pPr>
        <w:pStyle w:val="SubStepAlpha"/>
      </w:pPr>
      <w:r>
        <w:t>Cree una segunda instrucción de lista de acceso para permitir el tráfico ICMP (ping, etcétera) desde la</w:t>
      </w:r>
      <w:r>
        <w:rPr>
          <w:b/>
        </w:rPr>
        <w:t xml:space="preserve"> PC2</w:t>
      </w:r>
      <w:r>
        <w:t xml:space="preserve"> al </w:t>
      </w:r>
      <w:r w:rsidRPr="00D42AA1">
        <w:rPr>
          <w:b/>
        </w:rPr>
        <w:t>Servidor</w:t>
      </w:r>
      <w:r>
        <w:t>. Nota: la petición de entrada se mantiene igual, y no es necesario detallar un tipo específico de tráfico ICMP.</w:t>
      </w:r>
    </w:p>
    <w:p w14:paraId="2922620D" w14:textId="77777777" w:rsidR="004C524E" w:rsidRPr="006E3DC7" w:rsidRDefault="004C524E" w:rsidP="0047440D">
      <w:pPr>
        <w:pStyle w:val="CMD"/>
        <w:rPr>
          <w:lang w:val="en-US"/>
        </w:rPr>
      </w:pPr>
      <w:r w:rsidRPr="006E3DC7">
        <w:rPr>
          <w:lang w:val="en-US"/>
        </w:rPr>
        <w:t>R1(config-</w:t>
      </w:r>
      <w:proofErr w:type="spellStart"/>
      <w:r w:rsidRPr="006E3DC7">
        <w:rPr>
          <w:lang w:val="en-US"/>
        </w:rPr>
        <w:t>ext</w:t>
      </w:r>
      <w:proofErr w:type="spellEnd"/>
      <w:r w:rsidRPr="006E3DC7">
        <w:rPr>
          <w:lang w:val="en-US"/>
        </w:rPr>
        <w:t>-</w:t>
      </w:r>
      <w:proofErr w:type="spellStart"/>
      <w:r w:rsidRPr="006E3DC7">
        <w:rPr>
          <w:lang w:val="en-US"/>
        </w:rPr>
        <w:t>nacl</w:t>
      </w:r>
      <w:proofErr w:type="spellEnd"/>
      <w:r w:rsidRPr="006E3DC7">
        <w:rPr>
          <w:lang w:val="en-US"/>
        </w:rPr>
        <w:t>)#</w:t>
      </w:r>
      <w:r w:rsidRPr="006E3DC7">
        <w:rPr>
          <w:b/>
          <w:lang w:val="en-US"/>
        </w:rPr>
        <w:t xml:space="preserve"> permit </w:t>
      </w:r>
      <w:proofErr w:type="spellStart"/>
      <w:r w:rsidRPr="006E3DC7">
        <w:rPr>
          <w:b/>
          <w:lang w:val="en-US"/>
        </w:rPr>
        <w:t>icmp</w:t>
      </w:r>
      <w:proofErr w:type="spellEnd"/>
      <w:r w:rsidRPr="006E3DC7">
        <w:rPr>
          <w:b/>
          <w:lang w:val="en-US"/>
        </w:rPr>
        <w:t xml:space="preserve"> 172.22.34.96 0.0.0.15 host 172.22.34.62</w:t>
      </w:r>
    </w:p>
    <w:p w14:paraId="27185841" w14:textId="12DB89F3" w:rsidR="004C524E" w:rsidRDefault="004C524E" w:rsidP="00B03945">
      <w:pPr>
        <w:pStyle w:val="SubStepAlpha"/>
      </w:pPr>
      <w:r>
        <w:t>El resto del tráfico se deniega de manera predeterminada. Salga del modo de configuración de ACL con nombre extendido.</w:t>
      </w:r>
    </w:p>
    <w:p w14:paraId="6BFE6CAF" w14:textId="0EF75A89" w:rsidR="0047440D" w:rsidRDefault="0047440D" w:rsidP="00B03945">
      <w:pPr>
        <w:pStyle w:val="SubStepAlpha"/>
      </w:pPr>
      <w:r w:rsidRPr="00B65512">
        <w:rPr>
          <w:b/>
        </w:rPr>
        <w:t xml:space="preserve">Ejecute el comando show </w:t>
      </w:r>
      <w:proofErr w:type="spellStart"/>
      <w:r w:rsidRPr="00B65512">
        <w:rPr>
          <w:b/>
        </w:rPr>
        <w:t>access-list</w:t>
      </w:r>
      <w:proofErr w:type="spellEnd"/>
      <w:r>
        <w:t xml:space="preserve"> y verifique que </w:t>
      </w:r>
      <w:proofErr w:type="spellStart"/>
      <w:r>
        <w:t>access</w:t>
      </w:r>
      <w:proofErr w:type="spellEnd"/>
      <w:r>
        <w:t xml:space="preserve"> </w:t>
      </w:r>
      <w:proofErr w:type="spellStart"/>
      <w:r>
        <w:t>list</w:t>
      </w:r>
      <w:proofErr w:type="spellEnd"/>
      <w:r>
        <w:t xml:space="preserve"> </w:t>
      </w:r>
      <w:r w:rsidRPr="00FD382D">
        <w:rPr>
          <w:b/>
        </w:rPr>
        <w:t>HTTP_ONLY</w:t>
      </w:r>
      <w:r>
        <w:t xml:space="preserve"> contenga las instrucciones correctas.</w:t>
      </w:r>
    </w:p>
    <w:p w14:paraId="1A9C62D3" w14:textId="1E1115B8" w:rsidR="001862DB" w:rsidRPr="006E3DC7" w:rsidRDefault="001862DB" w:rsidP="001862DB">
      <w:pPr>
        <w:pStyle w:val="CMD"/>
        <w:rPr>
          <w:sz w:val="24"/>
          <w:szCs w:val="24"/>
          <w:lang w:val="en-US"/>
        </w:rPr>
      </w:pPr>
      <w:r w:rsidRPr="006E3DC7">
        <w:rPr>
          <w:lang w:val="en-US"/>
        </w:rPr>
        <w:t>R1#</w:t>
      </w:r>
      <w:r w:rsidRPr="006E3DC7">
        <w:rPr>
          <w:b/>
          <w:lang w:val="en-US"/>
        </w:rPr>
        <w:t xml:space="preserve"> show access-lists</w:t>
      </w:r>
    </w:p>
    <w:p w14:paraId="7C87E5D5" w14:textId="77777777" w:rsidR="001862DB" w:rsidRPr="006E3DC7" w:rsidRDefault="001862DB" w:rsidP="001862DB">
      <w:pPr>
        <w:pStyle w:val="CMDOutput"/>
        <w:rPr>
          <w:lang w:val="en-US"/>
        </w:rPr>
      </w:pPr>
      <w:r w:rsidRPr="006E3DC7">
        <w:rPr>
          <w:lang w:val="en-US"/>
        </w:rPr>
        <w:t>Extended IP access list 100</w:t>
      </w:r>
    </w:p>
    <w:p w14:paraId="04890A87" w14:textId="77777777" w:rsidR="001862DB" w:rsidRPr="006E3DC7" w:rsidRDefault="001862DB" w:rsidP="001862DB">
      <w:pPr>
        <w:pStyle w:val="CMDOutput"/>
        <w:rPr>
          <w:lang w:val="en-US"/>
        </w:rPr>
      </w:pPr>
      <w:r w:rsidRPr="006E3DC7">
        <w:rPr>
          <w:lang w:val="en-US"/>
        </w:rPr>
        <w:t xml:space="preserve">10 permit </w:t>
      </w:r>
      <w:proofErr w:type="spellStart"/>
      <w:r w:rsidRPr="006E3DC7">
        <w:rPr>
          <w:lang w:val="en-US"/>
        </w:rPr>
        <w:t>tcp</w:t>
      </w:r>
      <w:proofErr w:type="spellEnd"/>
      <w:r w:rsidRPr="006E3DC7">
        <w:rPr>
          <w:lang w:val="en-US"/>
        </w:rPr>
        <w:t xml:space="preserve"> 172.22.34.64 0.0.0.31 host 172.22.34.62 eq ftp</w:t>
      </w:r>
    </w:p>
    <w:p w14:paraId="1865911F" w14:textId="77777777" w:rsidR="001862DB" w:rsidRPr="006E3DC7" w:rsidRDefault="001862DB" w:rsidP="001862DB">
      <w:pPr>
        <w:pStyle w:val="CMDOutput"/>
        <w:rPr>
          <w:lang w:val="en-US"/>
        </w:rPr>
      </w:pPr>
      <w:r w:rsidRPr="006E3DC7">
        <w:rPr>
          <w:lang w:val="en-US"/>
        </w:rPr>
        <w:t xml:space="preserve">20 permit </w:t>
      </w:r>
      <w:proofErr w:type="spellStart"/>
      <w:r w:rsidRPr="006E3DC7">
        <w:rPr>
          <w:lang w:val="en-US"/>
        </w:rPr>
        <w:t>icmp</w:t>
      </w:r>
      <w:proofErr w:type="spellEnd"/>
      <w:r w:rsidRPr="006E3DC7">
        <w:rPr>
          <w:lang w:val="en-US"/>
        </w:rPr>
        <w:t xml:space="preserve"> 172.22.34.64 0.0.0.31 host 172.22.34.62</w:t>
      </w:r>
    </w:p>
    <w:p w14:paraId="0B7D0EF5" w14:textId="77777777" w:rsidR="001862DB" w:rsidRPr="006E3DC7" w:rsidRDefault="001862DB" w:rsidP="001862DB">
      <w:pPr>
        <w:pStyle w:val="CMDOutput"/>
        <w:rPr>
          <w:lang w:val="en-US"/>
        </w:rPr>
      </w:pPr>
      <w:r w:rsidRPr="006E3DC7">
        <w:rPr>
          <w:lang w:val="en-US"/>
        </w:rPr>
        <w:t>Extended IP access list HTTP_ONLY</w:t>
      </w:r>
    </w:p>
    <w:p w14:paraId="57B3856C" w14:textId="77777777" w:rsidR="001862DB" w:rsidRPr="006E3DC7" w:rsidRDefault="001862DB" w:rsidP="001862DB">
      <w:pPr>
        <w:pStyle w:val="CMDOutput"/>
        <w:rPr>
          <w:lang w:val="en-US"/>
        </w:rPr>
      </w:pPr>
      <w:r w:rsidRPr="006E3DC7">
        <w:rPr>
          <w:lang w:val="en-US"/>
        </w:rPr>
        <w:t xml:space="preserve">10 permit </w:t>
      </w:r>
      <w:proofErr w:type="spellStart"/>
      <w:r w:rsidRPr="006E3DC7">
        <w:rPr>
          <w:lang w:val="en-US"/>
        </w:rPr>
        <w:t>tcp</w:t>
      </w:r>
      <w:proofErr w:type="spellEnd"/>
      <w:r w:rsidRPr="006E3DC7">
        <w:rPr>
          <w:lang w:val="en-US"/>
        </w:rPr>
        <w:t xml:space="preserve"> 172.22.34.96 0.0.0.15 host 172.22.34.62 eq www</w:t>
      </w:r>
    </w:p>
    <w:p w14:paraId="1D1277D3" w14:textId="77777777" w:rsidR="006E06F0" w:rsidRPr="006E3DC7" w:rsidRDefault="001862DB" w:rsidP="001862DB">
      <w:pPr>
        <w:pStyle w:val="CMDOutput"/>
        <w:rPr>
          <w:lang w:val="en-US"/>
        </w:rPr>
      </w:pPr>
      <w:r w:rsidRPr="006E3DC7">
        <w:rPr>
          <w:lang w:val="en-US"/>
        </w:rPr>
        <w:t xml:space="preserve">20 permit </w:t>
      </w:r>
      <w:proofErr w:type="spellStart"/>
      <w:r w:rsidRPr="006E3DC7">
        <w:rPr>
          <w:lang w:val="en-US"/>
        </w:rPr>
        <w:t>icmp</w:t>
      </w:r>
      <w:proofErr w:type="spellEnd"/>
      <w:r w:rsidRPr="006E3DC7">
        <w:rPr>
          <w:lang w:val="en-US"/>
        </w:rPr>
        <w:t xml:space="preserve"> 172.22.34.96 0.0.0.15 host 172.22.34.62</w:t>
      </w:r>
    </w:p>
    <w:p w14:paraId="688B893B" w14:textId="77777777" w:rsidR="0047440D" w:rsidRPr="00E36546" w:rsidRDefault="0047440D" w:rsidP="00B03945">
      <w:pPr>
        <w:pStyle w:val="Ttulo3"/>
      </w:pPr>
      <w:r>
        <w:lastRenderedPageBreak/>
        <w:t>Aplique la ACL a la interfaz correcta para filtrar el tráfico.</w:t>
      </w:r>
    </w:p>
    <w:p w14:paraId="4C1C8362" w14:textId="4A93155B" w:rsidR="00BC5F35" w:rsidRDefault="004C524E" w:rsidP="006E06F0">
      <w:pPr>
        <w:pStyle w:val="BodyTextL25"/>
      </w:pPr>
      <w:r>
        <w:t xml:space="preserve">Desde la perspectiva de </w:t>
      </w:r>
      <w:r w:rsidRPr="00DB7363">
        <w:rPr>
          <w:b/>
        </w:rPr>
        <w:t>R1</w:t>
      </w:r>
      <w:r>
        <w:t xml:space="preserve">el tráfico al que se aplica la lista de acceso </w:t>
      </w:r>
      <w:r w:rsidRPr="00FC5260">
        <w:rPr>
          <w:b/>
        </w:rPr>
        <w:t>HTTP_ONLY</w:t>
      </w:r>
      <w:r>
        <w:t xml:space="preserve"> es entrante desde la red conectada a la interfaz Gigabit Ethernet 0/1. Ingrese al modo de configuración de interfaz y aplique la ACL.</w:t>
      </w:r>
    </w:p>
    <w:p w14:paraId="7CE93677" w14:textId="59F9E4E4" w:rsidR="006E06F0" w:rsidRPr="006E3DC7" w:rsidRDefault="006E06F0" w:rsidP="006E06F0">
      <w:pPr>
        <w:pStyle w:val="BodyTextL25"/>
        <w:rPr>
          <w:lang w:val="en-US"/>
        </w:rPr>
      </w:pPr>
      <w:r>
        <w:rPr>
          <w:b/>
        </w:rPr>
        <w:t>Nota</w:t>
      </w:r>
      <w:r>
        <w:t xml:space="preserve">: En una red operativa real, no es una buena práctica aplicar una lista de acceso no probada a una interfaz activa.  </w:t>
      </w:r>
      <w:proofErr w:type="spellStart"/>
      <w:r w:rsidRPr="006E3DC7">
        <w:rPr>
          <w:lang w:val="en-US"/>
        </w:rPr>
        <w:t>Debe</w:t>
      </w:r>
      <w:proofErr w:type="spellEnd"/>
      <w:r w:rsidRPr="006E3DC7">
        <w:rPr>
          <w:lang w:val="en-US"/>
        </w:rPr>
        <w:t xml:space="preserve"> </w:t>
      </w:r>
      <w:proofErr w:type="spellStart"/>
      <w:r w:rsidRPr="006E3DC7">
        <w:rPr>
          <w:lang w:val="en-US"/>
        </w:rPr>
        <w:t>evitarse</w:t>
      </w:r>
      <w:proofErr w:type="spellEnd"/>
      <w:r w:rsidRPr="006E3DC7">
        <w:rPr>
          <w:lang w:val="en-US"/>
        </w:rPr>
        <w:t xml:space="preserve"> </w:t>
      </w:r>
      <w:proofErr w:type="spellStart"/>
      <w:r w:rsidRPr="006E3DC7">
        <w:rPr>
          <w:lang w:val="en-US"/>
        </w:rPr>
        <w:t>si</w:t>
      </w:r>
      <w:proofErr w:type="spellEnd"/>
      <w:r w:rsidRPr="006E3DC7">
        <w:rPr>
          <w:lang w:val="en-US"/>
        </w:rPr>
        <w:t xml:space="preserve"> es </w:t>
      </w:r>
      <w:proofErr w:type="spellStart"/>
      <w:r w:rsidRPr="006E3DC7">
        <w:rPr>
          <w:lang w:val="en-US"/>
        </w:rPr>
        <w:t>posible</w:t>
      </w:r>
      <w:proofErr w:type="spellEnd"/>
      <w:r w:rsidRPr="006E3DC7">
        <w:rPr>
          <w:lang w:val="en-US"/>
        </w:rPr>
        <w:t xml:space="preserve">. </w:t>
      </w:r>
    </w:p>
    <w:p w14:paraId="19DB7AB4" w14:textId="77777777" w:rsidR="004C524E" w:rsidRPr="006E3DC7" w:rsidRDefault="004C524E" w:rsidP="004C524E">
      <w:pPr>
        <w:pStyle w:val="CMD"/>
        <w:rPr>
          <w:b/>
          <w:lang w:val="en-US"/>
        </w:rPr>
      </w:pPr>
      <w:r w:rsidRPr="006E3DC7">
        <w:rPr>
          <w:lang w:val="en-US"/>
        </w:rPr>
        <w:t xml:space="preserve">R1(config)# </w:t>
      </w:r>
      <w:r w:rsidRPr="006E3DC7">
        <w:rPr>
          <w:b/>
          <w:lang w:val="en-US"/>
        </w:rPr>
        <w:t xml:space="preserve">interface </w:t>
      </w:r>
      <w:proofErr w:type="spellStart"/>
      <w:r w:rsidRPr="006E3DC7">
        <w:rPr>
          <w:b/>
          <w:lang w:val="en-US"/>
        </w:rPr>
        <w:t>gigabitEthernet</w:t>
      </w:r>
      <w:proofErr w:type="spellEnd"/>
      <w:r w:rsidRPr="006E3DC7">
        <w:rPr>
          <w:b/>
          <w:lang w:val="en-US"/>
        </w:rPr>
        <w:t xml:space="preserve"> 0/1</w:t>
      </w:r>
    </w:p>
    <w:p w14:paraId="13FF0E74" w14:textId="77777777" w:rsidR="004C524E" w:rsidRPr="006E3DC7" w:rsidRDefault="004C524E" w:rsidP="004C524E">
      <w:pPr>
        <w:pStyle w:val="CMD"/>
        <w:rPr>
          <w:b/>
          <w:lang w:val="en-US"/>
        </w:rPr>
      </w:pPr>
      <w:r w:rsidRPr="006E3DC7">
        <w:rPr>
          <w:lang w:val="en-US"/>
        </w:rPr>
        <w:t>R1(config-if)#</w:t>
      </w:r>
      <w:r w:rsidRPr="006E3DC7">
        <w:rPr>
          <w:b/>
          <w:lang w:val="en-US"/>
        </w:rPr>
        <w:t xml:space="preserve"> </w:t>
      </w:r>
      <w:proofErr w:type="spellStart"/>
      <w:r w:rsidRPr="006E3DC7">
        <w:rPr>
          <w:b/>
          <w:lang w:val="en-US"/>
        </w:rPr>
        <w:t>ip</w:t>
      </w:r>
      <w:proofErr w:type="spellEnd"/>
      <w:r w:rsidRPr="006E3DC7">
        <w:rPr>
          <w:b/>
          <w:lang w:val="en-US"/>
        </w:rPr>
        <w:t xml:space="preserve"> access-group HTTP_ONLY in</w:t>
      </w:r>
    </w:p>
    <w:p w14:paraId="711D13FD" w14:textId="77777777" w:rsidR="001862DB" w:rsidRPr="00242E3A" w:rsidRDefault="001862DB" w:rsidP="00B03945">
      <w:pPr>
        <w:pStyle w:val="Ttulo3"/>
      </w:pPr>
      <w:r>
        <w:t>Verifique la implementación de la ACL.</w:t>
      </w:r>
    </w:p>
    <w:p w14:paraId="0394B9F7" w14:textId="6ADC1DFB" w:rsidR="001862DB" w:rsidRDefault="001862DB" w:rsidP="00B03945">
      <w:pPr>
        <w:pStyle w:val="SubStepAlpha"/>
      </w:pPr>
      <w:r>
        <w:t xml:space="preserve">Haga ping desde la </w:t>
      </w:r>
      <w:r>
        <w:rPr>
          <w:b/>
        </w:rPr>
        <w:t>PC2</w:t>
      </w:r>
      <w:r>
        <w:t xml:space="preserve"> al </w:t>
      </w:r>
      <w:r w:rsidRPr="005B0E4D">
        <w:rPr>
          <w:b/>
        </w:rPr>
        <w:t>servidor</w:t>
      </w:r>
      <w:r>
        <w:t>. Si el ping no tiene éxito, verifique las direcciones IP antes de continuar.</w:t>
      </w:r>
    </w:p>
    <w:p w14:paraId="7BAEDF51" w14:textId="2EA42996" w:rsidR="006B383E" w:rsidRDefault="006B383E" w:rsidP="00B03945">
      <w:pPr>
        <w:pStyle w:val="SubStepAlpha"/>
      </w:pPr>
      <w:r>
        <w:t>Desde la PC2, abra un navegador web e ingrese la dirección IP del servidor. Debe mostrarse la página web del servidor.</w:t>
      </w:r>
    </w:p>
    <w:p w14:paraId="7EBA152B" w14:textId="0A02750F" w:rsidR="001862DB" w:rsidRDefault="001862DB" w:rsidP="00B03945">
      <w:pPr>
        <w:pStyle w:val="SubStepAlpha"/>
      </w:pPr>
      <w:r>
        <w:t xml:space="preserve">Desde la </w:t>
      </w:r>
      <w:r>
        <w:rPr>
          <w:b/>
        </w:rPr>
        <w:t>PC2,</w:t>
      </w:r>
      <w:r>
        <w:t xml:space="preserve"> acceda mediante FTP al </w:t>
      </w:r>
      <w:r w:rsidRPr="005B0E4D">
        <w:rPr>
          <w:b/>
        </w:rPr>
        <w:t>Servidor</w:t>
      </w:r>
      <w:r>
        <w:t>. La conexión debería fallar. Si no es así, solucione los problemas de las sentencias de lista de acceso y las configuraciones de grupo de acceso en las interfaces.</w:t>
      </w:r>
    </w:p>
    <w:p w14:paraId="1B517BCC" w14:textId="0646F5EC" w:rsidR="00D41A55" w:rsidRPr="00C822E4" w:rsidRDefault="00D41A55" w:rsidP="00D41A55">
      <w:pPr>
        <w:pStyle w:val="ConfigWindow"/>
      </w:pPr>
      <w:r>
        <w:t>Cerrar la ventana de configuración</w:t>
      </w:r>
    </w:p>
    <w:p w14:paraId="5D901D93" w14:textId="6DD04EB4" w:rsidR="004C524E" w:rsidRDefault="00B03945" w:rsidP="00B03945">
      <w:pPr>
        <w:pStyle w:val="ConfigWindow"/>
      </w:pPr>
      <w:r>
        <w:t>Fin del documento</w:t>
      </w:r>
    </w:p>
    <w:p w14:paraId="6B684C4B" w14:textId="30BD2826" w:rsidR="00176C8B" w:rsidRPr="00176C8B" w:rsidRDefault="00176C8B" w:rsidP="008626BC">
      <w:pPr>
        <w:pStyle w:val="Ttulo1"/>
        <w:spacing w:before="120"/>
        <w:rPr>
          <w:rStyle w:val="LabSectionGray"/>
        </w:rPr>
      </w:pPr>
      <w:r>
        <w:rPr>
          <w:rStyle w:val="LabSectionGray"/>
        </w:rPr>
        <w:t>Script</w:t>
      </w:r>
      <w:r w:rsidR="006E3DC7">
        <w:rPr>
          <w:rStyle w:val="LabSectionGray"/>
        </w:rPr>
        <w:t>s</w:t>
      </w:r>
      <w:r>
        <w:rPr>
          <w:rStyle w:val="LabSectionGray"/>
        </w:rPr>
        <w:t xml:space="preserve"> de Respuesta</w:t>
      </w:r>
    </w:p>
    <w:p w14:paraId="413D17A3" w14:textId="5779A7DD" w:rsidR="00176C8B" w:rsidRPr="00176C8B" w:rsidRDefault="00176C8B" w:rsidP="00D41A55">
      <w:pPr>
        <w:pStyle w:val="Ttulo1"/>
        <w:rPr>
          <w:rStyle w:val="LabSectionGray"/>
        </w:rPr>
      </w:pPr>
      <w:r>
        <w:rPr>
          <w:rStyle w:val="LabSectionGray"/>
        </w:rPr>
        <w:t>Router R1</w:t>
      </w:r>
    </w:p>
    <w:p w14:paraId="57FB44B8" w14:textId="0B1A7587" w:rsidR="001738B8" w:rsidRDefault="001738B8" w:rsidP="00176C8B">
      <w:pPr>
        <w:pStyle w:val="DevConfigs"/>
        <w:rPr>
          <w:rStyle w:val="DevConfigGray"/>
        </w:rPr>
      </w:pPr>
      <w:proofErr w:type="spellStart"/>
      <w:r>
        <w:rPr>
          <w:rStyle w:val="DevConfigGray"/>
        </w:rPr>
        <w:t>enable</w:t>
      </w:r>
      <w:proofErr w:type="spellEnd"/>
    </w:p>
    <w:p w14:paraId="1CB89E2E" w14:textId="158A470B" w:rsidR="001738B8" w:rsidRDefault="001738B8" w:rsidP="00176C8B">
      <w:pPr>
        <w:pStyle w:val="DevConfigs"/>
        <w:rPr>
          <w:rStyle w:val="DevConfigGray"/>
        </w:rPr>
      </w:pPr>
      <w:r>
        <w:rPr>
          <w:rStyle w:val="DevConfigGray"/>
        </w:rPr>
        <w:t>configure terminal</w:t>
      </w:r>
    </w:p>
    <w:p w14:paraId="7129AAD7" w14:textId="7EF1C8FD" w:rsidR="00176C8B" w:rsidRPr="006E3DC7" w:rsidRDefault="00176C8B" w:rsidP="00176C8B">
      <w:pPr>
        <w:pStyle w:val="DevConfigs"/>
        <w:rPr>
          <w:rStyle w:val="DevConfigGray"/>
          <w:lang w:val="en-US"/>
        </w:rPr>
      </w:pPr>
      <w:r w:rsidRPr="006E3DC7">
        <w:rPr>
          <w:rStyle w:val="DevConfigGray"/>
          <w:lang w:val="en-US"/>
        </w:rPr>
        <w:t xml:space="preserve">access-list 100 permit </w:t>
      </w:r>
      <w:proofErr w:type="spellStart"/>
      <w:r w:rsidRPr="006E3DC7">
        <w:rPr>
          <w:rStyle w:val="DevConfigGray"/>
          <w:lang w:val="en-US"/>
        </w:rPr>
        <w:t>tcp</w:t>
      </w:r>
      <w:proofErr w:type="spellEnd"/>
      <w:r w:rsidRPr="006E3DC7">
        <w:rPr>
          <w:rStyle w:val="DevConfigGray"/>
          <w:lang w:val="en-US"/>
        </w:rPr>
        <w:t xml:space="preserve"> 172.22.34.64 0.0.0.31 host 172.22.34.62 eq ftp</w:t>
      </w:r>
    </w:p>
    <w:p w14:paraId="1EBBED93" w14:textId="0A55849A" w:rsidR="00176C8B" w:rsidRPr="006E3DC7" w:rsidRDefault="00176C8B" w:rsidP="00176C8B">
      <w:pPr>
        <w:pStyle w:val="DevConfigs"/>
        <w:rPr>
          <w:rStyle w:val="DevConfigGray"/>
          <w:lang w:val="en-US"/>
        </w:rPr>
      </w:pPr>
      <w:r w:rsidRPr="006E3DC7">
        <w:rPr>
          <w:rStyle w:val="DevConfigGray"/>
          <w:lang w:val="en-US"/>
        </w:rPr>
        <w:t xml:space="preserve">access-list 100 permit </w:t>
      </w:r>
      <w:proofErr w:type="spellStart"/>
      <w:r w:rsidRPr="006E3DC7">
        <w:rPr>
          <w:rStyle w:val="DevConfigGray"/>
          <w:lang w:val="en-US"/>
        </w:rPr>
        <w:t>icmp</w:t>
      </w:r>
      <w:proofErr w:type="spellEnd"/>
      <w:r w:rsidRPr="006E3DC7">
        <w:rPr>
          <w:rStyle w:val="DevConfigGray"/>
          <w:lang w:val="en-US"/>
        </w:rPr>
        <w:t xml:space="preserve"> 172.22.34.64 0.0.0.31 host 172.22.34.62</w:t>
      </w:r>
    </w:p>
    <w:p w14:paraId="00C380FB" w14:textId="77777777" w:rsidR="00176C8B" w:rsidRPr="006E3DC7" w:rsidRDefault="00176C8B" w:rsidP="00176C8B">
      <w:pPr>
        <w:pStyle w:val="DevConfigs"/>
        <w:rPr>
          <w:rStyle w:val="DevConfigGray"/>
          <w:lang w:val="en-US"/>
        </w:rPr>
      </w:pPr>
      <w:r w:rsidRPr="006E3DC7">
        <w:rPr>
          <w:rStyle w:val="DevConfigGray"/>
          <w:lang w:val="en-US"/>
        </w:rPr>
        <w:t xml:space="preserve">interface </w:t>
      </w:r>
      <w:proofErr w:type="spellStart"/>
      <w:r w:rsidRPr="006E3DC7">
        <w:rPr>
          <w:rStyle w:val="DevConfigGray"/>
          <w:lang w:val="en-US"/>
        </w:rPr>
        <w:t>gigabitEthernet</w:t>
      </w:r>
      <w:proofErr w:type="spellEnd"/>
      <w:r w:rsidRPr="006E3DC7">
        <w:rPr>
          <w:rStyle w:val="DevConfigGray"/>
          <w:lang w:val="en-US"/>
        </w:rPr>
        <w:t xml:space="preserve"> 0/0</w:t>
      </w:r>
    </w:p>
    <w:p w14:paraId="0DCCB189" w14:textId="6807DA92" w:rsidR="00176C8B" w:rsidRPr="006E3DC7" w:rsidRDefault="00176C8B" w:rsidP="00176C8B">
      <w:pPr>
        <w:pStyle w:val="DevConfigs"/>
        <w:rPr>
          <w:rStyle w:val="DevConfigGray"/>
          <w:lang w:val="en-US"/>
        </w:rPr>
      </w:pPr>
      <w:r w:rsidRPr="006E3DC7">
        <w:rPr>
          <w:rStyle w:val="DevConfigGray"/>
          <w:lang w:val="en-US"/>
        </w:rPr>
        <w:t xml:space="preserve"> </w:t>
      </w:r>
      <w:proofErr w:type="spellStart"/>
      <w:r w:rsidRPr="006E3DC7">
        <w:rPr>
          <w:rStyle w:val="DevConfigGray"/>
          <w:lang w:val="en-US"/>
        </w:rPr>
        <w:t>ip</w:t>
      </w:r>
      <w:proofErr w:type="spellEnd"/>
      <w:r w:rsidRPr="006E3DC7">
        <w:rPr>
          <w:rStyle w:val="DevConfigGray"/>
          <w:lang w:val="en-US"/>
        </w:rPr>
        <w:t xml:space="preserve"> access-group 100 in</w:t>
      </w:r>
    </w:p>
    <w:p w14:paraId="10590C93" w14:textId="58A01679" w:rsidR="001738B8" w:rsidRPr="006E3DC7" w:rsidRDefault="001738B8" w:rsidP="001738B8">
      <w:pPr>
        <w:pStyle w:val="DevConfigs"/>
        <w:rPr>
          <w:rStyle w:val="DevConfigGray"/>
          <w:lang w:val="en-US"/>
        </w:rPr>
      </w:pPr>
      <w:proofErr w:type="spellStart"/>
      <w:r w:rsidRPr="006E3DC7">
        <w:rPr>
          <w:rStyle w:val="DevConfigGray"/>
          <w:lang w:val="en-US"/>
        </w:rPr>
        <w:t>ip</w:t>
      </w:r>
      <w:proofErr w:type="spellEnd"/>
      <w:r w:rsidRPr="006E3DC7">
        <w:rPr>
          <w:rStyle w:val="DevConfigGray"/>
          <w:lang w:val="en-US"/>
        </w:rPr>
        <w:t xml:space="preserve"> access-list extended HTTP_ONLY</w:t>
      </w:r>
    </w:p>
    <w:p w14:paraId="108B0ABC" w14:textId="3C6617B8" w:rsidR="001738B8" w:rsidRPr="006E3DC7" w:rsidRDefault="001738B8" w:rsidP="001738B8">
      <w:pPr>
        <w:pStyle w:val="DevConfigs"/>
        <w:rPr>
          <w:rStyle w:val="DevConfigGray"/>
          <w:lang w:val="en-US"/>
        </w:rPr>
      </w:pPr>
      <w:r w:rsidRPr="006E3DC7">
        <w:rPr>
          <w:rStyle w:val="DevConfigGray"/>
          <w:lang w:val="en-US"/>
        </w:rPr>
        <w:t xml:space="preserve"> permit </w:t>
      </w:r>
      <w:proofErr w:type="spellStart"/>
      <w:r w:rsidRPr="006E3DC7">
        <w:rPr>
          <w:rStyle w:val="DevConfigGray"/>
          <w:lang w:val="en-US"/>
        </w:rPr>
        <w:t>tcp</w:t>
      </w:r>
      <w:proofErr w:type="spellEnd"/>
      <w:r w:rsidRPr="006E3DC7">
        <w:rPr>
          <w:rStyle w:val="DevConfigGray"/>
          <w:lang w:val="en-US"/>
        </w:rPr>
        <w:t xml:space="preserve"> 172.22.34.96 0.0.0.15</w:t>
      </w:r>
    </w:p>
    <w:p w14:paraId="33A8D013" w14:textId="6637056D" w:rsidR="001738B8" w:rsidRPr="006E3DC7" w:rsidRDefault="001738B8" w:rsidP="001738B8">
      <w:pPr>
        <w:pStyle w:val="DevConfigs"/>
        <w:rPr>
          <w:rStyle w:val="DevConfigGray"/>
          <w:lang w:val="en-US"/>
        </w:rPr>
      </w:pPr>
      <w:r w:rsidRPr="006E3DC7">
        <w:rPr>
          <w:rStyle w:val="DevConfigGray"/>
          <w:lang w:val="en-US"/>
        </w:rPr>
        <w:t xml:space="preserve"> permit </w:t>
      </w:r>
      <w:proofErr w:type="spellStart"/>
      <w:r w:rsidRPr="006E3DC7">
        <w:rPr>
          <w:rStyle w:val="DevConfigGray"/>
          <w:lang w:val="en-US"/>
        </w:rPr>
        <w:t>tcp</w:t>
      </w:r>
      <w:proofErr w:type="spellEnd"/>
      <w:r w:rsidRPr="006E3DC7">
        <w:rPr>
          <w:rStyle w:val="DevConfigGray"/>
          <w:lang w:val="en-US"/>
        </w:rPr>
        <w:t xml:space="preserve"> 172.22.34.96 0.0.0.15 host 172.22.34.62 eq www</w:t>
      </w:r>
    </w:p>
    <w:p w14:paraId="67D819D6" w14:textId="46F0878B" w:rsidR="001738B8" w:rsidRPr="006E3DC7" w:rsidRDefault="001738B8" w:rsidP="001738B8">
      <w:pPr>
        <w:pStyle w:val="DevConfigs"/>
        <w:rPr>
          <w:rStyle w:val="DevConfigGray"/>
          <w:lang w:val="en-US"/>
        </w:rPr>
      </w:pPr>
      <w:r w:rsidRPr="006E3DC7">
        <w:rPr>
          <w:rStyle w:val="DevConfigGray"/>
          <w:lang w:val="en-US"/>
        </w:rPr>
        <w:t xml:space="preserve"> permit </w:t>
      </w:r>
      <w:proofErr w:type="spellStart"/>
      <w:r w:rsidRPr="006E3DC7">
        <w:rPr>
          <w:rStyle w:val="DevConfigGray"/>
          <w:lang w:val="en-US"/>
        </w:rPr>
        <w:t>icmp</w:t>
      </w:r>
      <w:proofErr w:type="spellEnd"/>
      <w:r w:rsidRPr="006E3DC7">
        <w:rPr>
          <w:rStyle w:val="DevConfigGray"/>
          <w:lang w:val="en-US"/>
        </w:rPr>
        <w:t xml:space="preserve"> 172.22.34.96 0.0.0.15 host 172.22.34.62</w:t>
      </w:r>
    </w:p>
    <w:p w14:paraId="7735D853" w14:textId="77777777" w:rsidR="001738B8" w:rsidRPr="006E3DC7" w:rsidRDefault="001738B8" w:rsidP="001738B8">
      <w:pPr>
        <w:pStyle w:val="DevConfigs"/>
        <w:rPr>
          <w:rStyle w:val="DevConfigGray"/>
          <w:lang w:val="en-US"/>
        </w:rPr>
      </w:pPr>
      <w:r w:rsidRPr="006E3DC7">
        <w:rPr>
          <w:rStyle w:val="DevConfigGray"/>
          <w:lang w:val="en-US"/>
        </w:rPr>
        <w:t xml:space="preserve">interface </w:t>
      </w:r>
      <w:proofErr w:type="spellStart"/>
      <w:r w:rsidRPr="006E3DC7">
        <w:rPr>
          <w:rStyle w:val="DevConfigGray"/>
          <w:lang w:val="en-US"/>
        </w:rPr>
        <w:t>gigabitEthernet</w:t>
      </w:r>
      <w:proofErr w:type="spellEnd"/>
      <w:r w:rsidRPr="006E3DC7">
        <w:rPr>
          <w:rStyle w:val="DevConfigGray"/>
          <w:lang w:val="en-US"/>
        </w:rPr>
        <w:t xml:space="preserve"> 0/1</w:t>
      </w:r>
    </w:p>
    <w:p w14:paraId="148CC387" w14:textId="7F5A3B6A" w:rsidR="001738B8" w:rsidRPr="006E3DC7" w:rsidRDefault="001738B8" w:rsidP="00176C8B">
      <w:pPr>
        <w:pStyle w:val="DevConfigs"/>
        <w:rPr>
          <w:rStyle w:val="DevConfigGray"/>
          <w:lang w:val="en-US"/>
        </w:rPr>
      </w:pPr>
      <w:proofErr w:type="spellStart"/>
      <w:r w:rsidRPr="006E3DC7">
        <w:rPr>
          <w:rStyle w:val="DevConfigGray"/>
          <w:lang w:val="en-US"/>
        </w:rPr>
        <w:t>ip</w:t>
      </w:r>
      <w:proofErr w:type="spellEnd"/>
      <w:r w:rsidRPr="006E3DC7">
        <w:rPr>
          <w:rStyle w:val="DevConfigGray"/>
          <w:lang w:val="en-US"/>
        </w:rPr>
        <w:t xml:space="preserve"> access-group HTTP_ONLY in</w:t>
      </w:r>
    </w:p>
    <w:sectPr w:rsidR="001738B8" w:rsidRPr="006E3DC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2876" w14:textId="77777777" w:rsidR="00837222" w:rsidRDefault="00837222" w:rsidP="00710659">
      <w:pPr>
        <w:spacing w:after="0" w:line="240" w:lineRule="auto"/>
      </w:pPr>
      <w:r>
        <w:separator/>
      </w:r>
    </w:p>
    <w:p w14:paraId="4C1209F6" w14:textId="77777777" w:rsidR="00837222" w:rsidRDefault="00837222"/>
  </w:endnote>
  <w:endnote w:type="continuationSeparator" w:id="0">
    <w:p w14:paraId="21A311D4" w14:textId="77777777" w:rsidR="00837222" w:rsidRDefault="00837222" w:rsidP="00710659">
      <w:pPr>
        <w:spacing w:after="0" w:line="240" w:lineRule="auto"/>
      </w:pPr>
      <w:r>
        <w:continuationSeparator/>
      </w:r>
    </w:p>
    <w:p w14:paraId="07EFC4F7" w14:textId="77777777" w:rsidR="00837222" w:rsidRDefault="00837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227F" w14:textId="61C0ECB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-2019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DEAA" w14:textId="23C8ABD3" w:rsidR="00882B63" w:rsidRPr="00882B63" w:rsidRDefault="00882B63" w:rsidP="00E859E3">
    <w:pPr>
      <w:pStyle w:val="Piedepgina"/>
      <w:rPr>
        <w:szCs w:val="16"/>
      </w:rPr>
    </w:pPr>
    <w:r w:rsidRPr="00B31F19">
      <w:sym w:font="Symbol" w:char="F0E3"/>
    </w:r>
    <w:r w:rsidRPr="006E3DC7">
      <w:rPr>
        <w:lang w:val="en-US"/>
      </w:rPr>
      <w:t xml:space="preserve"> </w:t>
    </w:r>
    <w:sdt>
      <w:sdtPr>
        <w:rPr>
          <w:lang w:val="en-US"/>
        </w:r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Pr="006E3DC7">
          <w:rPr>
            <w:lang w:val="en-US"/>
          </w:rPr>
          <w:t>2019</w:t>
        </w:r>
      </w:sdtContent>
    </w:sdt>
    <w:r w:rsidRPr="006E3DC7">
      <w:rPr>
        <w:lang w:val="en-US"/>
      </w:rPr>
      <w:t xml:space="preserve"> - 2019 Cisco and/or its affiliates. </w:t>
    </w:r>
    <w:r>
      <w:t xml:space="preserve">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5F10" w14:textId="77777777" w:rsidR="00837222" w:rsidRDefault="00837222" w:rsidP="00710659">
      <w:pPr>
        <w:spacing w:after="0" w:line="240" w:lineRule="auto"/>
      </w:pPr>
      <w:r>
        <w:separator/>
      </w:r>
    </w:p>
    <w:p w14:paraId="5A57CCFE" w14:textId="77777777" w:rsidR="00837222" w:rsidRDefault="00837222"/>
  </w:footnote>
  <w:footnote w:type="continuationSeparator" w:id="0">
    <w:p w14:paraId="7EFFC1E7" w14:textId="77777777" w:rsidR="00837222" w:rsidRDefault="00837222" w:rsidP="00710659">
      <w:pPr>
        <w:spacing w:after="0" w:line="240" w:lineRule="auto"/>
      </w:pPr>
      <w:r>
        <w:continuationSeparator/>
      </w:r>
    </w:p>
    <w:p w14:paraId="34BEBCEB" w14:textId="77777777" w:rsidR="00837222" w:rsidRDefault="008372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Content>
      <w:p w14:paraId="7AD559C5" w14:textId="098AC57F" w:rsidR="00926CB2" w:rsidRDefault="004E7FD1" w:rsidP="008402F2">
        <w:pPr>
          <w:pStyle w:val="PageHead"/>
        </w:pPr>
        <w:r>
          <w:t>Configure ACL extendidas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BAA10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44CBA0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EC0F13"/>
    <w:multiLevelType w:val="multilevel"/>
    <w:tmpl w:val="244CBA0A"/>
    <w:numStyleLink w:val="LabList"/>
  </w:abstractNum>
  <w:abstractNum w:abstractNumId="7" w15:restartNumberingAfterBreak="0">
    <w:nsid w:val="3B821F41"/>
    <w:multiLevelType w:val="multilevel"/>
    <w:tmpl w:val="244CBA0A"/>
    <w:numStyleLink w:val="LabList"/>
  </w:abstractNum>
  <w:abstractNum w:abstractNumId="8" w15:restartNumberingAfterBreak="0">
    <w:nsid w:val="3FA311D2"/>
    <w:multiLevelType w:val="multilevel"/>
    <w:tmpl w:val="244CBA0A"/>
    <w:numStyleLink w:val="LabList"/>
  </w:abstractNum>
  <w:abstractNum w:abstractNumId="9" w15:restartNumberingAfterBreak="0">
    <w:nsid w:val="400E20FB"/>
    <w:multiLevelType w:val="multilevel"/>
    <w:tmpl w:val="E3968E3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2870EF"/>
    <w:multiLevelType w:val="multilevel"/>
    <w:tmpl w:val="244CBA0A"/>
    <w:numStyleLink w:val="LabList"/>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792EF3"/>
    <w:multiLevelType w:val="multilevel"/>
    <w:tmpl w:val="6E56708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4F007D"/>
    <w:multiLevelType w:val="multilevel"/>
    <w:tmpl w:val="244CBA0A"/>
    <w:numStyleLink w:val="LabList"/>
  </w:abstractNum>
  <w:num w:numId="1" w16cid:durableId="1037967008">
    <w:abstractNumId w:val="11"/>
  </w:num>
  <w:num w:numId="2" w16cid:durableId="811797068">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0002829">
    <w:abstractNumId w:val="2"/>
  </w:num>
  <w:num w:numId="4" w16cid:durableId="25574969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88430469">
    <w:abstractNumId w:val="4"/>
  </w:num>
  <w:num w:numId="6" w16cid:durableId="266279010">
    <w:abstractNumId w:val="0"/>
  </w:num>
  <w:num w:numId="7" w16cid:durableId="553658943">
    <w:abstractNumId w:val="1"/>
  </w:num>
  <w:num w:numId="8" w16cid:durableId="746852228">
    <w:abstractNumId w:val="5"/>
    <w:lvlOverride w:ilvl="0">
      <w:lvl w:ilvl="0">
        <w:start w:val="1"/>
        <w:numFmt w:val="decimal"/>
        <w:lvlText w:val="Parte %1:"/>
        <w:lvlJc w:val="left"/>
        <w:pPr>
          <w:tabs>
            <w:tab w:val="num" w:pos="1152"/>
          </w:tabs>
          <w:ind w:left="1152" w:hanging="792"/>
        </w:pPr>
        <w:rPr>
          <w:rFonts w:hint="default"/>
        </w:rPr>
      </w:lvl>
    </w:lvlOverride>
  </w:num>
  <w:num w:numId="9" w16cid:durableId="564535046">
    <w:abstractNumId w:val="4"/>
    <w:lvlOverride w:ilvl="0"/>
  </w:num>
  <w:num w:numId="10" w16cid:durableId="540094940">
    <w:abstractNumId w:val="3"/>
  </w:num>
  <w:num w:numId="11" w16cid:durableId="459081743">
    <w:abstractNumId w:val="9"/>
  </w:num>
  <w:num w:numId="12" w16cid:durableId="14146662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03250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60705">
    <w:abstractNumId w:val="12"/>
  </w:num>
  <w:num w:numId="15" w16cid:durableId="1585651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0253912">
    <w:abstractNumId w:val="10"/>
  </w:num>
  <w:num w:numId="17" w16cid:durableId="1380862981">
    <w:abstractNumId w:val="8"/>
  </w:num>
  <w:num w:numId="18" w16cid:durableId="1829050646">
    <w:abstractNumId w:val="7"/>
  </w:num>
  <w:num w:numId="19" w16cid:durableId="45301637">
    <w:abstractNumId w:val="6"/>
  </w:num>
  <w:num w:numId="20" w16cid:durableId="1933077759">
    <w:abstractNumId w:val="13"/>
  </w:num>
  <w:num w:numId="21" w16cid:durableId="734668898">
    <w:abstractNumId w:val="12"/>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86784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76C"/>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BC5"/>
    <w:rsid w:val="004B023D"/>
    <w:rsid w:val="004C0909"/>
    <w:rsid w:val="004C3F97"/>
    <w:rsid w:val="004C524E"/>
    <w:rsid w:val="004D01F2"/>
    <w:rsid w:val="004D2CED"/>
    <w:rsid w:val="004D3339"/>
    <w:rsid w:val="004D353F"/>
    <w:rsid w:val="004D36D7"/>
    <w:rsid w:val="004D4D86"/>
    <w:rsid w:val="004D682B"/>
    <w:rsid w:val="004E6152"/>
    <w:rsid w:val="004E7FD1"/>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3DC7"/>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37222"/>
    <w:rsid w:val="008402F2"/>
    <w:rsid w:val="00840469"/>
    <w:rsid w:val="008405BB"/>
    <w:rsid w:val="0084564F"/>
    <w:rsid w:val="00846494"/>
    <w:rsid w:val="00847B20"/>
    <w:rsid w:val="008509D3"/>
    <w:rsid w:val="00853418"/>
    <w:rsid w:val="00856EBD"/>
    <w:rsid w:val="00857CF6"/>
    <w:rsid w:val="008610ED"/>
    <w:rsid w:val="00861C6A"/>
    <w:rsid w:val="008626BC"/>
    <w:rsid w:val="00865199"/>
    <w:rsid w:val="00867EAF"/>
    <w:rsid w:val="00870763"/>
    <w:rsid w:val="008713EA"/>
    <w:rsid w:val="00873C6B"/>
    <w:rsid w:val="00880CD9"/>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6F8"/>
    <w:rsid w:val="00AB0D6A"/>
    <w:rsid w:val="00AB43B3"/>
    <w:rsid w:val="00AB49B9"/>
    <w:rsid w:val="00AB501D"/>
    <w:rsid w:val="00AB758A"/>
    <w:rsid w:val="00AC027E"/>
    <w:rsid w:val="00AC05AB"/>
    <w:rsid w:val="00AC0B8F"/>
    <w:rsid w:val="00AC1E7E"/>
    <w:rsid w:val="00AC507D"/>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37"/>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8626BC"/>
    <w:pPr>
      <w:keepNext/>
      <w:keepLines/>
      <w:numPr>
        <w:numId w:val="16"/>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B03945"/>
    <w:pPr>
      <w:keepNext/>
      <w:numPr>
        <w:ilvl w:val="1"/>
        <w:numId w:val="16"/>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16"/>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26BC"/>
    <w:rPr>
      <w:b/>
      <w:bCs/>
      <w:noProof/>
      <w:sz w:val="26"/>
      <w:szCs w:val="26"/>
    </w:rPr>
  </w:style>
  <w:style w:type="character" w:customStyle="1" w:styleId="Ttulo2Car">
    <w:name w:val="Título 2 Car"/>
    <w:link w:val="Ttulo2"/>
    <w:uiPriority w:val="9"/>
    <w:rsid w:val="00B0394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370D7"/>
    <w:pPr>
      <w:spacing w:before="0" w:after="0"/>
    </w:pPr>
    <w:rPr>
      <w:i/>
      <w:color w:val="FFFFFF" w:themeColor="background1"/>
      <w:sz w:val="6"/>
    </w:rPr>
  </w:style>
  <w:style w:type="paragraph" w:customStyle="1" w:styleId="SubStepAlpha">
    <w:name w:val="SubStep Alpha"/>
    <w:basedOn w:val="BodyTextL25"/>
    <w:qFormat/>
    <w:rsid w:val="00A76665"/>
    <w:pPr>
      <w:numPr>
        <w:ilvl w:val="3"/>
        <w:numId w:val="1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6"/>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6C8B"/>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002F3"/>
    <w:pPr>
      <w:numPr>
        <w:numId w:val="10"/>
      </w:numPr>
    </w:pPr>
  </w:style>
  <w:style w:type="paragraph" w:styleId="Prrafodelista">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316CC0"/>
    <w:rsid w:val="005D46A1"/>
    <w:rsid w:val="006358B2"/>
    <w:rsid w:val="007C3EE7"/>
    <w:rsid w:val="00840902"/>
    <w:rsid w:val="0086578D"/>
    <w:rsid w:val="00A72291"/>
    <w:rsid w:val="00B017B2"/>
    <w:rsid w:val="00B5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4010-0D28-4FC8-8588-A27D6F5B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Template>
  <TotalTime>9</TotalTime>
  <Pages>5</Pages>
  <Words>1449</Words>
  <Characters>7973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ACL extendidas: Escenario 1</vt:lpstr>
      <vt:lpstr>Packet Tracer - Configure Extended ACLs - Scenario 1</vt:lpstr>
    </vt:vector>
  </TitlesOfParts>
  <Company>Cisco Systems, Inc.</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ACL extendidas</dc:title>
  <dc:creator>Information Technology Education</dc:creator>
  <dc:description>2019</dc:description>
  <cp:lastModifiedBy>Lizethe Pérez Fuertes</cp:lastModifiedBy>
  <cp:revision>2</cp:revision>
  <cp:lastPrinted>2023-03-13T19:02:00Z</cp:lastPrinted>
  <dcterms:created xsi:type="dcterms:W3CDTF">2023-03-13T20:47:00Z</dcterms:created>
  <dcterms:modified xsi:type="dcterms:W3CDTF">2023-03-13T20:47:00Z</dcterms:modified>
</cp:coreProperties>
</file>