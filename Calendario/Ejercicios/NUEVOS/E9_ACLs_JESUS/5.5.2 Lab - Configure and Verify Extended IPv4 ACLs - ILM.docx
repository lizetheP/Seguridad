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35A26D5" w14:textId="77777777" w:rsidR="004D36D7" w:rsidRPr="00FD4A68" w:rsidRDefault="00940A1A" w:rsidP="00B47940">
      <w:pPr>
        <w:pStyle w:val="Ttulo"/>
        <w:rPr>
          <w:rStyle w:val="LabTitleInstVersred"/>
          <w:b/>
          <w:color w:val="auto"/>
        </w:rPr>
      </w:pPr>
      <w:sdt>
        <w:sdtPr>
          <w:rPr>
            <w:b w:val="0"/>
            <w:color w:val="EE0000"/>
          </w:rPr>
          <w:alias w:val="Título"/>
          <w:tag w:val=""/>
          <w:id w:val="-487021785"/>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A362E">
            <w:t>Laboratorio: configuración y verificación de IPv4 ACL extendidas</w:t>
          </w:r>
        </w:sdtContent>
      </w:sdt>
      <w:r w:rsidR="002A362E">
        <w:rPr>
          <w:rStyle w:val="LabTitleInstVersred"/>
        </w:rPr>
        <w:t xml:space="preserve"> (versión para el instructor)</w:t>
      </w:r>
    </w:p>
    <w:p w14:paraId="6490BC34"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1F90F66D" w14:textId="77777777" w:rsidR="00C0482C" w:rsidRDefault="00C0482C" w:rsidP="00C0482C">
      <w:pPr>
        <w:pStyle w:val="Ttulo1"/>
      </w:pPr>
      <w:r>
        <w:t>Topología</w:t>
      </w:r>
    </w:p>
    <w:p w14:paraId="174A7DC8" w14:textId="2ED091F2" w:rsidR="00C0482C" w:rsidRPr="00C0482C" w:rsidRDefault="003F4EAE" w:rsidP="00E834C0">
      <w:pPr>
        <w:pStyle w:val="Visual"/>
      </w:pPr>
      <w:r>
        <w:rPr>
          <w:noProof/>
        </w:rPr>
        <w:drawing>
          <wp:inline distT="0" distB="0" distL="0" distR="0" wp14:anchorId="425BE48E" wp14:editId="62DA23AA">
            <wp:extent cx="6134100" cy="2206736"/>
            <wp:effectExtent l="0" t="0" r="0" b="3175"/>
            <wp:docPr id="1" name="Picture 1" descr="The topology shows 2 routers, 2 switches and 2 PCs. Router R1 has a loopback interface Lo1. R1 G0/0/1 is connected to S1 F0/5. S1 F0/6 is connected to PC-A. S1 F0/1 is connected S2 F0/1. S2 F0/18 is connected PC-B. S2 F0/5 is connected to R2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962" cy="2209924"/>
                    </a:xfrm>
                    <a:prstGeom prst="rect">
                      <a:avLst/>
                    </a:prstGeom>
                    <a:noFill/>
                  </pic:spPr>
                </pic:pic>
              </a:graphicData>
            </a:graphic>
          </wp:inline>
        </w:drawing>
      </w:r>
    </w:p>
    <w:p w14:paraId="1FC80E64" w14:textId="77777777" w:rsidR="00C0482C" w:rsidRPr="00BB73FF" w:rsidRDefault="00C0482C" w:rsidP="00C0482C">
      <w:pPr>
        <w:pStyle w:val="Ttulo1"/>
        <w:numPr>
          <w:ilvl w:val="0"/>
          <w:numId w:val="0"/>
        </w:numPr>
      </w:pPr>
      <w:r>
        <w:t>Tabla de asignación de direcciones</w:t>
      </w:r>
    </w:p>
    <w:tbl>
      <w:tblPr>
        <w:tblW w:w="1011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cuando corresponda"/>
      </w:tblPr>
      <w:tblGrid>
        <w:gridCol w:w="2096"/>
        <w:gridCol w:w="2004"/>
        <w:gridCol w:w="2004"/>
        <w:gridCol w:w="2004"/>
        <w:gridCol w:w="2004"/>
      </w:tblGrid>
      <w:tr w:rsidR="00C0482C" w14:paraId="24E72AAB" w14:textId="77777777" w:rsidTr="00C0482C">
        <w:trPr>
          <w:cantSplit/>
          <w:jc w:val="center"/>
        </w:trPr>
        <w:tc>
          <w:tcPr>
            <w:tcW w:w="20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DCD6A9" w14:textId="77777777" w:rsidR="00C0482C" w:rsidRPr="00E87D62" w:rsidRDefault="00C0482C" w:rsidP="002A362E">
            <w:pPr>
              <w:pStyle w:val="TableHeading"/>
            </w:pPr>
            <w:r>
              <w:t>Dispositivo</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240469" w14:textId="77777777" w:rsidR="00C0482C" w:rsidRPr="00E87D62" w:rsidRDefault="00C0482C" w:rsidP="002A362E">
            <w:pPr>
              <w:pStyle w:val="TableHeading"/>
            </w:pPr>
            <w:r>
              <w:t>Interfaz</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A0304" w14:textId="77777777" w:rsidR="00C0482C" w:rsidRPr="00E87D62" w:rsidRDefault="00C0482C" w:rsidP="002A362E">
            <w:pPr>
              <w:pStyle w:val="TableHeading"/>
            </w:pPr>
            <w:r>
              <w:t>Dirección IP</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E28640" w14:textId="77777777" w:rsidR="00C0482C" w:rsidRPr="00E87D62" w:rsidRDefault="00C0482C" w:rsidP="002A362E">
            <w:pPr>
              <w:pStyle w:val="TableHeading"/>
            </w:pPr>
            <w:r>
              <w:t xml:space="preserve">Máscara de subred </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444F7E7" w14:textId="77777777" w:rsidR="00C0482C" w:rsidRDefault="00C0482C" w:rsidP="002A362E">
            <w:pPr>
              <w:pStyle w:val="TableHeading"/>
            </w:pPr>
            <w:r>
              <w:t>Gateway predeterminado</w:t>
            </w:r>
          </w:p>
        </w:tc>
      </w:tr>
      <w:tr w:rsidR="00C0482C" w:rsidRPr="00470F98" w14:paraId="29AD8C83" w14:textId="77777777" w:rsidTr="00C0482C">
        <w:trPr>
          <w:cantSplit/>
          <w:jc w:val="center"/>
        </w:trPr>
        <w:tc>
          <w:tcPr>
            <w:tcW w:w="2096" w:type="dxa"/>
            <w:tcBorders>
              <w:bottom w:val="nil"/>
            </w:tcBorders>
            <w:shd w:val="clear" w:color="auto" w:fill="auto"/>
            <w:vAlign w:val="bottom"/>
          </w:tcPr>
          <w:p w14:paraId="535C9C1D" w14:textId="77777777" w:rsidR="00C0482C" w:rsidRPr="00470F98" w:rsidRDefault="00C0482C" w:rsidP="002A362E">
            <w:pPr>
              <w:pStyle w:val="TableText"/>
            </w:pPr>
            <w:r>
              <w:t>R1</w:t>
            </w:r>
          </w:p>
        </w:tc>
        <w:tc>
          <w:tcPr>
            <w:tcW w:w="2004" w:type="dxa"/>
            <w:shd w:val="clear" w:color="auto" w:fill="auto"/>
            <w:vAlign w:val="bottom"/>
          </w:tcPr>
          <w:p w14:paraId="22DDF501" w14:textId="77777777" w:rsidR="00C0482C" w:rsidRPr="00470F98" w:rsidRDefault="00C0482C" w:rsidP="002A362E">
            <w:pPr>
              <w:pStyle w:val="TableText"/>
            </w:pPr>
            <w:r>
              <w:t>G0/0/1</w:t>
            </w:r>
          </w:p>
        </w:tc>
        <w:tc>
          <w:tcPr>
            <w:tcW w:w="2004" w:type="dxa"/>
            <w:shd w:val="clear" w:color="auto" w:fill="auto"/>
            <w:vAlign w:val="bottom"/>
          </w:tcPr>
          <w:p w14:paraId="380CF37E" w14:textId="47826770" w:rsidR="00C0482C" w:rsidRPr="00470F98" w:rsidRDefault="00EE02A1" w:rsidP="002A362E">
            <w:pPr>
              <w:pStyle w:val="TableText"/>
            </w:pPr>
            <w:r w:rsidRPr="00EE02A1">
              <w:t>N/A</w:t>
            </w:r>
          </w:p>
        </w:tc>
        <w:tc>
          <w:tcPr>
            <w:tcW w:w="2004" w:type="dxa"/>
            <w:shd w:val="clear" w:color="auto" w:fill="auto"/>
            <w:vAlign w:val="bottom"/>
          </w:tcPr>
          <w:p w14:paraId="63E5F13A" w14:textId="5C5CCDF7" w:rsidR="00C0482C" w:rsidRPr="00470F98" w:rsidRDefault="00EE02A1" w:rsidP="002A362E">
            <w:pPr>
              <w:pStyle w:val="TableText"/>
            </w:pPr>
            <w:r w:rsidRPr="00EE02A1">
              <w:t>N/A</w:t>
            </w:r>
          </w:p>
        </w:tc>
        <w:tc>
          <w:tcPr>
            <w:tcW w:w="2004" w:type="dxa"/>
            <w:tcBorders>
              <w:bottom w:val="nil"/>
            </w:tcBorders>
          </w:tcPr>
          <w:p w14:paraId="076430B7" w14:textId="264FFA1F" w:rsidR="00C0482C" w:rsidRDefault="00EE02A1" w:rsidP="002A362E">
            <w:pPr>
              <w:pStyle w:val="TableText"/>
            </w:pPr>
            <w:r w:rsidRPr="00EE02A1">
              <w:t>N/A</w:t>
            </w:r>
          </w:p>
        </w:tc>
      </w:tr>
      <w:tr w:rsidR="00C0482C" w:rsidRPr="00470F98" w14:paraId="69BC9C7F" w14:textId="77777777" w:rsidTr="00C0482C">
        <w:trPr>
          <w:cantSplit/>
          <w:jc w:val="center"/>
        </w:trPr>
        <w:tc>
          <w:tcPr>
            <w:tcW w:w="2096" w:type="dxa"/>
            <w:tcBorders>
              <w:top w:val="nil"/>
              <w:bottom w:val="nil"/>
            </w:tcBorders>
            <w:shd w:val="clear" w:color="auto" w:fill="auto"/>
            <w:vAlign w:val="bottom"/>
          </w:tcPr>
          <w:p w14:paraId="01F441A1" w14:textId="77777777" w:rsidR="00C0482C" w:rsidRPr="00470F98" w:rsidRDefault="00C0482C" w:rsidP="00C0482C">
            <w:pPr>
              <w:pStyle w:val="ConfigWindow"/>
            </w:pPr>
            <w:r>
              <w:t>R1</w:t>
            </w:r>
          </w:p>
        </w:tc>
        <w:tc>
          <w:tcPr>
            <w:tcW w:w="2004" w:type="dxa"/>
            <w:shd w:val="clear" w:color="auto" w:fill="auto"/>
            <w:vAlign w:val="bottom"/>
          </w:tcPr>
          <w:p w14:paraId="12866E45" w14:textId="77777777" w:rsidR="00C0482C" w:rsidRPr="00470F98" w:rsidRDefault="00C0482C" w:rsidP="002A362E">
            <w:pPr>
              <w:pStyle w:val="TableText"/>
            </w:pPr>
            <w:r>
              <w:t>G0/0/1.20</w:t>
            </w:r>
          </w:p>
        </w:tc>
        <w:tc>
          <w:tcPr>
            <w:tcW w:w="2004" w:type="dxa"/>
            <w:shd w:val="clear" w:color="auto" w:fill="auto"/>
            <w:vAlign w:val="bottom"/>
          </w:tcPr>
          <w:p w14:paraId="4A410A0F" w14:textId="77777777" w:rsidR="00C0482C" w:rsidRDefault="00C0482C" w:rsidP="002A362E">
            <w:pPr>
              <w:pStyle w:val="TableText"/>
            </w:pPr>
            <w:r>
              <w:t>10.20.0.1</w:t>
            </w:r>
          </w:p>
        </w:tc>
        <w:tc>
          <w:tcPr>
            <w:tcW w:w="2004" w:type="dxa"/>
            <w:shd w:val="clear" w:color="auto" w:fill="auto"/>
            <w:vAlign w:val="bottom"/>
          </w:tcPr>
          <w:p w14:paraId="3C2BCCBF" w14:textId="77777777" w:rsidR="00C0482C" w:rsidRDefault="00C0482C" w:rsidP="002A362E">
            <w:pPr>
              <w:pStyle w:val="TableText"/>
            </w:pPr>
            <w:r>
              <w:t>255.255.255.0</w:t>
            </w:r>
          </w:p>
        </w:tc>
        <w:tc>
          <w:tcPr>
            <w:tcW w:w="2004" w:type="dxa"/>
            <w:tcBorders>
              <w:top w:val="nil"/>
              <w:bottom w:val="nil"/>
            </w:tcBorders>
          </w:tcPr>
          <w:p w14:paraId="775A996B" w14:textId="77777777" w:rsidR="00C0482C" w:rsidRDefault="00C0482C" w:rsidP="00C0482C">
            <w:pPr>
              <w:pStyle w:val="ConfigWindow"/>
            </w:pPr>
            <w:r>
              <w:t>N/D</w:t>
            </w:r>
          </w:p>
        </w:tc>
      </w:tr>
      <w:tr w:rsidR="00C0482C" w:rsidRPr="00470F98" w14:paraId="7BA5AAAB" w14:textId="77777777" w:rsidTr="00C0482C">
        <w:trPr>
          <w:cantSplit/>
          <w:jc w:val="center"/>
        </w:trPr>
        <w:tc>
          <w:tcPr>
            <w:tcW w:w="2096" w:type="dxa"/>
            <w:tcBorders>
              <w:top w:val="nil"/>
              <w:bottom w:val="nil"/>
            </w:tcBorders>
            <w:shd w:val="clear" w:color="auto" w:fill="auto"/>
            <w:vAlign w:val="bottom"/>
          </w:tcPr>
          <w:p w14:paraId="03CCB372" w14:textId="77777777" w:rsidR="00C0482C" w:rsidRDefault="00C0482C" w:rsidP="00C0482C">
            <w:pPr>
              <w:pStyle w:val="ConfigWindow"/>
            </w:pPr>
            <w:r>
              <w:t>R1</w:t>
            </w:r>
          </w:p>
        </w:tc>
        <w:tc>
          <w:tcPr>
            <w:tcW w:w="2004" w:type="dxa"/>
            <w:shd w:val="clear" w:color="auto" w:fill="auto"/>
            <w:vAlign w:val="bottom"/>
          </w:tcPr>
          <w:p w14:paraId="5F0CC0D4" w14:textId="77777777" w:rsidR="00C0482C" w:rsidRDefault="00C0482C" w:rsidP="002A362E">
            <w:pPr>
              <w:pStyle w:val="TableText"/>
            </w:pPr>
            <w:r>
              <w:t>G0/0/1.30</w:t>
            </w:r>
          </w:p>
        </w:tc>
        <w:tc>
          <w:tcPr>
            <w:tcW w:w="2004" w:type="dxa"/>
            <w:shd w:val="clear" w:color="auto" w:fill="auto"/>
            <w:vAlign w:val="bottom"/>
          </w:tcPr>
          <w:p w14:paraId="074E6980" w14:textId="77777777" w:rsidR="00C0482C" w:rsidRDefault="00C0482C" w:rsidP="002A362E">
            <w:pPr>
              <w:pStyle w:val="TableText"/>
            </w:pPr>
            <w:r>
              <w:t>10.30.0.1</w:t>
            </w:r>
          </w:p>
        </w:tc>
        <w:tc>
          <w:tcPr>
            <w:tcW w:w="2004" w:type="dxa"/>
            <w:shd w:val="clear" w:color="auto" w:fill="auto"/>
            <w:vAlign w:val="bottom"/>
          </w:tcPr>
          <w:p w14:paraId="6631F6DD" w14:textId="77777777" w:rsidR="00C0482C" w:rsidRDefault="00C0482C" w:rsidP="002A362E">
            <w:pPr>
              <w:pStyle w:val="TableText"/>
            </w:pPr>
            <w:r>
              <w:t>255.255.255.0</w:t>
            </w:r>
          </w:p>
        </w:tc>
        <w:tc>
          <w:tcPr>
            <w:tcW w:w="2004" w:type="dxa"/>
            <w:tcBorders>
              <w:top w:val="nil"/>
              <w:bottom w:val="nil"/>
            </w:tcBorders>
          </w:tcPr>
          <w:p w14:paraId="25D8724D" w14:textId="77777777" w:rsidR="00C0482C" w:rsidRDefault="00C0482C" w:rsidP="00C0482C">
            <w:pPr>
              <w:pStyle w:val="ConfigWindow"/>
            </w:pPr>
            <w:r>
              <w:t>N/D</w:t>
            </w:r>
          </w:p>
        </w:tc>
      </w:tr>
      <w:tr w:rsidR="00C0482C" w:rsidRPr="00470F98" w14:paraId="2CE9F07D" w14:textId="77777777" w:rsidTr="00C0482C">
        <w:trPr>
          <w:cantSplit/>
          <w:jc w:val="center"/>
        </w:trPr>
        <w:tc>
          <w:tcPr>
            <w:tcW w:w="2096" w:type="dxa"/>
            <w:tcBorders>
              <w:top w:val="nil"/>
              <w:bottom w:val="nil"/>
            </w:tcBorders>
            <w:shd w:val="clear" w:color="auto" w:fill="auto"/>
            <w:vAlign w:val="bottom"/>
          </w:tcPr>
          <w:p w14:paraId="1D9152E4" w14:textId="77777777" w:rsidR="00C0482C" w:rsidRDefault="00C0482C" w:rsidP="00C0482C">
            <w:pPr>
              <w:pStyle w:val="ConfigWindow"/>
            </w:pPr>
            <w:r>
              <w:t>R1</w:t>
            </w:r>
          </w:p>
        </w:tc>
        <w:tc>
          <w:tcPr>
            <w:tcW w:w="2004" w:type="dxa"/>
            <w:shd w:val="clear" w:color="auto" w:fill="auto"/>
            <w:vAlign w:val="bottom"/>
          </w:tcPr>
          <w:p w14:paraId="6B25B68A" w14:textId="77777777" w:rsidR="00C0482C" w:rsidRDefault="00C0482C" w:rsidP="002A362E">
            <w:pPr>
              <w:pStyle w:val="TableText"/>
            </w:pPr>
            <w:r>
              <w:t>G0/0/1.40</w:t>
            </w:r>
          </w:p>
        </w:tc>
        <w:tc>
          <w:tcPr>
            <w:tcW w:w="2004" w:type="dxa"/>
            <w:shd w:val="clear" w:color="auto" w:fill="auto"/>
            <w:vAlign w:val="bottom"/>
          </w:tcPr>
          <w:p w14:paraId="20D8B170" w14:textId="77777777" w:rsidR="00C0482C" w:rsidRDefault="00C0482C" w:rsidP="002A362E">
            <w:pPr>
              <w:pStyle w:val="TableText"/>
            </w:pPr>
            <w:r>
              <w:t>10.40.0.1</w:t>
            </w:r>
          </w:p>
        </w:tc>
        <w:tc>
          <w:tcPr>
            <w:tcW w:w="2004" w:type="dxa"/>
            <w:shd w:val="clear" w:color="auto" w:fill="auto"/>
            <w:vAlign w:val="bottom"/>
          </w:tcPr>
          <w:p w14:paraId="341BDF58" w14:textId="77777777" w:rsidR="00C0482C" w:rsidRDefault="00C0482C" w:rsidP="002A362E">
            <w:pPr>
              <w:pStyle w:val="TableText"/>
            </w:pPr>
            <w:r>
              <w:t>255.255.255.0</w:t>
            </w:r>
          </w:p>
        </w:tc>
        <w:tc>
          <w:tcPr>
            <w:tcW w:w="2004" w:type="dxa"/>
            <w:tcBorders>
              <w:top w:val="nil"/>
              <w:bottom w:val="nil"/>
            </w:tcBorders>
          </w:tcPr>
          <w:p w14:paraId="2C53FBA7" w14:textId="77777777" w:rsidR="00C0482C" w:rsidRDefault="00C0482C" w:rsidP="00C0482C">
            <w:pPr>
              <w:pStyle w:val="ConfigWindow"/>
            </w:pPr>
            <w:r>
              <w:t>N/D</w:t>
            </w:r>
          </w:p>
        </w:tc>
      </w:tr>
      <w:tr w:rsidR="00C0482C" w:rsidRPr="00470F98" w14:paraId="56436BFF" w14:textId="77777777" w:rsidTr="00C0482C">
        <w:trPr>
          <w:cantSplit/>
          <w:jc w:val="center"/>
        </w:trPr>
        <w:tc>
          <w:tcPr>
            <w:tcW w:w="2096" w:type="dxa"/>
            <w:tcBorders>
              <w:top w:val="nil"/>
              <w:bottom w:val="nil"/>
            </w:tcBorders>
            <w:shd w:val="clear" w:color="auto" w:fill="auto"/>
            <w:vAlign w:val="bottom"/>
          </w:tcPr>
          <w:p w14:paraId="25BBB571" w14:textId="77777777" w:rsidR="00C0482C" w:rsidRDefault="00C0482C" w:rsidP="00C0482C">
            <w:pPr>
              <w:pStyle w:val="ConfigWindow"/>
            </w:pPr>
            <w:r>
              <w:t>R1</w:t>
            </w:r>
          </w:p>
        </w:tc>
        <w:tc>
          <w:tcPr>
            <w:tcW w:w="2004" w:type="dxa"/>
            <w:shd w:val="clear" w:color="auto" w:fill="auto"/>
            <w:vAlign w:val="bottom"/>
          </w:tcPr>
          <w:p w14:paraId="2D2C7536" w14:textId="77777777" w:rsidR="00C0482C" w:rsidRDefault="00C0482C" w:rsidP="002A362E">
            <w:pPr>
              <w:pStyle w:val="TableText"/>
            </w:pPr>
            <w:r>
              <w:t>G0/0/1.1000</w:t>
            </w:r>
          </w:p>
        </w:tc>
        <w:tc>
          <w:tcPr>
            <w:tcW w:w="2004" w:type="dxa"/>
            <w:shd w:val="clear" w:color="auto" w:fill="auto"/>
            <w:vAlign w:val="bottom"/>
          </w:tcPr>
          <w:p w14:paraId="1D996532" w14:textId="1E354883" w:rsidR="00C0482C" w:rsidRDefault="00EE02A1" w:rsidP="002A362E">
            <w:pPr>
              <w:pStyle w:val="TableText"/>
            </w:pPr>
            <w:r w:rsidRPr="00EE02A1">
              <w:t>N/A</w:t>
            </w:r>
          </w:p>
        </w:tc>
        <w:tc>
          <w:tcPr>
            <w:tcW w:w="2004" w:type="dxa"/>
            <w:shd w:val="clear" w:color="auto" w:fill="auto"/>
            <w:vAlign w:val="bottom"/>
          </w:tcPr>
          <w:p w14:paraId="20CBFB12" w14:textId="7644B69E" w:rsidR="00C0482C" w:rsidRDefault="00EE02A1" w:rsidP="002A362E">
            <w:pPr>
              <w:pStyle w:val="TableText"/>
            </w:pPr>
            <w:r w:rsidRPr="00EE02A1">
              <w:t>N/A</w:t>
            </w:r>
          </w:p>
        </w:tc>
        <w:tc>
          <w:tcPr>
            <w:tcW w:w="2004" w:type="dxa"/>
            <w:tcBorders>
              <w:top w:val="nil"/>
              <w:bottom w:val="nil"/>
            </w:tcBorders>
          </w:tcPr>
          <w:p w14:paraId="4C6B9517" w14:textId="77777777" w:rsidR="00C0482C" w:rsidRDefault="00C0482C" w:rsidP="00C0482C">
            <w:pPr>
              <w:pStyle w:val="ConfigWindow"/>
            </w:pPr>
            <w:r>
              <w:t>No corresponde</w:t>
            </w:r>
          </w:p>
        </w:tc>
      </w:tr>
      <w:tr w:rsidR="00C0482C" w:rsidRPr="00470F98" w14:paraId="461B9FDC" w14:textId="77777777" w:rsidTr="00C0482C">
        <w:trPr>
          <w:cantSplit/>
          <w:jc w:val="center"/>
        </w:trPr>
        <w:tc>
          <w:tcPr>
            <w:tcW w:w="2096" w:type="dxa"/>
            <w:tcBorders>
              <w:top w:val="nil"/>
            </w:tcBorders>
            <w:shd w:val="clear" w:color="auto" w:fill="auto"/>
            <w:vAlign w:val="bottom"/>
          </w:tcPr>
          <w:p w14:paraId="7392EAE7" w14:textId="77777777" w:rsidR="00C0482C" w:rsidRPr="00470F98" w:rsidRDefault="00C0482C" w:rsidP="00C0482C">
            <w:pPr>
              <w:pStyle w:val="ConfigWindow"/>
            </w:pPr>
            <w:r>
              <w:t>R1</w:t>
            </w:r>
          </w:p>
        </w:tc>
        <w:tc>
          <w:tcPr>
            <w:tcW w:w="2004" w:type="dxa"/>
            <w:shd w:val="clear" w:color="auto" w:fill="auto"/>
            <w:vAlign w:val="bottom"/>
          </w:tcPr>
          <w:p w14:paraId="664A94E1" w14:textId="77777777" w:rsidR="00C0482C" w:rsidRPr="00470F98" w:rsidRDefault="00C0482C" w:rsidP="002A362E">
            <w:pPr>
              <w:pStyle w:val="TableText"/>
            </w:pPr>
            <w:r>
              <w:t>Loopback1</w:t>
            </w:r>
          </w:p>
        </w:tc>
        <w:tc>
          <w:tcPr>
            <w:tcW w:w="2004" w:type="dxa"/>
            <w:shd w:val="clear" w:color="auto" w:fill="auto"/>
            <w:vAlign w:val="bottom"/>
          </w:tcPr>
          <w:p w14:paraId="563E6A68" w14:textId="77777777" w:rsidR="00C0482C" w:rsidRDefault="00C0482C" w:rsidP="002A362E">
            <w:pPr>
              <w:pStyle w:val="TableText"/>
            </w:pPr>
            <w:r>
              <w:t>172.16.1.1</w:t>
            </w:r>
          </w:p>
        </w:tc>
        <w:tc>
          <w:tcPr>
            <w:tcW w:w="2004" w:type="dxa"/>
            <w:shd w:val="clear" w:color="auto" w:fill="auto"/>
            <w:vAlign w:val="bottom"/>
          </w:tcPr>
          <w:p w14:paraId="3384FC7C" w14:textId="77777777" w:rsidR="00C0482C" w:rsidRDefault="00C0482C" w:rsidP="002A362E">
            <w:pPr>
              <w:pStyle w:val="TableText"/>
            </w:pPr>
            <w:r>
              <w:t>255.255.255.0</w:t>
            </w:r>
          </w:p>
        </w:tc>
        <w:tc>
          <w:tcPr>
            <w:tcW w:w="2004" w:type="dxa"/>
            <w:tcBorders>
              <w:top w:val="nil"/>
            </w:tcBorders>
          </w:tcPr>
          <w:p w14:paraId="0FD6FFAF" w14:textId="77777777" w:rsidR="00C0482C" w:rsidRDefault="00C0482C" w:rsidP="00C0482C">
            <w:pPr>
              <w:pStyle w:val="ConfigWindow"/>
            </w:pPr>
            <w:r>
              <w:t>N/D</w:t>
            </w:r>
          </w:p>
        </w:tc>
      </w:tr>
      <w:tr w:rsidR="00C0482C" w14:paraId="0E6A0A1C" w14:textId="77777777" w:rsidTr="00C0482C">
        <w:trPr>
          <w:cantSplit/>
          <w:jc w:val="center"/>
        </w:trPr>
        <w:tc>
          <w:tcPr>
            <w:tcW w:w="2096" w:type="dxa"/>
            <w:vAlign w:val="bottom"/>
          </w:tcPr>
          <w:p w14:paraId="2CD0991C" w14:textId="77777777" w:rsidR="00C0482C" w:rsidRDefault="00C0482C" w:rsidP="002A362E">
            <w:pPr>
              <w:pStyle w:val="TableText"/>
            </w:pPr>
            <w:r>
              <w:t>R2</w:t>
            </w:r>
          </w:p>
        </w:tc>
        <w:tc>
          <w:tcPr>
            <w:tcW w:w="2004" w:type="dxa"/>
            <w:vAlign w:val="bottom"/>
          </w:tcPr>
          <w:p w14:paraId="598E8702" w14:textId="77777777" w:rsidR="00C0482C" w:rsidRDefault="00C0482C" w:rsidP="002A362E">
            <w:pPr>
              <w:pStyle w:val="TableText"/>
            </w:pPr>
            <w:r>
              <w:t>G0/0/1</w:t>
            </w:r>
          </w:p>
        </w:tc>
        <w:tc>
          <w:tcPr>
            <w:tcW w:w="2004" w:type="dxa"/>
            <w:vAlign w:val="bottom"/>
          </w:tcPr>
          <w:p w14:paraId="4BDE4EA3" w14:textId="77777777" w:rsidR="00C0482C" w:rsidRDefault="00C0482C" w:rsidP="002A362E">
            <w:pPr>
              <w:pStyle w:val="TableText"/>
            </w:pPr>
            <w:r>
              <w:t>10.20.0.4</w:t>
            </w:r>
          </w:p>
        </w:tc>
        <w:tc>
          <w:tcPr>
            <w:tcW w:w="2004" w:type="dxa"/>
            <w:vAlign w:val="bottom"/>
          </w:tcPr>
          <w:p w14:paraId="2A7BA72C" w14:textId="77777777" w:rsidR="00C0482C" w:rsidRDefault="00C0482C" w:rsidP="002A362E">
            <w:pPr>
              <w:pStyle w:val="TableText"/>
            </w:pPr>
            <w:r>
              <w:t>255.255.255.0</w:t>
            </w:r>
          </w:p>
        </w:tc>
        <w:tc>
          <w:tcPr>
            <w:tcW w:w="2004" w:type="dxa"/>
          </w:tcPr>
          <w:p w14:paraId="64C9024C" w14:textId="0158ADDE" w:rsidR="00C0482C" w:rsidRDefault="00C0482C" w:rsidP="002A362E">
            <w:pPr>
              <w:pStyle w:val="TableText"/>
            </w:pPr>
            <w:r>
              <w:t>N/</w:t>
            </w:r>
            <w:r w:rsidR="00EE02A1">
              <w:t>A</w:t>
            </w:r>
          </w:p>
        </w:tc>
      </w:tr>
      <w:tr w:rsidR="00C0482C" w14:paraId="1A9CE11B" w14:textId="77777777" w:rsidTr="00C0482C">
        <w:trPr>
          <w:cantSplit/>
          <w:jc w:val="center"/>
        </w:trPr>
        <w:tc>
          <w:tcPr>
            <w:tcW w:w="2096" w:type="dxa"/>
            <w:vAlign w:val="bottom"/>
          </w:tcPr>
          <w:p w14:paraId="15128840" w14:textId="77777777" w:rsidR="00C0482C" w:rsidRDefault="00C0482C" w:rsidP="002A362E">
            <w:pPr>
              <w:pStyle w:val="TableText"/>
            </w:pPr>
            <w:r>
              <w:t>S1</w:t>
            </w:r>
          </w:p>
        </w:tc>
        <w:tc>
          <w:tcPr>
            <w:tcW w:w="2004" w:type="dxa"/>
            <w:vAlign w:val="bottom"/>
          </w:tcPr>
          <w:p w14:paraId="0301BBF2" w14:textId="77777777" w:rsidR="00C0482C" w:rsidRDefault="00C0482C" w:rsidP="002A362E">
            <w:pPr>
              <w:pStyle w:val="TableText"/>
            </w:pPr>
            <w:r>
              <w:t>VLAN 20</w:t>
            </w:r>
          </w:p>
        </w:tc>
        <w:tc>
          <w:tcPr>
            <w:tcW w:w="2004" w:type="dxa"/>
            <w:vAlign w:val="bottom"/>
          </w:tcPr>
          <w:p w14:paraId="7493EB55" w14:textId="77777777" w:rsidR="00C0482C" w:rsidRDefault="00C0482C" w:rsidP="002A362E">
            <w:pPr>
              <w:pStyle w:val="TableText"/>
            </w:pPr>
            <w:r>
              <w:t>10.20.0.2</w:t>
            </w:r>
          </w:p>
        </w:tc>
        <w:tc>
          <w:tcPr>
            <w:tcW w:w="2004" w:type="dxa"/>
            <w:vAlign w:val="bottom"/>
          </w:tcPr>
          <w:p w14:paraId="69B81377" w14:textId="77777777" w:rsidR="00C0482C" w:rsidRDefault="00C0482C" w:rsidP="002A362E">
            <w:pPr>
              <w:pStyle w:val="TableText"/>
            </w:pPr>
            <w:r>
              <w:t>255.255.255.0</w:t>
            </w:r>
          </w:p>
        </w:tc>
        <w:tc>
          <w:tcPr>
            <w:tcW w:w="2004" w:type="dxa"/>
          </w:tcPr>
          <w:p w14:paraId="55CFA940" w14:textId="77777777" w:rsidR="00C0482C" w:rsidRDefault="00C0482C" w:rsidP="002A362E">
            <w:pPr>
              <w:pStyle w:val="TableText"/>
            </w:pPr>
            <w:r>
              <w:t>10.20.0.1</w:t>
            </w:r>
          </w:p>
        </w:tc>
      </w:tr>
      <w:tr w:rsidR="00C0482C" w14:paraId="6DF3F732" w14:textId="77777777" w:rsidTr="00C0482C">
        <w:trPr>
          <w:cantSplit/>
          <w:jc w:val="center"/>
        </w:trPr>
        <w:tc>
          <w:tcPr>
            <w:tcW w:w="2096" w:type="dxa"/>
            <w:vAlign w:val="bottom"/>
          </w:tcPr>
          <w:p w14:paraId="0F748F05" w14:textId="77777777" w:rsidR="00C0482C" w:rsidRDefault="00C0482C" w:rsidP="002A362E">
            <w:pPr>
              <w:pStyle w:val="TableText"/>
            </w:pPr>
            <w:r>
              <w:t>S2</w:t>
            </w:r>
          </w:p>
        </w:tc>
        <w:tc>
          <w:tcPr>
            <w:tcW w:w="2004" w:type="dxa"/>
            <w:vAlign w:val="bottom"/>
          </w:tcPr>
          <w:p w14:paraId="059F6DDD" w14:textId="77777777" w:rsidR="00C0482C" w:rsidRDefault="00C0482C" w:rsidP="002A362E">
            <w:pPr>
              <w:pStyle w:val="TableText"/>
            </w:pPr>
            <w:r>
              <w:t>VLAN 20</w:t>
            </w:r>
          </w:p>
        </w:tc>
        <w:tc>
          <w:tcPr>
            <w:tcW w:w="2004" w:type="dxa"/>
            <w:vAlign w:val="bottom"/>
          </w:tcPr>
          <w:p w14:paraId="50466FDB" w14:textId="77777777" w:rsidR="00C0482C" w:rsidRDefault="00C0482C" w:rsidP="002A362E">
            <w:pPr>
              <w:pStyle w:val="TableText"/>
            </w:pPr>
            <w:r>
              <w:t>10.20.0.3</w:t>
            </w:r>
          </w:p>
        </w:tc>
        <w:tc>
          <w:tcPr>
            <w:tcW w:w="2004" w:type="dxa"/>
            <w:vAlign w:val="bottom"/>
          </w:tcPr>
          <w:p w14:paraId="393E03B8" w14:textId="77777777" w:rsidR="00C0482C" w:rsidRDefault="00C0482C" w:rsidP="002A362E">
            <w:pPr>
              <w:pStyle w:val="TableText"/>
            </w:pPr>
            <w:r>
              <w:t>255.255.255.0</w:t>
            </w:r>
          </w:p>
        </w:tc>
        <w:tc>
          <w:tcPr>
            <w:tcW w:w="2004" w:type="dxa"/>
          </w:tcPr>
          <w:p w14:paraId="1B21778C" w14:textId="77777777" w:rsidR="00C0482C" w:rsidRDefault="00C0482C" w:rsidP="002A362E">
            <w:pPr>
              <w:pStyle w:val="TableText"/>
            </w:pPr>
            <w:r>
              <w:t>10.20.0.1</w:t>
            </w:r>
          </w:p>
        </w:tc>
      </w:tr>
      <w:tr w:rsidR="00C0482C" w14:paraId="50886596" w14:textId="77777777" w:rsidTr="00C0482C">
        <w:trPr>
          <w:cantSplit/>
          <w:jc w:val="center"/>
        </w:trPr>
        <w:tc>
          <w:tcPr>
            <w:tcW w:w="2096" w:type="dxa"/>
            <w:vAlign w:val="bottom"/>
          </w:tcPr>
          <w:p w14:paraId="435F21FD" w14:textId="77777777" w:rsidR="00C0482C" w:rsidRDefault="00C0482C" w:rsidP="002A362E">
            <w:pPr>
              <w:pStyle w:val="TableText"/>
            </w:pPr>
            <w:r>
              <w:t>PC-A</w:t>
            </w:r>
          </w:p>
        </w:tc>
        <w:tc>
          <w:tcPr>
            <w:tcW w:w="2004" w:type="dxa"/>
            <w:vAlign w:val="bottom"/>
          </w:tcPr>
          <w:p w14:paraId="33A7C53F" w14:textId="77777777" w:rsidR="00C0482C" w:rsidRDefault="00C0482C" w:rsidP="002A362E">
            <w:pPr>
              <w:pStyle w:val="TableText"/>
            </w:pPr>
            <w:r>
              <w:t>NIC</w:t>
            </w:r>
          </w:p>
        </w:tc>
        <w:tc>
          <w:tcPr>
            <w:tcW w:w="2004" w:type="dxa"/>
            <w:vAlign w:val="bottom"/>
          </w:tcPr>
          <w:p w14:paraId="4646CFAA" w14:textId="77777777" w:rsidR="00C0482C" w:rsidRDefault="00C0482C" w:rsidP="002A362E">
            <w:pPr>
              <w:pStyle w:val="TableText"/>
            </w:pPr>
            <w:r>
              <w:t>10.30.0.10</w:t>
            </w:r>
          </w:p>
        </w:tc>
        <w:tc>
          <w:tcPr>
            <w:tcW w:w="2004" w:type="dxa"/>
            <w:vAlign w:val="bottom"/>
          </w:tcPr>
          <w:p w14:paraId="25997511" w14:textId="77777777" w:rsidR="00C0482C" w:rsidRDefault="00C0482C" w:rsidP="002A362E">
            <w:pPr>
              <w:pStyle w:val="TableText"/>
            </w:pPr>
            <w:r>
              <w:t>255.255.255.0</w:t>
            </w:r>
          </w:p>
        </w:tc>
        <w:tc>
          <w:tcPr>
            <w:tcW w:w="2004" w:type="dxa"/>
          </w:tcPr>
          <w:p w14:paraId="0B2CCB85" w14:textId="77777777" w:rsidR="00C0482C" w:rsidRDefault="00C0482C" w:rsidP="002A362E">
            <w:pPr>
              <w:pStyle w:val="TableText"/>
            </w:pPr>
            <w:r>
              <w:t>10.30.0.1</w:t>
            </w:r>
          </w:p>
        </w:tc>
      </w:tr>
      <w:tr w:rsidR="00C0482C" w14:paraId="2C29B224" w14:textId="77777777" w:rsidTr="00C0482C">
        <w:trPr>
          <w:cantSplit/>
          <w:jc w:val="center"/>
        </w:trPr>
        <w:tc>
          <w:tcPr>
            <w:tcW w:w="2096" w:type="dxa"/>
            <w:vAlign w:val="bottom"/>
          </w:tcPr>
          <w:p w14:paraId="1BAE1525" w14:textId="77777777" w:rsidR="00C0482C" w:rsidRDefault="00C0482C" w:rsidP="002A362E">
            <w:pPr>
              <w:pStyle w:val="TableText"/>
            </w:pPr>
            <w:r>
              <w:t>PC-B</w:t>
            </w:r>
          </w:p>
        </w:tc>
        <w:tc>
          <w:tcPr>
            <w:tcW w:w="2004" w:type="dxa"/>
            <w:vAlign w:val="bottom"/>
          </w:tcPr>
          <w:p w14:paraId="006DE444" w14:textId="77777777" w:rsidR="00C0482C" w:rsidRDefault="00C0482C" w:rsidP="002A362E">
            <w:pPr>
              <w:pStyle w:val="TableText"/>
            </w:pPr>
            <w:r>
              <w:t>NIC</w:t>
            </w:r>
          </w:p>
        </w:tc>
        <w:tc>
          <w:tcPr>
            <w:tcW w:w="2004" w:type="dxa"/>
            <w:vAlign w:val="bottom"/>
          </w:tcPr>
          <w:p w14:paraId="12DAC48C" w14:textId="77777777" w:rsidR="00C0482C" w:rsidRDefault="00C0482C" w:rsidP="002A362E">
            <w:pPr>
              <w:pStyle w:val="TableText"/>
            </w:pPr>
            <w:r>
              <w:t>10.40.0.10</w:t>
            </w:r>
          </w:p>
        </w:tc>
        <w:tc>
          <w:tcPr>
            <w:tcW w:w="2004" w:type="dxa"/>
            <w:vAlign w:val="bottom"/>
          </w:tcPr>
          <w:p w14:paraId="6DB2D90B" w14:textId="77777777" w:rsidR="00C0482C" w:rsidRDefault="00C0482C" w:rsidP="002A362E">
            <w:pPr>
              <w:pStyle w:val="TableText"/>
            </w:pPr>
            <w:r>
              <w:t>255.255.255.0</w:t>
            </w:r>
          </w:p>
        </w:tc>
        <w:tc>
          <w:tcPr>
            <w:tcW w:w="2004" w:type="dxa"/>
          </w:tcPr>
          <w:p w14:paraId="013D6A75" w14:textId="77777777" w:rsidR="00C0482C" w:rsidRDefault="00C0482C" w:rsidP="002A362E">
            <w:pPr>
              <w:pStyle w:val="TableText"/>
            </w:pPr>
            <w:r>
              <w:t>10.40.0.1</w:t>
            </w:r>
          </w:p>
        </w:tc>
      </w:tr>
    </w:tbl>
    <w:p w14:paraId="56A3EC4A" w14:textId="77777777" w:rsidR="00C0482C" w:rsidRDefault="00C0482C" w:rsidP="00C0482C">
      <w:pPr>
        <w:pStyle w:val="Ttulo1"/>
        <w:numPr>
          <w:ilvl w:val="0"/>
          <w:numId w:val="0"/>
        </w:numPr>
      </w:pPr>
      <w:r>
        <w:lastRenderedPageBreak/>
        <w:t>Tabla de VLAN</w:t>
      </w:r>
    </w:p>
    <w:tbl>
      <w:tblPr>
        <w:tblW w:w="10170" w:type="dxa"/>
        <w:tblInd w:w="-9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los nombres de vlan, vlan y las interfaces asignadas cuando corresponda."/>
      </w:tblPr>
      <w:tblGrid>
        <w:gridCol w:w="2790"/>
        <w:gridCol w:w="2790"/>
        <w:gridCol w:w="4590"/>
      </w:tblGrid>
      <w:tr w:rsidR="00C0482C" w14:paraId="05672B3B" w14:textId="77777777" w:rsidTr="00004C84">
        <w:trPr>
          <w:cantSplit/>
          <w:tblHeader/>
        </w:trPr>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ACB6B9" w14:textId="77777777" w:rsidR="00C0482C" w:rsidRPr="00E87D62" w:rsidRDefault="00C0482C" w:rsidP="002A362E">
            <w:pPr>
              <w:pStyle w:val="TableHeading"/>
            </w:pPr>
            <w:r>
              <w:t>VLAN</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AC5A7" w14:textId="77777777" w:rsidR="00C0482C" w:rsidRPr="00E87D62" w:rsidRDefault="00C0482C" w:rsidP="002A362E">
            <w:pPr>
              <w:pStyle w:val="TableHeading"/>
            </w:pPr>
            <w:r>
              <w:t>Nombre</w:t>
            </w:r>
          </w:p>
        </w:tc>
        <w:tc>
          <w:tcPr>
            <w:tcW w:w="459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6AD6777" w14:textId="77777777" w:rsidR="00C0482C" w:rsidRDefault="00C0482C" w:rsidP="002A362E">
            <w:pPr>
              <w:pStyle w:val="TableHeading"/>
            </w:pPr>
            <w:r>
              <w:t>Interfaz asignada</w:t>
            </w:r>
          </w:p>
        </w:tc>
      </w:tr>
      <w:tr w:rsidR="00C0482C" w14:paraId="6E1E7CE4" w14:textId="77777777" w:rsidTr="00C0482C">
        <w:trPr>
          <w:cantSplit/>
        </w:trPr>
        <w:tc>
          <w:tcPr>
            <w:tcW w:w="2790" w:type="dxa"/>
            <w:vAlign w:val="bottom"/>
          </w:tcPr>
          <w:p w14:paraId="61F23898" w14:textId="77777777" w:rsidR="00C0482C" w:rsidRPr="00E87D62" w:rsidRDefault="00C0482C" w:rsidP="002A362E">
            <w:pPr>
              <w:pStyle w:val="TableText"/>
            </w:pPr>
            <w:r>
              <w:t>20</w:t>
            </w:r>
          </w:p>
        </w:tc>
        <w:tc>
          <w:tcPr>
            <w:tcW w:w="2790" w:type="dxa"/>
            <w:vAlign w:val="bottom"/>
          </w:tcPr>
          <w:p w14:paraId="247207F8" w14:textId="77777777" w:rsidR="00C0482C" w:rsidRPr="00E87D62" w:rsidRDefault="00C0482C" w:rsidP="002A362E">
            <w:pPr>
              <w:pStyle w:val="TableText"/>
            </w:pPr>
            <w:r>
              <w:t>Administración</w:t>
            </w:r>
          </w:p>
        </w:tc>
        <w:tc>
          <w:tcPr>
            <w:tcW w:w="4590" w:type="dxa"/>
          </w:tcPr>
          <w:p w14:paraId="45A88C63" w14:textId="77777777" w:rsidR="00C0482C" w:rsidRDefault="00C0482C" w:rsidP="002A362E">
            <w:pPr>
              <w:pStyle w:val="TableText"/>
            </w:pPr>
            <w:r>
              <w:t>S2: F0/5</w:t>
            </w:r>
          </w:p>
        </w:tc>
      </w:tr>
      <w:tr w:rsidR="00C0482C" w14:paraId="4983537D" w14:textId="77777777" w:rsidTr="00C0482C">
        <w:trPr>
          <w:cantSplit/>
        </w:trPr>
        <w:tc>
          <w:tcPr>
            <w:tcW w:w="2790" w:type="dxa"/>
            <w:vAlign w:val="bottom"/>
          </w:tcPr>
          <w:p w14:paraId="22AA293F" w14:textId="77777777" w:rsidR="00C0482C" w:rsidRDefault="00C0482C" w:rsidP="002A362E">
            <w:pPr>
              <w:pStyle w:val="TableText"/>
            </w:pPr>
            <w:r>
              <w:t>30</w:t>
            </w:r>
          </w:p>
        </w:tc>
        <w:tc>
          <w:tcPr>
            <w:tcW w:w="2790" w:type="dxa"/>
            <w:vAlign w:val="bottom"/>
          </w:tcPr>
          <w:p w14:paraId="74FD1772" w14:textId="77777777" w:rsidR="00C0482C" w:rsidRDefault="00C0482C" w:rsidP="002A362E">
            <w:pPr>
              <w:pStyle w:val="TableText"/>
            </w:pPr>
            <w:r>
              <w:t>Operaciones</w:t>
            </w:r>
          </w:p>
        </w:tc>
        <w:tc>
          <w:tcPr>
            <w:tcW w:w="4590" w:type="dxa"/>
          </w:tcPr>
          <w:p w14:paraId="2C796E25" w14:textId="77777777" w:rsidR="00C0482C" w:rsidRDefault="00C0482C" w:rsidP="002A362E">
            <w:pPr>
              <w:pStyle w:val="TableText"/>
            </w:pPr>
            <w:r>
              <w:t>S1: F0/6</w:t>
            </w:r>
          </w:p>
        </w:tc>
      </w:tr>
      <w:tr w:rsidR="00C0482C" w14:paraId="19F44E1B" w14:textId="77777777" w:rsidTr="00C0482C">
        <w:trPr>
          <w:cantSplit/>
        </w:trPr>
        <w:tc>
          <w:tcPr>
            <w:tcW w:w="2790" w:type="dxa"/>
            <w:vAlign w:val="bottom"/>
          </w:tcPr>
          <w:p w14:paraId="4E26B847" w14:textId="77777777" w:rsidR="00C0482C" w:rsidRDefault="00C0482C" w:rsidP="002A362E">
            <w:pPr>
              <w:pStyle w:val="TableText"/>
            </w:pPr>
            <w:r>
              <w:t>40</w:t>
            </w:r>
          </w:p>
        </w:tc>
        <w:tc>
          <w:tcPr>
            <w:tcW w:w="2790" w:type="dxa"/>
            <w:vAlign w:val="bottom"/>
          </w:tcPr>
          <w:p w14:paraId="3E785BC7" w14:textId="77777777" w:rsidR="00C0482C" w:rsidRDefault="00C0482C" w:rsidP="002A362E">
            <w:pPr>
              <w:pStyle w:val="TableText"/>
            </w:pPr>
            <w:r>
              <w:t>Ventas</w:t>
            </w:r>
          </w:p>
        </w:tc>
        <w:tc>
          <w:tcPr>
            <w:tcW w:w="4590" w:type="dxa"/>
          </w:tcPr>
          <w:p w14:paraId="2A65AEEC" w14:textId="77777777" w:rsidR="00C0482C" w:rsidRDefault="00C0482C" w:rsidP="002A362E">
            <w:pPr>
              <w:pStyle w:val="TableText"/>
            </w:pPr>
            <w:r>
              <w:t>S2: F0/18</w:t>
            </w:r>
          </w:p>
        </w:tc>
      </w:tr>
      <w:tr w:rsidR="00C0482C" w14:paraId="6A419563" w14:textId="77777777" w:rsidTr="00C0482C">
        <w:trPr>
          <w:cantSplit/>
        </w:trPr>
        <w:tc>
          <w:tcPr>
            <w:tcW w:w="2790" w:type="dxa"/>
            <w:vAlign w:val="bottom"/>
          </w:tcPr>
          <w:p w14:paraId="4C652864" w14:textId="77777777" w:rsidR="00C0482C" w:rsidRDefault="00C0482C" w:rsidP="002A362E">
            <w:pPr>
              <w:pStyle w:val="TableText"/>
            </w:pPr>
            <w:r>
              <w:t>999</w:t>
            </w:r>
          </w:p>
        </w:tc>
        <w:tc>
          <w:tcPr>
            <w:tcW w:w="2790" w:type="dxa"/>
            <w:vAlign w:val="bottom"/>
          </w:tcPr>
          <w:p w14:paraId="5FCB6236" w14:textId="77777777" w:rsidR="00C0482C" w:rsidRDefault="00C0482C" w:rsidP="002A362E">
            <w:pPr>
              <w:pStyle w:val="TableText"/>
            </w:pPr>
            <w:r>
              <w:t>ParkingLot</w:t>
            </w:r>
          </w:p>
        </w:tc>
        <w:tc>
          <w:tcPr>
            <w:tcW w:w="4590" w:type="dxa"/>
          </w:tcPr>
          <w:p w14:paraId="1883A250" w14:textId="77777777" w:rsidR="00C0482C" w:rsidRDefault="00C0482C" w:rsidP="002A362E">
            <w:pPr>
              <w:pStyle w:val="TableText"/>
            </w:pPr>
            <w:r>
              <w:t>S1: F0/2-4, F0/7-24, G0/1-2</w:t>
            </w:r>
          </w:p>
          <w:p w14:paraId="0CF691BC" w14:textId="77777777" w:rsidR="00C0482C" w:rsidRDefault="00C0482C" w:rsidP="002A362E">
            <w:pPr>
              <w:pStyle w:val="TableText"/>
            </w:pPr>
            <w:r>
              <w:t>S2: F0/2-4, F0/6-17, F0/19-24, G0/1-2</w:t>
            </w:r>
          </w:p>
        </w:tc>
      </w:tr>
      <w:tr w:rsidR="00C0482C" w14:paraId="457CA5C8" w14:textId="77777777" w:rsidTr="00C0482C">
        <w:trPr>
          <w:cantSplit/>
        </w:trPr>
        <w:tc>
          <w:tcPr>
            <w:tcW w:w="2790" w:type="dxa"/>
            <w:vAlign w:val="bottom"/>
          </w:tcPr>
          <w:p w14:paraId="710CEABA" w14:textId="77777777" w:rsidR="00C0482C" w:rsidRDefault="00C0482C" w:rsidP="002A362E">
            <w:pPr>
              <w:pStyle w:val="TableText"/>
            </w:pPr>
            <w:r>
              <w:t>1000</w:t>
            </w:r>
          </w:p>
        </w:tc>
        <w:tc>
          <w:tcPr>
            <w:tcW w:w="2790" w:type="dxa"/>
            <w:vAlign w:val="bottom"/>
          </w:tcPr>
          <w:p w14:paraId="1795D3C4" w14:textId="77777777" w:rsidR="00C0482C" w:rsidRDefault="00C0482C" w:rsidP="002A362E">
            <w:pPr>
              <w:pStyle w:val="TableText"/>
            </w:pPr>
            <w:r>
              <w:t>Nativo</w:t>
            </w:r>
          </w:p>
        </w:tc>
        <w:tc>
          <w:tcPr>
            <w:tcW w:w="4590" w:type="dxa"/>
          </w:tcPr>
          <w:p w14:paraId="69E9B2C9" w14:textId="63E28D58" w:rsidR="00C0482C" w:rsidRDefault="00A02EB5" w:rsidP="002A362E">
            <w:pPr>
              <w:pStyle w:val="TableText"/>
            </w:pPr>
            <w:r>
              <w:t>N/</w:t>
            </w:r>
            <w:r w:rsidR="00EE02A1">
              <w:t>A</w:t>
            </w:r>
          </w:p>
        </w:tc>
      </w:tr>
    </w:tbl>
    <w:p w14:paraId="59F0BE8C" w14:textId="77777777" w:rsidR="00C0482C" w:rsidRPr="00BB73FF" w:rsidRDefault="00C0482C" w:rsidP="00C0482C">
      <w:pPr>
        <w:pStyle w:val="Ttulo1"/>
        <w:numPr>
          <w:ilvl w:val="0"/>
          <w:numId w:val="0"/>
        </w:numPr>
      </w:pPr>
      <w:r>
        <w:t>Objetivos</w:t>
      </w:r>
    </w:p>
    <w:p w14:paraId="03CAF959" w14:textId="77777777" w:rsidR="00C0482C" w:rsidRPr="004C0909" w:rsidRDefault="00C0482C" w:rsidP="00C0482C">
      <w:pPr>
        <w:pStyle w:val="BodyTextL25Bold"/>
      </w:pPr>
      <w:r>
        <w:t>Parte 1: Armar la red y configurar los parámetros básicos de los dispositivos</w:t>
      </w:r>
    </w:p>
    <w:p w14:paraId="1CCC81CF" w14:textId="77777777" w:rsidR="00C0482C" w:rsidRDefault="00C0482C" w:rsidP="00C0482C">
      <w:pPr>
        <w:pStyle w:val="BodyTextL25Bold"/>
      </w:pPr>
      <w:r>
        <w:t>Parte 2: Configurar y verificar listas de control de acceso extendido</w:t>
      </w:r>
    </w:p>
    <w:p w14:paraId="6C9C97B2" w14:textId="77777777" w:rsidR="00C0482C" w:rsidRPr="00C07FD9" w:rsidRDefault="00C0482C" w:rsidP="00C0482C">
      <w:pPr>
        <w:pStyle w:val="Ttulo1"/>
        <w:numPr>
          <w:ilvl w:val="0"/>
          <w:numId w:val="3"/>
        </w:numPr>
      </w:pPr>
      <w:r>
        <w:t>Antecedentes/Escenario</w:t>
      </w:r>
    </w:p>
    <w:p w14:paraId="4E747C07" w14:textId="77777777" w:rsidR="00C0482C" w:rsidRDefault="00C0482C" w:rsidP="00C0482C">
      <w:pPr>
        <w:pStyle w:val="BodyTextL25"/>
      </w:pPr>
      <w:r>
        <w:t>Se le ha encomendado la tarea de configurar listas de control de acceso en la red de la pequeña empresa. Las ACL son uno de los medios más simples y directos para controlar el tráfico de capa 3. R1 alojará una conexión a Internet (simulada por la interfaz Loopback 1) y compartirá la información de ruta predeterminada a R2. Una vez completada la configuración inicial, la empresa tiene algunos requisitos específicos de seguridad del tráfico que usted es responsable de implementar.</w:t>
      </w:r>
    </w:p>
    <w:p w14:paraId="65C6F5D4" w14:textId="3BA63619" w:rsidR="00C0482C" w:rsidRDefault="00C0482C" w:rsidP="00C0482C">
      <w:pPr>
        <w:pStyle w:val="BodyTextL25"/>
        <w:rPr>
          <w:b/>
        </w:rPr>
      </w:pPr>
      <w:r>
        <w:rPr>
          <w:b/>
        </w:rPr>
        <w:t>Nota</w:t>
      </w:r>
      <w:r>
        <w:t>: Los routers que se utilizan en los laboratorios prácticos de CCNA son Cisco 4221 con Cisco IOS XE versión 16.9.3 (imagen universalk9)</w:t>
      </w:r>
      <w:r w:rsidR="00EE02A1">
        <w:t xml:space="preserve">. </w:t>
      </w:r>
      <w:r>
        <w:t xml:space="preserve">Los </w:t>
      </w:r>
      <w:proofErr w:type="spellStart"/>
      <w:r>
        <w:t>switches</w:t>
      </w:r>
      <w:proofErr w:type="spellEnd"/>
      <w:r>
        <w:t xml:space="preserve">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1CD1A554" w14:textId="77777777" w:rsidR="00C0482C" w:rsidRDefault="00C0482C" w:rsidP="00C0482C">
      <w:pPr>
        <w:pStyle w:val="BodyTextL25"/>
      </w:pPr>
      <w:r>
        <w:rPr>
          <w:b/>
        </w:rPr>
        <w:t>Nota</w:t>
      </w:r>
      <w:r w:rsidRPr="0034604B">
        <w:t>: Asegúrese de que los routers y los switches se hayan borrado y no tengan configuraciones de inicio. Si no está seguro, consulte al instructor.</w:t>
      </w:r>
    </w:p>
    <w:p w14:paraId="31C03CCA" w14:textId="77777777" w:rsidR="00C0482C" w:rsidRPr="0010072F" w:rsidRDefault="00C0482C" w:rsidP="00C0482C">
      <w:pPr>
        <w:pStyle w:val="BodyTextL25"/>
        <w:rPr>
          <w:color w:val="EE0000"/>
        </w:rPr>
      </w:pPr>
      <w:r>
        <w:rPr>
          <w:b/>
          <w:color w:val="EE0000"/>
        </w:rPr>
        <w:t>Nota para el instructor</w:t>
      </w:r>
      <w:r>
        <w:rPr>
          <w:color w:val="EE0000"/>
        </w:rPr>
        <w:t>: Consulte el Manual de Laboratorio del Instructor para conocer los procedimientos para inicializar y recargar dispositivos.</w:t>
      </w:r>
    </w:p>
    <w:p w14:paraId="36E8F0D8" w14:textId="77777777" w:rsidR="00C0482C" w:rsidRDefault="00C0482C" w:rsidP="00C0482C">
      <w:pPr>
        <w:pStyle w:val="Ttulo1"/>
        <w:numPr>
          <w:ilvl w:val="0"/>
          <w:numId w:val="3"/>
        </w:numPr>
      </w:pPr>
      <w:r>
        <w:t>Recursos necesarios</w:t>
      </w:r>
    </w:p>
    <w:p w14:paraId="216C51AE" w14:textId="2E60233C" w:rsidR="00C0482C" w:rsidRPr="00A02EB5" w:rsidRDefault="00C0482C" w:rsidP="00A02EB5">
      <w:pPr>
        <w:pStyle w:val="Bulletlevel1"/>
      </w:pPr>
      <w:r>
        <w:t>2 Router (Cisco 4221 con imagen universal Cisco IOS XE versión 16.9.3 o comparable)</w:t>
      </w:r>
    </w:p>
    <w:p w14:paraId="5386576D" w14:textId="77777777" w:rsidR="00C0482C" w:rsidRPr="00A02EB5" w:rsidRDefault="00C0482C" w:rsidP="00A02EB5">
      <w:pPr>
        <w:pStyle w:val="Bulletlevel1"/>
      </w:pPr>
      <w:r>
        <w:t>2 switches (Cisco 2960 con Cisco IOS versión 15.0(2), imagen lanbasek9 o comparable)</w:t>
      </w:r>
    </w:p>
    <w:p w14:paraId="63D4DAEB" w14:textId="77777777" w:rsidR="00C0482C" w:rsidRPr="00A02EB5" w:rsidRDefault="00C0482C" w:rsidP="00A02EB5">
      <w:pPr>
        <w:pStyle w:val="Bulletlevel1"/>
      </w:pPr>
      <w:r>
        <w:t>2 PC (Windows con un programa de emulación de terminal, como Tera Term)</w:t>
      </w:r>
    </w:p>
    <w:p w14:paraId="2D280BAA" w14:textId="77777777" w:rsidR="003F4EAE" w:rsidRPr="00A02EB5" w:rsidRDefault="003F4EAE" w:rsidP="00A02EB5">
      <w:pPr>
        <w:pStyle w:val="Bulletlevel1"/>
      </w:pPr>
      <w:r>
        <w:t>Cables de consola para configurar los dispositivos con Cisco IOS mediante los puertos de consola</w:t>
      </w:r>
    </w:p>
    <w:p w14:paraId="74545002" w14:textId="77777777" w:rsidR="003F4EAE" w:rsidRPr="00A02EB5" w:rsidRDefault="003F4EAE" w:rsidP="00A02EB5">
      <w:pPr>
        <w:pStyle w:val="Bulletlevel1"/>
      </w:pPr>
      <w:r>
        <w:t>Cables Ethernet, como se muestra en la topología</w:t>
      </w:r>
    </w:p>
    <w:p w14:paraId="76BC992F" w14:textId="77777777" w:rsidR="00C0482C" w:rsidRDefault="00C0482C" w:rsidP="00C0482C">
      <w:pPr>
        <w:pStyle w:val="Ttulo1"/>
      </w:pPr>
      <w:r>
        <w:lastRenderedPageBreak/>
        <w:t>Instrucciones</w:t>
      </w:r>
    </w:p>
    <w:p w14:paraId="3C4D8800" w14:textId="77777777" w:rsidR="00C0482C" w:rsidRPr="004C0909" w:rsidRDefault="00C0482C" w:rsidP="00C0482C">
      <w:pPr>
        <w:pStyle w:val="Ttulo2"/>
      </w:pPr>
      <w:r>
        <w:t>Construir la red y configurar ajustes básicos de los dispositivos</w:t>
      </w:r>
    </w:p>
    <w:p w14:paraId="05673F72" w14:textId="77777777" w:rsidR="00C0482C" w:rsidRDefault="00C0482C" w:rsidP="00C0482C">
      <w:pPr>
        <w:pStyle w:val="Ttulo3"/>
      </w:pPr>
      <w:r>
        <w:t>Realizar el cableado de red como se muestra en la topología</w:t>
      </w:r>
    </w:p>
    <w:p w14:paraId="64F9AAEA" w14:textId="77777777" w:rsidR="00C0482C" w:rsidRDefault="00C0482C" w:rsidP="00C0482C">
      <w:pPr>
        <w:pStyle w:val="BodyTextL25"/>
      </w:pPr>
      <w:r>
        <w:t>Conecte los dispositivos como se muestra en la topología y realizar el cableado necesario.</w:t>
      </w:r>
    </w:p>
    <w:p w14:paraId="591EBD2E" w14:textId="0170D8B9" w:rsidR="00C0482C" w:rsidRDefault="00C0482C" w:rsidP="00C0482C">
      <w:pPr>
        <w:pStyle w:val="Ttulo3"/>
      </w:pPr>
      <w:r>
        <w:t>Configure los parámetros básicos para cada router.</w:t>
      </w:r>
    </w:p>
    <w:p w14:paraId="6136D52C" w14:textId="2BE0F5C9" w:rsidR="002D67C3" w:rsidRPr="002D67C3" w:rsidRDefault="002D67C3" w:rsidP="002D67C3">
      <w:pPr>
        <w:pStyle w:val="ConfigWindow"/>
      </w:pPr>
      <w:r>
        <w:t>Abrir la ventana de configuración</w:t>
      </w:r>
    </w:p>
    <w:p w14:paraId="21444F95" w14:textId="77777777" w:rsidR="00C0482C" w:rsidRDefault="00C0482C" w:rsidP="002D67C3">
      <w:pPr>
        <w:pStyle w:val="SubStepAlpha"/>
        <w:spacing w:before="0"/>
      </w:pPr>
      <w:r>
        <w:t>Asigne un nombre de dispositivo al router.</w:t>
      </w:r>
    </w:p>
    <w:p w14:paraId="54ADBAFA" w14:textId="77777777" w:rsidR="00C0482C" w:rsidRPr="003F4EAE" w:rsidRDefault="00C0482C" w:rsidP="003F4EAE">
      <w:pPr>
        <w:pStyle w:val="CMDRed"/>
      </w:pPr>
      <w:r>
        <w:t xml:space="preserve">router(config)# </w:t>
      </w:r>
      <w:r w:rsidRPr="003F4EAE">
        <w:rPr>
          <w:b/>
        </w:rPr>
        <w:t>hostname R1</w:t>
      </w:r>
    </w:p>
    <w:p w14:paraId="27EAFD56" w14:textId="77777777" w:rsidR="00C0482C" w:rsidRDefault="00C0482C" w:rsidP="00C0482C">
      <w:pPr>
        <w:pStyle w:val="SubStepAlpha"/>
      </w:pPr>
      <w:r>
        <w:t>Inhabilite la búsqueda DNS para evitar que el router intente traducir los comandos mal introducidos como si fueran nombres de host.</w:t>
      </w:r>
    </w:p>
    <w:p w14:paraId="7D059106" w14:textId="3A5B7F39" w:rsidR="00C0482C" w:rsidRPr="00EE02A1" w:rsidRDefault="00C0482C" w:rsidP="003F4EAE">
      <w:pPr>
        <w:pStyle w:val="CMDRed"/>
        <w:rPr>
          <w:lang w:val="en-US"/>
        </w:rPr>
      </w:pPr>
      <w:r w:rsidRPr="00EE02A1">
        <w:rPr>
          <w:lang w:val="en-US"/>
        </w:rPr>
        <w:t xml:space="preserve">R1(config)# </w:t>
      </w:r>
      <w:r w:rsidRPr="00EE02A1">
        <w:rPr>
          <w:b/>
          <w:lang w:val="en-US"/>
        </w:rPr>
        <w:t xml:space="preserve">no </w:t>
      </w:r>
      <w:proofErr w:type="spellStart"/>
      <w:r w:rsidRPr="00EE02A1">
        <w:rPr>
          <w:b/>
          <w:lang w:val="en-US"/>
        </w:rPr>
        <w:t>ip</w:t>
      </w:r>
      <w:proofErr w:type="spellEnd"/>
      <w:r w:rsidRPr="00EE02A1">
        <w:rPr>
          <w:b/>
          <w:lang w:val="en-US"/>
        </w:rPr>
        <w:t xml:space="preserve"> domain lookup</w:t>
      </w:r>
    </w:p>
    <w:p w14:paraId="599989A4" w14:textId="77777777" w:rsidR="00C0482C" w:rsidRDefault="00C0482C" w:rsidP="00C0482C">
      <w:pPr>
        <w:pStyle w:val="SubStepAlpha"/>
      </w:pPr>
      <w:r>
        <w:t xml:space="preserve">Asigne </w:t>
      </w:r>
      <w:proofErr w:type="spellStart"/>
      <w:r w:rsidRPr="00960AFB">
        <w:rPr>
          <w:b/>
        </w:rPr>
        <w:t>class</w:t>
      </w:r>
      <w:proofErr w:type="spellEnd"/>
      <w:r>
        <w:t xml:space="preserve"> como la contraseña cifrada del modo EXEC privilegiado.</w:t>
      </w:r>
    </w:p>
    <w:p w14:paraId="72423928" w14:textId="77777777" w:rsidR="00C0482C" w:rsidRPr="003F4EAE" w:rsidRDefault="00C0482C" w:rsidP="003F4EAE">
      <w:pPr>
        <w:pStyle w:val="CMDRed"/>
      </w:pPr>
      <w:r>
        <w:t xml:space="preserve">R1(config)# </w:t>
      </w:r>
      <w:r w:rsidRPr="001F25BB">
        <w:rPr>
          <w:b/>
        </w:rPr>
        <w:t>enable secret class</w:t>
      </w:r>
    </w:p>
    <w:p w14:paraId="7197B8E7" w14:textId="77777777" w:rsidR="00C0482C" w:rsidRDefault="00C0482C" w:rsidP="00C0482C">
      <w:pPr>
        <w:pStyle w:val="SubStepAlpha"/>
      </w:pPr>
      <w:r>
        <w:t xml:space="preserve">Asigne </w:t>
      </w:r>
      <w:r w:rsidRPr="00960AFB">
        <w:rPr>
          <w:b/>
        </w:rPr>
        <w:t>cisco</w:t>
      </w:r>
      <w:r>
        <w:t xml:space="preserve"> como la contraseña de la consola y habilite el inicio de sesión.</w:t>
      </w:r>
    </w:p>
    <w:p w14:paraId="649D5C0B" w14:textId="77777777" w:rsidR="00C0482C" w:rsidRPr="00EE02A1" w:rsidRDefault="00C0482C" w:rsidP="003F4EAE">
      <w:pPr>
        <w:pStyle w:val="CMDRed"/>
        <w:rPr>
          <w:lang w:val="en-US"/>
        </w:rPr>
      </w:pPr>
      <w:r w:rsidRPr="00EE02A1">
        <w:rPr>
          <w:lang w:val="en-US"/>
        </w:rPr>
        <w:t xml:space="preserve">R1(config)# </w:t>
      </w:r>
      <w:r w:rsidRPr="00EE02A1">
        <w:rPr>
          <w:b/>
          <w:lang w:val="en-US"/>
        </w:rPr>
        <w:t>line console 0</w:t>
      </w:r>
    </w:p>
    <w:p w14:paraId="03E10205" w14:textId="77777777"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password cisco</w:t>
      </w:r>
    </w:p>
    <w:p w14:paraId="6A171C22" w14:textId="77777777" w:rsidR="00C0482C" w:rsidRPr="00B32AB4" w:rsidRDefault="00C0482C" w:rsidP="003F4EAE">
      <w:pPr>
        <w:pStyle w:val="CMDRed"/>
        <w:rPr>
          <w:lang w:val="en-US"/>
        </w:rPr>
      </w:pPr>
      <w:r w:rsidRPr="00B32AB4">
        <w:rPr>
          <w:lang w:val="en-US"/>
        </w:rPr>
        <w:t>R1(config-</w:t>
      </w:r>
      <w:proofErr w:type="gramStart"/>
      <w:r w:rsidRPr="00B32AB4">
        <w:rPr>
          <w:lang w:val="en-US"/>
        </w:rPr>
        <w:t>line)#</w:t>
      </w:r>
      <w:proofErr w:type="gramEnd"/>
      <w:r w:rsidRPr="00B32AB4">
        <w:rPr>
          <w:b/>
          <w:lang w:val="en-US"/>
        </w:rPr>
        <w:t xml:space="preserve"> login</w:t>
      </w:r>
    </w:p>
    <w:p w14:paraId="139F2589" w14:textId="77777777" w:rsidR="00C0482C" w:rsidRDefault="00C0482C" w:rsidP="00C0482C">
      <w:pPr>
        <w:pStyle w:val="SubStepAlpha"/>
      </w:pPr>
      <w:r>
        <w:t xml:space="preserve">Asigne </w:t>
      </w:r>
      <w:r w:rsidRPr="00960AFB">
        <w:rPr>
          <w:b/>
        </w:rPr>
        <w:t>cisco</w:t>
      </w:r>
      <w:r>
        <w:t xml:space="preserve"> como la contraseña de VTY y habilite el inicio de sesión.</w:t>
      </w:r>
    </w:p>
    <w:p w14:paraId="5B6FC2CC" w14:textId="77777777" w:rsidR="00C0482C" w:rsidRPr="00EE02A1" w:rsidRDefault="00C0482C" w:rsidP="003F4EAE">
      <w:pPr>
        <w:pStyle w:val="CMDRed"/>
        <w:rPr>
          <w:lang w:val="en-US"/>
        </w:rPr>
      </w:pPr>
      <w:r w:rsidRPr="00EE02A1">
        <w:rPr>
          <w:lang w:val="en-US"/>
        </w:rPr>
        <w:t xml:space="preserve">R1(config)# </w:t>
      </w:r>
      <w:r w:rsidRPr="00EE02A1">
        <w:rPr>
          <w:b/>
          <w:lang w:val="en-US"/>
        </w:rPr>
        <w:t xml:space="preserve">line </w:t>
      </w:r>
      <w:proofErr w:type="spellStart"/>
      <w:r w:rsidRPr="00EE02A1">
        <w:rPr>
          <w:b/>
          <w:lang w:val="en-US"/>
        </w:rPr>
        <w:t>vty</w:t>
      </w:r>
      <w:proofErr w:type="spellEnd"/>
      <w:r w:rsidRPr="00EE02A1">
        <w:rPr>
          <w:b/>
          <w:lang w:val="en-US"/>
        </w:rPr>
        <w:t xml:space="preserve"> 0 4</w:t>
      </w:r>
    </w:p>
    <w:p w14:paraId="6990F7A1" w14:textId="77777777"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password cisco</w:t>
      </w:r>
    </w:p>
    <w:p w14:paraId="7978CE6D" w14:textId="77777777" w:rsidR="00C0482C" w:rsidRPr="00B32AB4" w:rsidRDefault="00C0482C" w:rsidP="003F4EAE">
      <w:pPr>
        <w:pStyle w:val="CMDRed"/>
        <w:rPr>
          <w:lang w:val="en-US"/>
        </w:rPr>
      </w:pPr>
      <w:r w:rsidRPr="00B32AB4">
        <w:rPr>
          <w:lang w:val="en-US"/>
        </w:rPr>
        <w:t>R1(config-</w:t>
      </w:r>
      <w:proofErr w:type="gramStart"/>
      <w:r w:rsidRPr="00B32AB4">
        <w:rPr>
          <w:lang w:val="en-US"/>
        </w:rPr>
        <w:t>line)#</w:t>
      </w:r>
      <w:proofErr w:type="gramEnd"/>
      <w:r w:rsidRPr="00B32AB4">
        <w:rPr>
          <w:b/>
          <w:lang w:val="en-US"/>
        </w:rPr>
        <w:t xml:space="preserve"> login</w:t>
      </w:r>
    </w:p>
    <w:p w14:paraId="2A941DDD" w14:textId="77777777" w:rsidR="00C0482C" w:rsidRDefault="00C0482C" w:rsidP="00C0482C">
      <w:pPr>
        <w:pStyle w:val="SubStepAlpha"/>
      </w:pPr>
      <w:r>
        <w:t>Cifre las contraseñas de texto sin formato.</w:t>
      </w:r>
    </w:p>
    <w:p w14:paraId="0F4A8147" w14:textId="77777777" w:rsidR="00C0482C" w:rsidRPr="003F4EAE" w:rsidRDefault="00C0482C" w:rsidP="003F4EAE">
      <w:pPr>
        <w:pStyle w:val="CMDRed"/>
      </w:pPr>
      <w:r>
        <w:t xml:space="preserve">R1(config)# </w:t>
      </w:r>
      <w:r w:rsidRPr="001F25BB">
        <w:rPr>
          <w:b/>
        </w:rPr>
        <w:t>service password-encryption</w:t>
      </w:r>
    </w:p>
    <w:p w14:paraId="384E3A0A" w14:textId="77777777" w:rsidR="00C0482C" w:rsidRDefault="00C0482C" w:rsidP="00C0482C">
      <w:pPr>
        <w:pStyle w:val="SubStepAlpha"/>
      </w:pPr>
      <w:r>
        <w:t>Cree un aviso que advierta a todo el que acceda al dispositivo que el acceso no autorizado está prohibido.</w:t>
      </w:r>
    </w:p>
    <w:p w14:paraId="2C1562C8" w14:textId="77777777" w:rsidR="00C0482C" w:rsidRPr="003F4EAE" w:rsidRDefault="00C0482C" w:rsidP="003F4EAE">
      <w:pPr>
        <w:pStyle w:val="CMDRed"/>
      </w:pPr>
      <w:r w:rsidRPr="00EE02A1">
        <w:rPr>
          <w:lang w:val="en-US"/>
        </w:rPr>
        <w:t xml:space="preserve">R1(config)# </w:t>
      </w:r>
      <w:r w:rsidRPr="00EE02A1">
        <w:rPr>
          <w:b/>
          <w:lang w:val="en-US"/>
        </w:rPr>
        <w:t xml:space="preserve">banner </w:t>
      </w:r>
      <w:proofErr w:type="spellStart"/>
      <w:r w:rsidRPr="00EE02A1">
        <w:rPr>
          <w:b/>
          <w:lang w:val="en-US"/>
        </w:rPr>
        <w:t>motd</w:t>
      </w:r>
      <w:proofErr w:type="spellEnd"/>
      <w:r w:rsidRPr="00EE02A1">
        <w:rPr>
          <w:b/>
          <w:lang w:val="en-US"/>
        </w:rPr>
        <w:t xml:space="preserve"> $ Authorized Users Only! </w:t>
      </w:r>
      <w:r>
        <w:rPr>
          <w:b/>
        </w:rPr>
        <w:t>$</w:t>
      </w:r>
    </w:p>
    <w:p w14:paraId="4B7B61A1" w14:textId="77777777" w:rsidR="00C0482C" w:rsidRDefault="00C0482C" w:rsidP="00C0482C">
      <w:pPr>
        <w:pStyle w:val="SubStepAlpha"/>
      </w:pPr>
      <w:r>
        <w:t>Guarde la configuración en ejecución en el archivo de configuración de inicio.</w:t>
      </w:r>
    </w:p>
    <w:p w14:paraId="575D488F" w14:textId="213BD1E3" w:rsidR="00C0482C" w:rsidRPr="00EE02A1" w:rsidRDefault="00C0482C" w:rsidP="003F4EAE">
      <w:pPr>
        <w:pStyle w:val="CMDRed"/>
        <w:rPr>
          <w:b/>
          <w:lang w:val="en-US"/>
        </w:rPr>
      </w:pPr>
      <w:r w:rsidRPr="00EE02A1">
        <w:rPr>
          <w:lang w:val="en-US"/>
        </w:rPr>
        <w:t xml:space="preserve">R1# </w:t>
      </w:r>
      <w:r w:rsidRPr="00EE02A1">
        <w:rPr>
          <w:b/>
          <w:lang w:val="en-US"/>
        </w:rPr>
        <w:t>copy running-config startup-config</w:t>
      </w:r>
    </w:p>
    <w:p w14:paraId="1C57EF0D" w14:textId="37F3C6C6" w:rsidR="002D67C3" w:rsidRPr="002D67C3" w:rsidRDefault="002D67C3" w:rsidP="002D67C3">
      <w:pPr>
        <w:pStyle w:val="ConfigWindow"/>
      </w:pPr>
      <w:r>
        <w:t>Cerrar la ventana de configuración</w:t>
      </w:r>
    </w:p>
    <w:p w14:paraId="5DB2C525" w14:textId="60934623" w:rsidR="00C0482C" w:rsidRDefault="00C0482C" w:rsidP="002D67C3">
      <w:pPr>
        <w:pStyle w:val="Ttulo3"/>
        <w:spacing w:before="120"/>
      </w:pPr>
      <w:r>
        <w:t>Configurar los parámetros básicos para cada switch</w:t>
      </w:r>
    </w:p>
    <w:p w14:paraId="6BF32075" w14:textId="77777777" w:rsidR="002D67C3" w:rsidRPr="002D67C3" w:rsidRDefault="002D67C3" w:rsidP="002D67C3">
      <w:pPr>
        <w:pStyle w:val="ConfigWindow"/>
      </w:pPr>
      <w:r>
        <w:t>Abrir la ventana de configuración</w:t>
      </w:r>
    </w:p>
    <w:p w14:paraId="7A91EE08" w14:textId="77777777" w:rsidR="00C0482C" w:rsidRDefault="00C0482C" w:rsidP="002D67C3">
      <w:pPr>
        <w:pStyle w:val="SubStepAlpha"/>
        <w:spacing w:before="0"/>
      </w:pPr>
      <w:r>
        <w:t>Asigne un nombre de dispositivo al switch.</w:t>
      </w:r>
    </w:p>
    <w:p w14:paraId="4B65AFB4" w14:textId="77777777" w:rsidR="00C0482C" w:rsidRPr="00446E91" w:rsidRDefault="00C0482C" w:rsidP="00446E91">
      <w:pPr>
        <w:pStyle w:val="CMDRed"/>
      </w:pPr>
      <w:r>
        <w:t xml:space="preserve">switch(config)# </w:t>
      </w:r>
      <w:r w:rsidRPr="00446E91">
        <w:rPr>
          <w:b/>
        </w:rPr>
        <w:t>hostname S1</w:t>
      </w:r>
    </w:p>
    <w:p w14:paraId="17125D8A" w14:textId="77777777" w:rsidR="00C0482C" w:rsidRDefault="00C0482C" w:rsidP="00C0482C">
      <w:pPr>
        <w:pStyle w:val="SubStepAlpha"/>
      </w:pPr>
      <w:r>
        <w:t>Inhabilite la búsqueda DNS para evitar que el router intente traducir los comandos mal introducidos como si fueran nombres de host.</w:t>
      </w:r>
    </w:p>
    <w:p w14:paraId="369B461C" w14:textId="77777777" w:rsidR="00C0482C" w:rsidRPr="00EE02A1" w:rsidRDefault="00C0482C" w:rsidP="00446E91">
      <w:pPr>
        <w:pStyle w:val="CMDRed"/>
        <w:rPr>
          <w:lang w:val="en-US"/>
        </w:rPr>
      </w:pPr>
      <w:r w:rsidRPr="00EE02A1">
        <w:rPr>
          <w:lang w:val="en-US"/>
        </w:rPr>
        <w:t xml:space="preserve">S1(config)# </w:t>
      </w:r>
      <w:r w:rsidRPr="00EE02A1">
        <w:rPr>
          <w:b/>
          <w:lang w:val="en-US"/>
        </w:rPr>
        <w:t xml:space="preserve">no </w:t>
      </w:r>
      <w:proofErr w:type="spellStart"/>
      <w:r w:rsidRPr="00EE02A1">
        <w:rPr>
          <w:b/>
          <w:lang w:val="en-US"/>
        </w:rPr>
        <w:t>ip</w:t>
      </w:r>
      <w:proofErr w:type="spellEnd"/>
      <w:r w:rsidRPr="00EE02A1">
        <w:rPr>
          <w:b/>
          <w:lang w:val="en-US"/>
        </w:rPr>
        <w:t xml:space="preserve"> domain-lookup</w:t>
      </w:r>
    </w:p>
    <w:p w14:paraId="7DDD64E1" w14:textId="77777777" w:rsidR="00C0482C" w:rsidRDefault="00C0482C" w:rsidP="00C0482C">
      <w:pPr>
        <w:pStyle w:val="SubStepAlpha"/>
      </w:pPr>
      <w:r>
        <w:t xml:space="preserve">Asigne </w:t>
      </w:r>
      <w:proofErr w:type="spellStart"/>
      <w:r w:rsidRPr="00960AFB">
        <w:rPr>
          <w:b/>
        </w:rPr>
        <w:t>class</w:t>
      </w:r>
      <w:proofErr w:type="spellEnd"/>
      <w:r>
        <w:t xml:space="preserve"> como la contraseña cifrada del modo EXEC privilegiado.</w:t>
      </w:r>
    </w:p>
    <w:p w14:paraId="3173FB3C" w14:textId="77777777" w:rsidR="00C0482C" w:rsidRPr="00446E91" w:rsidRDefault="00C0482C" w:rsidP="00446E91">
      <w:pPr>
        <w:pStyle w:val="CMDRed"/>
      </w:pPr>
      <w:r>
        <w:t xml:space="preserve">S1(config)# </w:t>
      </w:r>
      <w:r w:rsidRPr="00446E91">
        <w:rPr>
          <w:b/>
        </w:rPr>
        <w:t>enable secret class</w:t>
      </w:r>
    </w:p>
    <w:p w14:paraId="4979EB10" w14:textId="77777777" w:rsidR="00C0482C" w:rsidRDefault="00C0482C" w:rsidP="00C0482C">
      <w:pPr>
        <w:pStyle w:val="SubStepAlpha"/>
      </w:pPr>
      <w:r>
        <w:t xml:space="preserve">Asigne </w:t>
      </w:r>
      <w:r w:rsidRPr="00960AFB">
        <w:rPr>
          <w:b/>
        </w:rPr>
        <w:t>cisco</w:t>
      </w:r>
      <w:r>
        <w:t xml:space="preserve"> como la contraseña de la consola y habilite el inicio de sesión.</w:t>
      </w:r>
    </w:p>
    <w:p w14:paraId="653B9C7A" w14:textId="77777777" w:rsidR="00C0482C" w:rsidRPr="00EE02A1" w:rsidRDefault="00C0482C" w:rsidP="00446E91">
      <w:pPr>
        <w:pStyle w:val="CMDRed"/>
        <w:rPr>
          <w:lang w:val="en-US"/>
        </w:rPr>
      </w:pPr>
      <w:r w:rsidRPr="00EE02A1">
        <w:rPr>
          <w:lang w:val="en-US"/>
        </w:rPr>
        <w:t xml:space="preserve">S1(config)# </w:t>
      </w:r>
      <w:r w:rsidRPr="00EE02A1">
        <w:rPr>
          <w:b/>
          <w:lang w:val="en-US"/>
        </w:rPr>
        <w:t>line console 0</w:t>
      </w:r>
    </w:p>
    <w:p w14:paraId="3AEEE217" w14:textId="77777777" w:rsidR="00C0482C" w:rsidRPr="00EE02A1" w:rsidRDefault="00C0482C" w:rsidP="00446E91">
      <w:pPr>
        <w:pStyle w:val="CMDRed"/>
        <w:rPr>
          <w:lang w:val="en-US"/>
        </w:rPr>
      </w:pPr>
      <w:r w:rsidRPr="00EE02A1">
        <w:rPr>
          <w:lang w:val="en-US"/>
        </w:rPr>
        <w:lastRenderedPageBreak/>
        <w:t>S1(config-</w:t>
      </w:r>
      <w:proofErr w:type="gramStart"/>
      <w:r w:rsidRPr="00EE02A1">
        <w:rPr>
          <w:lang w:val="en-US"/>
        </w:rPr>
        <w:t>line)#</w:t>
      </w:r>
      <w:proofErr w:type="gramEnd"/>
      <w:r w:rsidRPr="00EE02A1">
        <w:rPr>
          <w:b/>
          <w:lang w:val="en-US"/>
        </w:rPr>
        <w:t xml:space="preserve"> password cisco</w:t>
      </w:r>
    </w:p>
    <w:p w14:paraId="79646A2A" w14:textId="77777777" w:rsidR="00C0482C" w:rsidRPr="00B32AB4" w:rsidRDefault="00C0482C" w:rsidP="00446E91">
      <w:pPr>
        <w:pStyle w:val="CMDRed"/>
        <w:rPr>
          <w:lang w:val="en-US"/>
        </w:rPr>
      </w:pPr>
      <w:r w:rsidRPr="00B32AB4">
        <w:rPr>
          <w:lang w:val="en-US"/>
        </w:rPr>
        <w:t>S1(config-</w:t>
      </w:r>
      <w:proofErr w:type="gramStart"/>
      <w:r w:rsidRPr="00B32AB4">
        <w:rPr>
          <w:lang w:val="en-US"/>
        </w:rPr>
        <w:t>line)#</w:t>
      </w:r>
      <w:proofErr w:type="gramEnd"/>
      <w:r w:rsidRPr="00B32AB4">
        <w:rPr>
          <w:b/>
          <w:lang w:val="en-US"/>
        </w:rPr>
        <w:t xml:space="preserve"> login</w:t>
      </w:r>
    </w:p>
    <w:p w14:paraId="1C49B6FC" w14:textId="77777777" w:rsidR="00C0482C" w:rsidRDefault="00C0482C" w:rsidP="00C0482C">
      <w:pPr>
        <w:pStyle w:val="SubStepAlpha"/>
      </w:pPr>
      <w:r>
        <w:t xml:space="preserve">Asigne </w:t>
      </w:r>
      <w:r w:rsidRPr="00960AFB">
        <w:rPr>
          <w:b/>
        </w:rPr>
        <w:t>cisco</w:t>
      </w:r>
      <w:r>
        <w:t xml:space="preserve"> como la contraseña de VTY y habilite el inicio de sesión.</w:t>
      </w:r>
    </w:p>
    <w:p w14:paraId="52FDA069" w14:textId="77777777" w:rsidR="00C0482C" w:rsidRPr="00EE02A1" w:rsidRDefault="00C0482C" w:rsidP="00446E91">
      <w:pPr>
        <w:pStyle w:val="CMDRed"/>
        <w:rPr>
          <w:lang w:val="en-US"/>
        </w:rPr>
      </w:pPr>
      <w:r w:rsidRPr="00EE02A1">
        <w:rPr>
          <w:lang w:val="en-US"/>
        </w:rPr>
        <w:t xml:space="preserve">S1(config)# </w:t>
      </w:r>
      <w:r w:rsidRPr="00EE02A1">
        <w:rPr>
          <w:b/>
          <w:lang w:val="en-US"/>
        </w:rPr>
        <w:t xml:space="preserve">line </w:t>
      </w:r>
      <w:proofErr w:type="spellStart"/>
      <w:r w:rsidRPr="00EE02A1">
        <w:rPr>
          <w:b/>
          <w:lang w:val="en-US"/>
        </w:rPr>
        <w:t>vty</w:t>
      </w:r>
      <w:proofErr w:type="spellEnd"/>
      <w:r w:rsidRPr="00EE02A1">
        <w:rPr>
          <w:b/>
          <w:lang w:val="en-US"/>
        </w:rPr>
        <w:t xml:space="preserve"> 0 15</w:t>
      </w:r>
    </w:p>
    <w:p w14:paraId="66FFC531" w14:textId="77777777" w:rsidR="00C0482C" w:rsidRPr="00EE02A1" w:rsidRDefault="00C0482C" w:rsidP="00446E91">
      <w:pPr>
        <w:pStyle w:val="CMDRed"/>
        <w:rPr>
          <w:lang w:val="en-US"/>
        </w:rPr>
      </w:pPr>
      <w:r w:rsidRPr="00EE02A1">
        <w:rPr>
          <w:lang w:val="en-US"/>
        </w:rPr>
        <w:t>S1(config-</w:t>
      </w:r>
      <w:proofErr w:type="gramStart"/>
      <w:r w:rsidRPr="00EE02A1">
        <w:rPr>
          <w:lang w:val="en-US"/>
        </w:rPr>
        <w:t>line)#</w:t>
      </w:r>
      <w:proofErr w:type="gramEnd"/>
      <w:r w:rsidRPr="00EE02A1">
        <w:rPr>
          <w:b/>
          <w:lang w:val="en-US"/>
        </w:rPr>
        <w:t xml:space="preserve"> password cisco</w:t>
      </w:r>
    </w:p>
    <w:p w14:paraId="7D3CDBF6" w14:textId="77777777" w:rsidR="00C0482C" w:rsidRPr="00B32AB4" w:rsidRDefault="00C0482C" w:rsidP="00446E91">
      <w:pPr>
        <w:pStyle w:val="CMDRed"/>
        <w:rPr>
          <w:lang w:val="en-US"/>
        </w:rPr>
      </w:pPr>
      <w:r w:rsidRPr="00B32AB4">
        <w:rPr>
          <w:lang w:val="en-US"/>
        </w:rPr>
        <w:t>S1(config-</w:t>
      </w:r>
      <w:proofErr w:type="gramStart"/>
      <w:r w:rsidRPr="00B32AB4">
        <w:rPr>
          <w:lang w:val="en-US"/>
        </w:rPr>
        <w:t>line)#</w:t>
      </w:r>
      <w:proofErr w:type="gramEnd"/>
      <w:r w:rsidRPr="00B32AB4">
        <w:rPr>
          <w:b/>
          <w:lang w:val="en-US"/>
        </w:rPr>
        <w:t xml:space="preserve"> login</w:t>
      </w:r>
    </w:p>
    <w:p w14:paraId="22CF738A" w14:textId="77777777" w:rsidR="00C0482C" w:rsidRDefault="00C0482C" w:rsidP="00C0482C">
      <w:pPr>
        <w:pStyle w:val="SubStepAlpha"/>
      </w:pPr>
      <w:r>
        <w:t>Cifre las contraseñas de texto sin formato.</w:t>
      </w:r>
    </w:p>
    <w:p w14:paraId="0B9042B0" w14:textId="77777777" w:rsidR="00C0482C" w:rsidRPr="00446E91" w:rsidRDefault="00C0482C" w:rsidP="00446E91">
      <w:pPr>
        <w:pStyle w:val="CMDRed"/>
      </w:pPr>
      <w:r>
        <w:t xml:space="preserve">S1(config)# </w:t>
      </w:r>
      <w:r w:rsidRPr="00446E91">
        <w:rPr>
          <w:b/>
        </w:rPr>
        <w:t>service password-encryption</w:t>
      </w:r>
    </w:p>
    <w:p w14:paraId="385B0D57" w14:textId="77777777" w:rsidR="00C0482C" w:rsidRDefault="00C0482C" w:rsidP="00C0482C">
      <w:pPr>
        <w:pStyle w:val="SubStepAlpha"/>
      </w:pPr>
      <w:r>
        <w:t>Cree un aviso que advierta a todo el que acceda al dispositivo que el acceso no autorizado está prohibido.</w:t>
      </w:r>
    </w:p>
    <w:p w14:paraId="181B8D50" w14:textId="77777777" w:rsidR="00C0482C" w:rsidRPr="00446E91" w:rsidRDefault="00C0482C" w:rsidP="00446E91">
      <w:pPr>
        <w:pStyle w:val="CMDRed"/>
      </w:pPr>
      <w:r w:rsidRPr="00EE02A1">
        <w:rPr>
          <w:lang w:val="en-US"/>
        </w:rPr>
        <w:t xml:space="preserve">S1(config)# </w:t>
      </w:r>
      <w:r w:rsidRPr="00EE02A1">
        <w:rPr>
          <w:b/>
          <w:lang w:val="en-US"/>
        </w:rPr>
        <w:t xml:space="preserve">banner </w:t>
      </w:r>
      <w:proofErr w:type="spellStart"/>
      <w:r w:rsidRPr="00EE02A1">
        <w:rPr>
          <w:b/>
          <w:lang w:val="en-US"/>
        </w:rPr>
        <w:t>motd</w:t>
      </w:r>
      <w:proofErr w:type="spellEnd"/>
      <w:r w:rsidRPr="00EE02A1">
        <w:rPr>
          <w:b/>
          <w:lang w:val="en-US"/>
        </w:rPr>
        <w:t xml:space="preserve"> $ Authorized Users Only! </w:t>
      </w:r>
      <w:r>
        <w:rPr>
          <w:b/>
        </w:rPr>
        <w:t>$</w:t>
      </w:r>
    </w:p>
    <w:p w14:paraId="7408ED35" w14:textId="77777777" w:rsidR="00C0482C" w:rsidRDefault="00C0482C" w:rsidP="00C0482C">
      <w:pPr>
        <w:pStyle w:val="SubStepAlpha"/>
      </w:pPr>
      <w:r>
        <w:t>Guardar la configuración en ejecución en el archivo de configuración de inicio</w:t>
      </w:r>
    </w:p>
    <w:p w14:paraId="1580FE78" w14:textId="77777777" w:rsidR="00C0482C" w:rsidRPr="00EE02A1" w:rsidRDefault="00C0482C" w:rsidP="00446E91">
      <w:pPr>
        <w:pStyle w:val="CMDRed"/>
        <w:rPr>
          <w:lang w:val="en-US"/>
        </w:rPr>
      </w:pPr>
      <w:r w:rsidRPr="00EE02A1">
        <w:rPr>
          <w:lang w:val="en-US"/>
        </w:rPr>
        <w:t xml:space="preserve">S1(config)# </w:t>
      </w:r>
      <w:r w:rsidRPr="00EE02A1">
        <w:rPr>
          <w:b/>
          <w:lang w:val="en-US"/>
        </w:rPr>
        <w:t>exit</w:t>
      </w:r>
    </w:p>
    <w:p w14:paraId="10AF10F2" w14:textId="0C9D0AA8" w:rsidR="00C0482C" w:rsidRPr="00EE02A1" w:rsidRDefault="00C0482C" w:rsidP="00446E91">
      <w:pPr>
        <w:pStyle w:val="CMDRed"/>
        <w:rPr>
          <w:b/>
          <w:lang w:val="en-US"/>
        </w:rPr>
      </w:pPr>
      <w:r w:rsidRPr="00EE02A1">
        <w:rPr>
          <w:lang w:val="en-US"/>
        </w:rPr>
        <w:t xml:space="preserve">S1# </w:t>
      </w:r>
      <w:r w:rsidRPr="00EE02A1">
        <w:rPr>
          <w:b/>
          <w:lang w:val="en-US"/>
        </w:rPr>
        <w:t>copy running-config startup-config</w:t>
      </w:r>
    </w:p>
    <w:p w14:paraId="653EC1FB" w14:textId="1DE76E65" w:rsidR="002D67C3" w:rsidRPr="002D67C3" w:rsidRDefault="002D67C3" w:rsidP="002D67C3">
      <w:pPr>
        <w:pStyle w:val="ConfigWindow"/>
      </w:pPr>
      <w:r>
        <w:t>Cerrar la ventana de configuración</w:t>
      </w:r>
    </w:p>
    <w:p w14:paraId="3C96F911" w14:textId="6A1A14D8" w:rsidR="00857137" w:rsidRDefault="00857137" w:rsidP="002D67C3">
      <w:pPr>
        <w:pStyle w:val="Ttulo2"/>
        <w:spacing w:before="120"/>
      </w:pPr>
      <w:r>
        <w:t>Configure las VLAN en los Switches.</w:t>
      </w:r>
    </w:p>
    <w:p w14:paraId="20BD95A9" w14:textId="60D5B43F" w:rsidR="00C0482C" w:rsidRDefault="00C0482C" w:rsidP="00C0482C">
      <w:pPr>
        <w:pStyle w:val="Ttulo3"/>
      </w:pPr>
      <w:r>
        <w:t>Crear las VLAN en los switches</w:t>
      </w:r>
    </w:p>
    <w:p w14:paraId="5B872042" w14:textId="77777777" w:rsidR="002D67C3" w:rsidRPr="002D67C3" w:rsidRDefault="002D67C3" w:rsidP="002D67C3">
      <w:pPr>
        <w:pStyle w:val="ConfigWindow"/>
      </w:pPr>
      <w:r>
        <w:t>Abrir la ventana de configuración</w:t>
      </w:r>
    </w:p>
    <w:p w14:paraId="242347F1" w14:textId="77777777" w:rsidR="00C0482C" w:rsidRPr="002A362E" w:rsidRDefault="00C0482C" w:rsidP="002D67C3">
      <w:pPr>
        <w:pStyle w:val="SubStepAlpha"/>
        <w:spacing w:before="0"/>
      </w:pPr>
      <w:r>
        <w:t>Cree y asigne un nombre a las VLAN necesarias en cada switch de la tabla anterior.</w:t>
      </w:r>
    </w:p>
    <w:p w14:paraId="788BB054" w14:textId="77777777" w:rsidR="00C0482C" w:rsidRPr="00EE02A1" w:rsidRDefault="00C0482C" w:rsidP="002A362E">
      <w:pPr>
        <w:pStyle w:val="CMDRed"/>
        <w:rPr>
          <w:lang w:val="en-US"/>
        </w:rPr>
      </w:pPr>
      <w:r w:rsidRPr="00EE02A1">
        <w:rPr>
          <w:lang w:val="en-US"/>
        </w:rPr>
        <w:t xml:space="preserve">S1(config)# </w:t>
      </w:r>
      <w:proofErr w:type="spellStart"/>
      <w:r w:rsidRPr="00EE02A1">
        <w:rPr>
          <w:b/>
          <w:lang w:val="en-US"/>
        </w:rPr>
        <w:t>vlan</w:t>
      </w:r>
      <w:proofErr w:type="spellEnd"/>
      <w:r w:rsidRPr="00EE02A1">
        <w:rPr>
          <w:b/>
          <w:lang w:val="en-US"/>
        </w:rPr>
        <w:t xml:space="preserve"> 20</w:t>
      </w:r>
    </w:p>
    <w:p w14:paraId="21F8872B"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Management</w:t>
      </w:r>
    </w:p>
    <w:p w14:paraId="566651D0"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30</w:t>
      </w:r>
    </w:p>
    <w:p w14:paraId="2E5D868F" w14:textId="0898B600" w:rsidR="00C0482C" w:rsidRPr="00EE02A1" w:rsidRDefault="00C0482C" w:rsidP="002A362E">
      <w:pPr>
        <w:pStyle w:val="CMDRed"/>
        <w:rPr>
          <w:lang w:val="en-US"/>
        </w:rPr>
      </w:pPr>
      <w:r w:rsidRPr="00EE02A1">
        <w:rPr>
          <w:lang w:val="en-US"/>
        </w:rPr>
        <w:t>S1 (config-</w:t>
      </w:r>
      <w:proofErr w:type="spellStart"/>
      <w:r w:rsidRPr="00EE02A1">
        <w:rPr>
          <w:lang w:val="en-US"/>
        </w:rPr>
        <w:t>vlan</w:t>
      </w:r>
      <w:proofErr w:type="spellEnd"/>
      <w:r w:rsidRPr="00EE02A1">
        <w:rPr>
          <w:lang w:val="en-US"/>
        </w:rPr>
        <w:t>) #</w:t>
      </w:r>
      <w:r w:rsidRPr="00EE02A1">
        <w:rPr>
          <w:b/>
          <w:lang w:val="en-US"/>
        </w:rPr>
        <w:t xml:space="preserve"> </w:t>
      </w:r>
      <w:r w:rsidR="00EE02A1" w:rsidRPr="00EE02A1">
        <w:rPr>
          <w:b/>
          <w:lang w:val="en-US"/>
        </w:rPr>
        <w:t>name Operations</w:t>
      </w:r>
    </w:p>
    <w:p w14:paraId="54FFE84D"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40</w:t>
      </w:r>
    </w:p>
    <w:p w14:paraId="787FAF55"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Sales</w:t>
      </w:r>
    </w:p>
    <w:p w14:paraId="55763628"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999</w:t>
      </w:r>
    </w:p>
    <w:p w14:paraId="33087420"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w:t>
      </w:r>
      <w:proofErr w:type="spellStart"/>
      <w:r w:rsidRPr="00EE02A1">
        <w:rPr>
          <w:b/>
          <w:lang w:val="en-US"/>
        </w:rPr>
        <w:t>ParkingLot</w:t>
      </w:r>
      <w:proofErr w:type="spellEnd"/>
    </w:p>
    <w:p w14:paraId="665BB010" w14:textId="77777777" w:rsidR="00C0482C" w:rsidRPr="00EE02A1" w:rsidRDefault="00C0482C" w:rsidP="002A362E">
      <w:pPr>
        <w:pStyle w:val="CMDRed"/>
        <w:rPr>
          <w:lang w:val="en-US"/>
        </w:rPr>
      </w:pPr>
      <w:r w:rsidRPr="00EE02A1">
        <w:rPr>
          <w:lang w:val="en-US"/>
        </w:rPr>
        <w:t>S1 (config-</w:t>
      </w:r>
      <w:proofErr w:type="spellStart"/>
      <w:r w:rsidRPr="00EE02A1">
        <w:rPr>
          <w:lang w:val="en-US"/>
        </w:rPr>
        <w:t>vlan</w:t>
      </w:r>
      <w:proofErr w:type="spellEnd"/>
      <w:r w:rsidRPr="00EE02A1">
        <w:rPr>
          <w:lang w:val="en-US"/>
        </w:rPr>
        <w:t>) #</w:t>
      </w:r>
      <w:r w:rsidRPr="00EE02A1">
        <w:rPr>
          <w:b/>
          <w:lang w:val="en-US"/>
        </w:rPr>
        <w:t xml:space="preserve"> </w:t>
      </w:r>
      <w:proofErr w:type="spellStart"/>
      <w:r w:rsidRPr="00EE02A1">
        <w:rPr>
          <w:b/>
          <w:lang w:val="en-US"/>
        </w:rPr>
        <w:t>vlan</w:t>
      </w:r>
      <w:proofErr w:type="spellEnd"/>
      <w:r w:rsidRPr="00EE02A1">
        <w:rPr>
          <w:b/>
          <w:lang w:val="en-US"/>
        </w:rPr>
        <w:t xml:space="preserve"> 1000</w:t>
      </w:r>
    </w:p>
    <w:p w14:paraId="667E37BE" w14:textId="77777777" w:rsidR="00C0482C" w:rsidRPr="00EE02A1" w:rsidRDefault="00C0482C" w:rsidP="002A362E">
      <w:pPr>
        <w:pStyle w:val="CMDRed"/>
        <w:rPr>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Native</w:t>
      </w:r>
    </w:p>
    <w:p w14:paraId="132D5D60" w14:textId="672FA410" w:rsidR="00C0482C" w:rsidRPr="00EE02A1" w:rsidRDefault="00C0482C" w:rsidP="002A362E">
      <w:pPr>
        <w:pStyle w:val="CMDRed"/>
        <w:rPr>
          <w:b/>
          <w:lang w:val="en-US"/>
        </w:rPr>
      </w:pPr>
      <w:r w:rsidRPr="00EE02A1">
        <w:rPr>
          <w:lang w:val="en-US"/>
        </w:rPr>
        <w:t>S1(config-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exit</w:t>
      </w:r>
    </w:p>
    <w:p w14:paraId="29B5D9B9" w14:textId="406E54DD" w:rsidR="002B5059" w:rsidRPr="00EE02A1" w:rsidRDefault="002B5059" w:rsidP="002A362E">
      <w:pPr>
        <w:pStyle w:val="CMDRed"/>
        <w:rPr>
          <w:lang w:val="en-US"/>
        </w:rPr>
      </w:pPr>
    </w:p>
    <w:p w14:paraId="05DF364A" w14:textId="06079F06" w:rsidR="002B5059" w:rsidRPr="00EE02A1" w:rsidRDefault="002B5059" w:rsidP="002B5059">
      <w:pPr>
        <w:pStyle w:val="CMDRed"/>
        <w:rPr>
          <w:lang w:val="en-US"/>
        </w:rPr>
      </w:pPr>
      <w:r w:rsidRPr="00EE02A1">
        <w:rPr>
          <w:lang w:val="en-US"/>
        </w:rPr>
        <w:t xml:space="preserve">S2(config)# </w:t>
      </w:r>
      <w:proofErr w:type="spellStart"/>
      <w:r w:rsidRPr="00EE02A1">
        <w:rPr>
          <w:b/>
          <w:lang w:val="en-US"/>
        </w:rPr>
        <w:t>vlan</w:t>
      </w:r>
      <w:proofErr w:type="spellEnd"/>
      <w:r w:rsidRPr="00EE02A1">
        <w:rPr>
          <w:b/>
          <w:lang w:val="en-US"/>
        </w:rPr>
        <w:t xml:space="preserve"> 20</w:t>
      </w:r>
    </w:p>
    <w:p w14:paraId="5F326FED" w14:textId="724ADDC5"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Management</w:t>
      </w:r>
    </w:p>
    <w:p w14:paraId="2CFCB609" w14:textId="29FB5EFA"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30</w:t>
      </w:r>
    </w:p>
    <w:p w14:paraId="75E03010" w14:textId="6450617E" w:rsidR="002B5059" w:rsidRPr="00EE02A1" w:rsidRDefault="002B5059" w:rsidP="002B5059">
      <w:pPr>
        <w:pStyle w:val="CMDRed"/>
        <w:rPr>
          <w:lang w:val="en-US"/>
        </w:rPr>
      </w:pPr>
      <w:r w:rsidRPr="00EE02A1">
        <w:rPr>
          <w:lang w:val="en-US"/>
        </w:rPr>
        <w:t>S2 (config-</w:t>
      </w:r>
      <w:proofErr w:type="spellStart"/>
      <w:r w:rsidRPr="00EE02A1">
        <w:rPr>
          <w:lang w:val="en-US"/>
        </w:rPr>
        <w:t>vlan</w:t>
      </w:r>
      <w:proofErr w:type="spellEnd"/>
      <w:r w:rsidRPr="00EE02A1">
        <w:rPr>
          <w:lang w:val="en-US"/>
        </w:rPr>
        <w:t>) #</w:t>
      </w:r>
      <w:r w:rsidRPr="00EE02A1">
        <w:rPr>
          <w:b/>
          <w:lang w:val="en-US"/>
        </w:rPr>
        <w:t xml:space="preserve"> </w:t>
      </w:r>
      <w:r w:rsidR="00EE02A1" w:rsidRPr="00EE02A1">
        <w:rPr>
          <w:b/>
          <w:lang w:val="en-US"/>
        </w:rPr>
        <w:t>name Operations</w:t>
      </w:r>
    </w:p>
    <w:p w14:paraId="34A0C9E1" w14:textId="69F888AD"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40</w:t>
      </w:r>
    </w:p>
    <w:p w14:paraId="176D7E27" w14:textId="7836BFB3"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Sales</w:t>
      </w:r>
    </w:p>
    <w:p w14:paraId="5E8D6799" w14:textId="30378EAF"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w:t>
      </w:r>
      <w:proofErr w:type="spellStart"/>
      <w:r w:rsidRPr="00EE02A1">
        <w:rPr>
          <w:b/>
          <w:lang w:val="en-US"/>
        </w:rPr>
        <w:t>vlan</w:t>
      </w:r>
      <w:proofErr w:type="spellEnd"/>
      <w:r w:rsidRPr="00EE02A1">
        <w:rPr>
          <w:b/>
          <w:lang w:val="en-US"/>
        </w:rPr>
        <w:t xml:space="preserve"> 999</w:t>
      </w:r>
    </w:p>
    <w:p w14:paraId="71CC32B8" w14:textId="1322A0E3"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w:t>
      </w:r>
      <w:proofErr w:type="spellStart"/>
      <w:r w:rsidRPr="00EE02A1">
        <w:rPr>
          <w:b/>
          <w:lang w:val="en-US"/>
        </w:rPr>
        <w:t>ParkingLot</w:t>
      </w:r>
      <w:proofErr w:type="spellEnd"/>
    </w:p>
    <w:p w14:paraId="41C2AA64" w14:textId="5F1669B5" w:rsidR="002B5059" w:rsidRPr="00EE02A1" w:rsidRDefault="002B5059" w:rsidP="002B5059">
      <w:pPr>
        <w:pStyle w:val="CMDRed"/>
        <w:rPr>
          <w:lang w:val="en-US"/>
        </w:rPr>
      </w:pPr>
      <w:r w:rsidRPr="00EE02A1">
        <w:rPr>
          <w:lang w:val="en-US"/>
        </w:rPr>
        <w:t>S2 (config-</w:t>
      </w:r>
      <w:proofErr w:type="spellStart"/>
      <w:r w:rsidRPr="00EE02A1">
        <w:rPr>
          <w:lang w:val="en-US"/>
        </w:rPr>
        <w:t>vlan</w:t>
      </w:r>
      <w:proofErr w:type="spellEnd"/>
      <w:r w:rsidRPr="00EE02A1">
        <w:rPr>
          <w:lang w:val="en-US"/>
        </w:rPr>
        <w:t>) #</w:t>
      </w:r>
      <w:r w:rsidRPr="00EE02A1">
        <w:rPr>
          <w:b/>
          <w:lang w:val="en-US"/>
        </w:rPr>
        <w:t xml:space="preserve"> </w:t>
      </w:r>
      <w:proofErr w:type="spellStart"/>
      <w:r w:rsidRPr="00EE02A1">
        <w:rPr>
          <w:b/>
          <w:lang w:val="en-US"/>
        </w:rPr>
        <w:t>vlan</w:t>
      </w:r>
      <w:proofErr w:type="spellEnd"/>
      <w:r w:rsidRPr="00EE02A1">
        <w:rPr>
          <w:b/>
          <w:lang w:val="en-US"/>
        </w:rPr>
        <w:t xml:space="preserve"> 1000</w:t>
      </w:r>
    </w:p>
    <w:p w14:paraId="640F8762" w14:textId="74C4C77B" w:rsidR="002B5059" w:rsidRPr="00EE02A1" w:rsidRDefault="002B5059" w:rsidP="002B5059">
      <w:pPr>
        <w:pStyle w:val="CMDRed"/>
        <w:rPr>
          <w:lang w:val="en-US"/>
        </w:rPr>
      </w:pPr>
      <w:r w:rsidRPr="00EE02A1">
        <w:rPr>
          <w:lang w:val="en-US"/>
        </w:rPr>
        <w:t>S2(config-</w:t>
      </w:r>
      <w:proofErr w:type="spellStart"/>
      <w:proofErr w:type="gramStart"/>
      <w:r w:rsidRPr="00EE02A1">
        <w:rPr>
          <w:lang w:val="en-US"/>
        </w:rPr>
        <w:t>vlan</w:t>
      </w:r>
      <w:proofErr w:type="spellEnd"/>
      <w:r w:rsidRPr="00EE02A1">
        <w:rPr>
          <w:lang w:val="en-US"/>
        </w:rPr>
        <w:t>)#</w:t>
      </w:r>
      <w:proofErr w:type="gramEnd"/>
      <w:r w:rsidRPr="00EE02A1">
        <w:rPr>
          <w:b/>
          <w:lang w:val="en-US"/>
        </w:rPr>
        <w:t xml:space="preserve"> name Native</w:t>
      </w:r>
    </w:p>
    <w:p w14:paraId="42C99843" w14:textId="2609F53C" w:rsidR="002B5059" w:rsidRPr="00B32AB4" w:rsidRDefault="002B5059" w:rsidP="002B5059">
      <w:pPr>
        <w:pStyle w:val="CMDRed"/>
        <w:rPr>
          <w:lang w:val="en-US"/>
        </w:rPr>
      </w:pPr>
      <w:r w:rsidRPr="00B32AB4">
        <w:rPr>
          <w:lang w:val="en-US"/>
        </w:rPr>
        <w:t>S2(config-</w:t>
      </w:r>
      <w:proofErr w:type="spellStart"/>
      <w:proofErr w:type="gramStart"/>
      <w:r w:rsidRPr="00B32AB4">
        <w:rPr>
          <w:lang w:val="en-US"/>
        </w:rPr>
        <w:t>vlan</w:t>
      </w:r>
      <w:proofErr w:type="spellEnd"/>
      <w:r w:rsidRPr="00B32AB4">
        <w:rPr>
          <w:lang w:val="en-US"/>
        </w:rPr>
        <w:t>)#</w:t>
      </w:r>
      <w:proofErr w:type="gramEnd"/>
      <w:r w:rsidRPr="00B32AB4">
        <w:rPr>
          <w:b/>
          <w:lang w:val="en-US"/>
        </w:rPr>
        <w:t xml:space="preserve"> exit</w:t>
      </w:r>
    </w:p>
    <w:p w14:paraId="4E63EE30" w14:textId="77777777" w:rsidR="00C0482C" w:rsidRDefault="00C0482C" w:rsidP="00C0482C">
      <w:pPr>
        <w:pStyle w:val="SubStepAlpha"/>
      </w:pPr>
      <w:r>
        <w:lastRenderedPageBreak/>
        <w:t xml:space="preserve">Configure la interfaz de administración y el gateway predeterminado en cada switch con la información de dirección IP incluida en la tabla de direccionamiento. </w:t>
      </w:r>
    </w:p>
    <w:p w14:paraId="6AB577C2" w14:textId="77777777" w:rsidR="00C0482C" w:rsidRPr="00EE02A1" w:rsidRDefault="00C0482C" w:rsidP="002A362E">
      <w:pPr>
        <w:pStyle w:val="CMDRed"/>
        <w:rPr>
          <w:lang w:val="en-US"/>
        </w:rPr>
      </w:pPr>
      <w:r w:rsidRPr="00EE02A1">
        <w:rPr>
          <w:lang w:val="en-US"/>
        </w:rPr>
        <w:t xml:space="preserve">S1(config)# </w:t>
      </w:r>
      <w:r w:rsidRPr="00EE02A1">
        <w:rPr>
          <w:b/>
          <w:lang w:val="en-US"/>
        </w:rPr>
        <w:t xml:space="preserve">interface </w:t>
      </w:r>
      <w:proofErr w:type="spellStart"/>
      <w:r w:rsidRPr="00EE02A1">
        <w:rPr>
          <w:b/>
          <w:lang w:val="en-US"/>
        </w:rPr>
        <w:t>vlan</w:t>
      </w:r>
      <w:proofErr w:type="spellEnd"/>
      <w:r w:rsidRPr="00EE02A1">
        <w:rPr>
          <w:b/>
          <w:lang w:val="en-US"/>
        </w:rPr>
        <w:t xml:space="preserve"> 20</w:t>
      </w:r>
    </w:p>
    <w:p w14:paraId="4EC042E3" w14:textId="66C979FF" w:rsidR="00C0482C" w:rsidRPr="00EE02A1" w:rsidRDefault="00C0482C" w:rsidP="002A362E">
      <w:pPr>
        <w:pStyle w:val="CMDRed"/>
        <w:rPr>
          <w:lang w:val="en-US"/>
        </w:rPr>
      </w:pPr>
      <w:r w:rsidRPr="00EE02A1">
        <w:rPr>
          <w:lang w:val="en-US"/>
        </w:rPr>
        <w:t>S1 (config-if) #</w:t>
      </w:r>
      <w:r w:rsidRPr="00EE02A1">
        <w:rPr>
          <w:b/>
          <w:lang w:val="en-US"/>
        </w:rPr>
        <w:t xml:space="preserve"> </w:t>
      </w:r>
      <w:proofErr w:type="spellStart"/>
      <w:r w:rsidR="00EE02A1" w:rsidRPr="00EE02A1">
        <w:rPr>
          <w:b/>
          <w:lang w:val="en-US"/>
        </w:rPr>
        <w:t>ip</w:t>
      </w:r>
      <w:proofErr w:type="spellEnd"/>
      <w:r w:rsidR="00EE02A1" w:rsidRPr="00EE02A1">
        <w:rPr>
          <w:b/>
          <w:lang w:val="en-US"/>
        </w:rPr>
        <w:t xml:space="preserve"> address </w:t>
      </w:r>
      <w:r w:rsidRPr="00EE02A1">
        <w:rPr>
          <w:b/>
          <w:lang w:val="en-US"/>
        </w:rPr>
        <w:t>10.20.0.2 255.255.255.0</w:t>
      </w:r>
    </w:p>
    <w:p w14:paraId="40D2F082" w14:textId="77777777" w:rsidR="00C0482C" w:rsidRPr="00EE02A1" w:rsidRDefault="00C0482C" w:rsidP="002A362E">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no shutdown</w:t>
      </w:r>
    </w:p>
    <w:p w14:paraId="7761703C" w14:textId="77777777" w:rsidR="00C0482C" w:rsidRPr="00EE02A1" w:rsidRDefault="00C0482C" w:rsidP="002A362E">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exit</w:t>
      </w:r>
    </w:p>
    <w:p w14:paraId="701B92CC" w14:textId="77777777" w:rsidR="00C0482C" w:rsidRPr="00EE02A1" w:rsidRDefault="00C0482C" w:rsidP="002A362E">
      <w:pPr>
        <w:pStyle w:val="CMDRed"/>
        <w:rPr>
          <w:lang w:val="en-US"/>
        </w:rPr>
      </w:pPr>
      <w:r w:rsidRPr="00EE02A1">
        <w:rPr>
          <w:lang w:val="en-US"/>
        </w:rPr>
        <w:t xml:space="preserve">S1(config)# </w:t>
      </w:r>
      <w:proofErr w:type="spellStart"/>
      <w:r w:rsidRPr="00EE02A1">
        <w:rPr>
          <w:b/>
          <w:lang w:val="en-US"/>
        </w:rPr>
        <w:t>ip</w:t>
      </w:r>
      <w:proofErr w:type="spellEnd"/>
      <w:r w:rsidRPr="00EE02A1">
        <w:rPr>
          <w:b/>
          <w:lang w:val="en-US"/>
        </w:rPr>
        <w:t xml:space="preserve"> default-gateway 10.20.0.1</w:t>
      </w:r>
    </w:p>
    <w:p w14:paraId="6CDB969D" w14:textId="620069FF" w:rsidR="00C0482C" w:rsidRPr="00EE02A1" w:rsidRDefault="00C0482C" w:rsidP="002A362E">
      <w:pPr>
        <w:pStyle w:val="CMDRed"/>
        <w:rPr>
          <w:b/>
          <w:lang w:val="en-US"/>
        </w:rPr>
      </w:pPr>
      <w:r w:rsidRPr="00EE02A1">
        <w:rPr>
          <w:lang w:val="en-US"/>
        </w:rPr>
        <w:t xml:space="preserve">S1(config)# </w:t>
      </w:r>
      <w:r w:rsidRPr="00EE02A1">
        <w:rPr>
          <w:b/>
          <w:lang w:val="en-US"/>
        </w:rPr>
        <w:t>end</w:t>
      </w:r>
    </w:p>
    <w:p w14:paraId="44EF5565" w14:textId="2CABE3E7" w:rsidR="002B5059" w:rsidRPr="00EE02A1" w:rsidRDefault="002B5059" w:rsidP="002A362E">
      <w:pPr>
        <w:pStyle w:val="CMDRed"/>
        <w:rPr>
          <w:lang w:val="en-US"/>
        </w:rPr>
      </w:pPr>
    </w:p>
    <w:p w14:paraId="592C0D5C" w14:textId="36B43B1F" w:rsidR="002B5059" w:rsidRPr="00EE02A1" w:rsidRDefault="002B5059" w:rsidP="002B5059">
      <w:pPr>
        <w:pStyle w:val="CMDRed"/>
        <w:rPr>
          <w:lang w:val="en-US"/>
        </w:rPr>
      </w:pPr>
      <w:r w:rsidRPr="00EE02A1">
        <w:rPr>
          <w:lang w:val="en-US"/>
        </w:rPr>
        <w:t xml:space="preserve">S2(config)# </w:t>
      </w:r>
      <w:r w:rsidRPr="00EE02A1">
        <w:rPr>
          <w:b/>
          <w:lang w:val="en-US"/>
        </w:rPr>
        <w:t xml:space="preserve">interface </w:t>
      </w:r>
      <w:proofErr w:type="spellStart"/>
      <w:r w:rsidRPr="00EE02A1">
        <w:rPr>
          <w:b/>
          <w:lang w:val="en-US"/>
        </w:rPr>
        <w:t>vlan</w:t>
      </w:r>
      <w:proofErr w:type="spellEnd"/>
      <w:r w:rsidRPr="00EE02A1">
        <w:rPr>
          <w:b/>
          <w:lang w:val="en-US"/>
        </w:rPr>
        <w:t xml:space="preserve"> 20</w:t>
      </w:r>
    </w:p>
    <w:p w14:paraId="0A09707F" w14:textId="606AD018" w:rsidR="002B5059" w:rsidRPr="00EE02A1" w:rsidRDefault="002B5059" w:rsidP="002B5059">
      <w:pPr>
        <w:pStyle w:val="CMDRed"/>
        <w:rPr>
          <w:lang w:val="en-US"/>
        </w:rPr>
      </w:pPr>
      <w:r w:rsidRPr="00EE02A1">
        <w:rPr>
          <w:lang w:val="en-US"/>
        </w:rPr>
        <w:t>S2 (config-if) #</w:t>
      </w:r>
      <w:r w:rsidRPr="00EE02A1">
        <w:rPr>
          <w:b/>
          <w:lang w:val="en-US"/>
        </w:rPr>
        <w:t xml:space="preserve"> </w:t>
      </w:r>
      <w:proofErr w:type="spellStart"/>
      <w:r w:rsidR="00EE02A1" w:rsidRPr="00EE02A1">
        <w:rPr>
          <w:b/>
          <w:lang w:val="en-US"/>
        </w:rPr>
        <w:t>ip</w:t>
      </w:r>
      <w:proofErr w:type="spellEnd"/>
      <w:r w:rsidR="00EE02A1" w:rsidRPr="00EE02A1">
        <w:rPr>
          <w:b/>
          <w:lang w:val="en-US"/>
        </w:rPr>
        <w:t xml:space="preserve"> address </w:t>
      </w:r>
      <w:r w:rsidRPr="00EE02A1">
        <w:rPr>
          <w:b/>
          <w:lang w:val="en-US"/>
        </w:rPr>
        <w:t>10.20.0.3 255.255.255.0</w:t>
      </w:r>
    </w:p>
    <w:p w14:paraId="272D6518" w14:textId="73680984" w:rsidR="002B5059" w:rsidRPr="00EE02A1" w:rsidRDefault="002B5059" w:rsidP="002B5059">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no shutdown</w:t>
      </w:r>
    </w:p>
    <w:p w14:paraId="138C22F6" w14:textId="3B7FA6A3" w:rsidR="002B5059" w:rsidRPr="00EE02A1" w:rsidRDefault="002B5059" w:rsidP="002B5059">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exit</w:t>
      </w:r>
    </w:p>
    <w:p w14:paraId="0225F7A9" w14:textId="4EBD0DD4" w:rsidR="002B5059" w:rsidRPr="00EE02A1" w:rsidRDefault="002B5059" w:rsidP="002B5059">
      <w:pPr>
        <w:pStyle w:val="CMDRed"/>
        <w:rPr>
          <w:lang w:val="en-US"/>
        </w:rPr>
      </w:pPr>
      <w:r w:rsidRPr="00EE02A1">
        <w:rPr>
          <w:lang w:val="en-US"/>
        </w:rPr>
        <w:t xml:space="preserve">S2(config)# </w:t>
      </w:r>
      <w:proofErr w:type="spellStart"/>
      <w:r w:rsidRPr="00EE02A1">
        <w:rPr>
          <w:b/>
          <w:lang w:val="en-US"/>
        </w:rPr>
        <w:t>ip</w:t>
      </w:r>
      <w:proofErr w:type="spellEnd"/>
      <w:r w:rsidRPr="00EE02A1">
        <w:rPr>
          <w:b/>
          <w:lang w:val="en-US"/>
        </w:rPr>
        <w:t xml:space="preserve"> default-gateway 10.20.0.1</w:t>
      </w:r>
    </w:p>
    <w:p w14:paraId="059ABC08" w14:textId="303011A1" w:rsidR="002B5059" w:rsidRPr="002A362E" w:rsidRDefault="002B5059" w:rsidP="002B5059">
      <w:pPr>
        <w:pStyle w:val="CMDRed"/>
      </w:pPr>
      <w:r>
        <w:t>S2 (</w:t>
      </w:r>
      <w:proofErr w:type="spellStart"/>
      <w:r>
        <w:t>config</w:t>
      </w:r>
      <w:proofErr w:type="spellEnd"/>
      <w:r>
        <w:t xml:space="preserve">) # </w:t>
      </w:r>
      <w:r w:rsidRPr="002A362E">
        <w:rPr>
          <w:b/>
        </w:rPr>
        <w:t>final</w:t>
      </w:r>
    </w:p>
    <w:p w14:paraId="3F2E04A3" w14:textId="77777777" w:rsidR="00C0482C" w:rsidRDefault="00C0482C" w:rsidP="00C0482C">
      <w:pPr>
        <w:pStyle w:val="SubStepAlpha"/>
      </w:pPr>
      <w:r>
        <w:t>Asigne todos los puertos no utilizados del switch a la VLAN del estacionamiento, configúrelos para el modo de acceso estático y desactívalos administrativamente.</w:t>
      </w:r>
    </w:p>
    <w:p w14:paraId="6374C7F1" w14:textId="77777777" w:rsidR="00C0482C" w:rsidRDefault="00C0482C" w:rsidP="00C0482C">
      <w:pPr>
        <w:pStyle w:val="SubStepAlpha"/>
        <w:numPr>
          <w:ilvl w:val="0"/>
          <w:numId w:val="0"/>
        </w:numPr>
        <w:ind w:left="720"/>
      </w:pPr>
      <w:r>
        <w:rPr>
          <w:b/>
        </w:rPr>
        <w:t>Nota</w:t>
      </w:r>
      <w:r>
        <w:t xml:space="preserve">: El comando interface range es útil para llevar a cabo esta tarea con los pocos comandos que sea necesario. </w:t>
      </w:r>
    </w:p>
    <w:p w14:paraId="12274384" w14:textId="299B4777" w:rsidR="00C0482C" w:rsidRPr="00EE02A1" w:rsidRDefault="00C0482C" w:rsidP="003F4EAE">
      <w:pPr>
        <w:pStyle w:val="CMDRed"/>
        <w:rPr>
          <w:lang w:val="en-US"/>
        </w:rPr>
      </w:pPr>
      <w:r w:rsidRPr="00EE02A1">
        <w:rPr>
          <w:lang w:val="en-US"/>
        </w:rPr>
        <w:t xml:space="preserve">S1(config)# </w:t>
      </w:r>
      <w:r w:rsidRPr="00EE02A1">
        <w:rPr>
          <w:b/>
          <w:lang w:val="en-US"/>
        </w:rPr>
        <w:t>interface range f0/2 - 4, f0/7 - 24, g0/1 - 2</w:t>
      </w:r>
    </w:p>
    <w:p w14:paraId="0755E610" w14:textId="77777777" w:rsidR="00C0482C" w:rsidRPr="00EE02A1" w:rsidRDefault="00C0482C" w:rsidP="003F4EAE">
      <w:pPr>
        <w:pStyle w:val="CMDRed"/>
        <w:rPr>
          <w:lang w:val="en-US"/>
        </w:rPr>
      </w:pPr>
      <w:r w:rsidRPr="00EE02A1">
        <w:rPr>
          <w:lang w:val="en-US"/>
        </w:rPr>
        <w:t>S1(config-if-</w:t>
      </w:r>
      <w:proofErr w:type="gramStart"/>
      <w:r w:rsidRPr="00EE02A1">
        <w:rPr>
          <w:lang w:val="en-US"/>
        </w:rPr>
        <w:t>range)#</w:t>
      </w:r>
      <w:proofErr w:type="gramEnd"/>
      <w:r w:rsidRPr="00EE02A1">
        <w:rPr>
          <w:b/>
          <w:lang w:val="en-US"/>
        </w:rPr>
        <w:t xml:space="preserve"> switchport mode access</w:t>
      </w:r>
    </w:p>
    <w:p w14:paraId="0567B5C1" w14:textId="77777777" w:rsidR="00C0482C" w:rsidRPr="00EE02A1" w:rsidRDefault="00C0482C" w:rsidP="003F4EAE">
      <w:pPr>
        <w:pStyle w:val="CMDRed"/>
        <w:rPr>
          <w:lang w:val="en-US"/>
        </w:rPr>
      </w:pPr>
      <w:r w:rsidRPr="00EE02A1">
        <w:rPr>
          <w:lang w:val="en-US"/>
        </w:rPr>
        <w:t>S1(config-if-</w:t>
      </w:r>
      <w:proofErr w:type="gramStart"/>
      <w:r w:rsidRPr="00EE02A1">
        <w:rPr>
          <w:lang w:val="en-US"/>
        </w:rPr>
        <w:t>range)#</w:t>
      </w:r>
      <w:proofErr w:type="gramEnd"/>
      <w:r w:rsidRPr="00EE02A1">
        <w:rPr>
          <w:b/>
          <w:lang w:val="en-US"/>
        </w:rPr>
        <w:t xml:space="preserve"> switchport access </w:t>
      </w:r>
      <w:proofErr w:type="spellStart"/>
      <w:r w:rsidRPr="00EE02A1">
        <w:rPr>
          <w:b/>
          <w:lang w:val="en-US"/>
        </w:rPr>
        <w:t>vlan</w:t>
      </w:r>
      <w:proofErr w:type="spellEnd"/>
      <w:r w:rsidRPr="00EE02A1">
        <w:rPr>
          <w:b/>
          <w:lang w:val="en-US"/>
        </w:rPr>
        <w:t xml:space="preserve"> 999</w:t>
      </w:r>
    </w:p>
    <w:p w14:paraId="76B45A97" w14:textId="77777777" w:rsidR="00C0482C" w:rsidRPr="00EE02A1" w:rsidRDefault="00C0482C" w:rsidP="003F4EAE">
      <w:pPr>
        <w:pStyle w:val="CMDRed"/>
        <w:rPr>
          <w:lang w:val="en-US"/>
        </w:rPr>
      </w:pPr>
      <w:r w:rsidRPr="00EE02A1">
        <w:rPr>
          <w:lang w:val="en-US"/>
        </w:rPr>
        <w:t>S1(config-if-</w:t>
      </w:r>
      <w:proofErr w:type="gramStart"/>
      <w:r w:rsidRPr="00EE02A1">
        <w:rPr>
          <w:lang w:val="en-US"/>
        </w:rPr>
        <w:t>range)#</w:t>
      </w:r>
      <w:proofErr w:type="gramEnd"/>
      <w:r w:rsidRPr="00EE02A1">
        <w:rPr>
          <w:b/>
          <w:lang w:val="en-US"/>
        </w:rPr>
        <w:t xml:space="preserve"> shutdown</w:t>
      </w:r>
    </w:p>
    <w:p w14:paraId="00045CE1" w14:textId="5A130ECB" w:rsidR="00C0482C" w:rsidRPr="00EE02A1" w:rsidRDefault="00C0482C" w:rsidP="003F4EAE">
      <w:pPr>
        <w:pStyle w:val="CMDRed"/>
        <w:rPr>
          <w:b/>
          <w:lang w:val="en-US"/>
        </w:rPr>
      </w:pPr>
      <w:r w:rsidRPr="00EE02A1">
        <w:rPr>
          <w:lang w:val="en-US"/>
        </w:rPr>
        <w:t>S1(config-if-</w:t>
      </w:r>
      <w:proofErr w:type="gramStart"/>
      <w:r w:rsidRPr="00EE02A1">
        <w:rPr>
          <w:lang w:val="en-US"/>
        </w:rPr>
        <w:t>range)#</w:t>
      </w:r>
      <w:proofErr w:type="gramEnd"/>
      <w:r w:rsidRPr="00EE02A1">
        <w:rPr>
          <w:b/>
          <w:lang w:val="en-US"/>
        </w:rPr>
        <w:t xml:space="preserve"> end</w:t>
      </w:r>
    </w:p>
    <w:p w14:paraId="282B77AF" w14:textId="269B4AAB" w:rsidR="002B5059" w:rsidRPr="00EE02A1" w:rsidRDefault="002B5059" w:rsidP="003F4EAE">
      <w:pPr>
        <w:pStyle w:val="CMDRed"/>
        <w:rPr>
          <w:lang w:val="en-US"/>
        </w:rPr>
      </w:pPr>
    </w:p>
    <w:p w14:paraId="57FEB191" w14:textId="65E4AC4B" w:rsidR="002B5059" w:rsidRPr="00EE02A1" w:rsidRDefault="002B5059" w:rsidP="002B5059">
      <w:pPr>
        <w:pStyle w:val="CMDRed"/>
        <w:rPr>
          <w:lang w:val="en-US"/>
        </w:rPr>
      </w:pPr>
      <w:r w:rsidRPr="00EE02A1">
        <w:rPr>
          <w:lang w:val="en-US"/>
        </w:rPr>
        <w:t xml:space="preserve">S2(config)# </w:t>
      </w:r>
      <w:r w:rsidRPr="00EE02A1">
        <w:rPr>
          <w:b/>
          <w:lang w:val="en-US"/>
        </w:rPr>
        <w:t>interface range f0/2 - 17, f0/19 - 24, g0/1 - 2</w:t>
      </w:r>
    </w:p>
    <w:p w14:paraId="60EEE988" w14:textId="4AB08FE0" w:rsidR="002B5059" w:rsidRPr="00EE02A1" w:rsidRDefault="002B5059" w:rsidP="002B5059">
      <w:pPr>
        <w:pStyle w:val="CMDRed"/>
        <w:rPr>
          <w:lang w:val="en-US"/>
        </w:rPr>
      </w:pPr>
      <w:r w:rsidRPr="00EE02A1">
        <w:rPr>
          <w:lang w:val="en-US"/>
        </w:rPr>
        <w:t>S2(config-if-</w:t>
      </w:r>
      <w:proofErr w:type="gramStart"/>
      <w:r w:rsidRPr="00EE02A1">
        <w:rPr>
          <w:lang w:val="en-US"/>
        </w:rPr>
        <w:t>range)#</w:t>
      </w:r>
      <w:proofErr w:type="gramEnd"/>
      <w:r w:rsidRPr="00EE02A1">
        <w:rPr>
          <w:b/>
          <w:lang w:val="en-US"/>
        </w:rPr>
        <w:t xml:space="preserve"> switchport mode access</w:t>
      </w:r>
    </w:p>
    <w:p w14:paraId="4881E8C9" w14:textId="107F9934" w:rsidR="002B5059" w:rsidRPr="00EE02A1" w:rsidRDefault="002B5059" w:rsidP="002B5059">
      <w:pPr>
        <w:pStyle w:val="CMDRed"/>
        <w:rPr>
          <w:lang w:val="en-US"/>
        </w:rPr>
      </w:pPr>
      <w:r w:rsidRPr="00EE02A1">
        <w:rPr>
          <w:lang w:val="en-US"/>
        </w:rPr>
        <w:t>S2(config-if-</w:t>
      </w:r>
      <w:proofErr w:type="gramStart"/>
      <w:r w:rsidRPr="00EE02A1">
        <w:rPr>
          <w:lang w:val="en-US"/>
        </w:rPr>
        <w:t>range)#</w:t>
      </w:r>
      <w:proofErr w:type="gramEnd"/>
      <w:r w:rsidRPr="00EE02A1">
        <w:rPr>
          <w:b/>
          <w:lang w:val="en-US"/>
        </w:rPr>
        <w:t xml:space="preserve"> switchport access </w:t>
      </w:r>
      <w:proofErr w:type="spellStart"/>
      <w:r w:rsidRPr="00EE02A1">
        <w:rPr>
          <w:b/>
          <w:lang w:val="en-US"/>
        </w:rPr>
        <w:t>vlan</w:t>
      </w:r>
      <w:proofErr w:type="spellEnd"/>
      <w:r w:rsidRPr="00EE02A1">
        <w:rPr>
          <w:b/>
          <w:lang w:val="en-US"/>
        </w:rPr>
        <w:t xml:space="preserve"> 999</w:t>
      </w:r>
    </w:p>
    <w:p w14:paraId="3ACC53D1" w14:textId="4D75B706" w:rsidR="002B5059" w:rsidRPr="00EE02A1" w:rsidRDefault="002B5059" w:rsidP="002B5059">
      <w:pPr>
        <w:pStyle w:val="CMDRed"/>
        <w:rPr>
          <w:lang w:val="en-US"/>
        </w:rPr>
      </w:pPr>
      <w:r w:rsidRPr="00EE02A1">
        <w:rPr>
          <w:lang w:val="en-US"/>
        </w:rPr>
        <w:t>S2(config-if-</w:t>
      </w:r>
      <w:proofErr w:type="gramStart"/>
      <w:r w:rsidRPr="00EE02A1">
        <w:rPr>
          <w:lang w:val="en-US"/>
        </w:rPr>
        <w:t>range)#</w:t>
      </w:r>
      <w:proofErr w:type="gramEnd"/>
      <w:r w:rsidRPr="00EE02A1">
        <w:rPr>
          <w:b/>
          <w:lang w:val="en-US"/>
        </w:rPr>
        <w:t xml:space="preserve"> shutdown</w:t>
      </w:r>
    </w:p>
    <w:p w14:paraId="4BB848E0" w14:textId="3D5BB1BF" w:rsidR="002B5059" w:rsidRPr="00EE02A1" w:rsidRDefault="002B5059" w:rsidP="002B5059">
      <w:pPr>
        <w:pStyle w:val="CMDRed"/>
        <w:rPr>
          <w:lang w:val="en-US"/>
        </w:rPr>
      </w:pPr>
      <w:r w:rsidRPr="00EE02A1">
        <w:rPr>
          <w:lang w:val="en-US"/>
        </w:rPr>
        <w:t>S2(config-if-</w:t>
      </w:r>
      <w:proofErr w:type="gramStart"/>
      <w:r w:rsidRPr="00EE02A1">
        <w:rPr>
          <w:lang w:val="en-US"/>
        </w:rPr>
        <w:t>range)#</w:t>
      </w:r>
      <w:proofErr w:type="gramEnd"/>
      <w:r w:rsidRPr="00EE02A1">
        <w:rPr>
          <w:b/>
          <w:lang w:val="en-US"/>
        </w:rPr>
        <w:t xml:space="preserve"> end</w:t>
      </w:r>
    </w:p>
    <w:p w14:paraId="426BC754" w14:textId="77777777" w:rsidR="00C0482C" w:rsidRDefault="00C0482C" w:rsidP="00C0482C">
      <w:pPr>
        <w:pStyle w:val="Ttulo3"/>
      </w:pPr>
      <w:r>
        <w:t>Asignar las VLAN a las interfaces del switch correctas</w:t>
      </w:r>
    </w:p>
    <w:p w14:paraId="3BCAC612" w14:textId="77777777" w:rsidR="00C0482C" w:rsidRDefault="00C0482C" w:rsidP="00C0482C">
      <w:pPr>
        <w:pStyle w:val="SubStepAlpha"/>
      </w:pPr>
      <w:r>
        <w:t>Asigne los puertos usados a la VLAN apropiada (especificada en la tabla VLAN anterior) y configúrelos para el modo de acceso estático.</w:t>
      </w:r>
    </w:p>
    <w:p w14:paraId="6D1D7F19" w14:textId="77777777" w:rsidR="00C0482C" w:rsidRPr="00EE02A1" w:rsidRDefault="00C0482C" w:rsidP="003F4EAE">
      <w:pPr>
        <w:pStyle w:val="CMDRed"/>
        <w:rPr>
          <w:lang w:val="en-US"/>
        </w:rPr>
      </w:pPr>
      <w:r w:rsidRPr="00EE02A1">
        <w:rPr>
          <w:lang w:val="en-US"/>
        </w:rPr>
        <w:t xml:space="preserve">S1(config)# </w:t>
      </w:r>
      <w:r w:rsidRPr="00EE02A1">
        <w:rPr>
          <w:b/>
          <w:lang w:val="en-US"/>
        </w:rPr>
        <w:t>interface f0/6</w:t>
      </w:r>
    </w:p>
    <w:p w14:paraId="1FA1C4C4" w14:textId="77777777" w:rsidR="00C0482C" w:rsidRPr="00EE02A1" w:rsidRDefault="00C0482C" w:rsidP="003F4EAE">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mode access</w:t>
      </w:r>
    </w:p>
    <w:p w14:paraId="1C064F39" w14:textId="32AB5038" w:rsidR="00C0482C" w:rsidRPr="00EE02A1" w:rsidRDefault="00C0482C" w:rsidP="003F4EAE">
      <w:pPr>
        <w:pStyle w:val="CMDRed"/>
        <w:rPr>
          <w:b/>
          <w:lang w:val="en-US"/>
        </w:rPr>
      </w:pPr>
      <w:r w:rsidRPr="00EE02A1">
        <w:rPr>
          <w:lang w:val="en-US"/>
        </w:rPr>
        <w:t>S1(config-</w:t>
      </w:r>
      <w:proofErr w:type="gramStart"/>
      <w:r w:rsidRPr="00EE02A1">
        <w:rPr>
          <w:lang w:val="en-US"/>
        </w:rPr>
        <w:t>if)#</w:t>
      </w:r>
      <w:proofErr w:type="gramEnd"/>
      <w:r w:rsidRPr="00EE02A1">
        <w:rPr>
          <w:b/>
          <w:lang w:val="en-US"/>
        </w:rPr>
        <w:t xml:space="preserve"> switchport access </w:t>
      </w:r>
      <w:proofErr w:type="spellStart"/>
      <w:r w:rsidRPr="00EE02A1">
        <w:rPr>
          <w:b/>
          <w:lang w:val="en-US"/>
        </w:rPr>
        <w:t>vlan</w:t>
      </w:r>
      <w:proofErr w:type="spellEnd"/>
      <w:r w:rsidRPr="00EE02A1">
        <w:rPr>
          <w:b/>
          <w:lang w:val="en-US"/>
        </w:rPr>
        <w:t xml:space="preserve"> 30</w:t>
      </w:r>
    </w:p>
    <w:p w14:paraId="713138D3" w14:textId="085DF79C" w:rsidR="002B5059" w:rsidRPr="00EE02A1" w:rsidRDefault="002B5059" w:rsidP="003F4EAE">
      <w:pPr>
        <w:pStyle w:val="CMDRed"/>
        <w:rPr>
          <w:lang w:val="en-US"/>
        </w:rPr>
      </w:pPr>
    </w:p>
    <w:p w14:paraId="0A03109B" w14:textId="59A1EBF6" w:rsidR="002B5059" w:rsidRPr="00EE02A1" w:rsidRDefault="002B5059" w:rsidP="002B5059">
      <w:pPr>
        <w:pStyle w:val="CMDRed"/>
        <w:rPr>
          <w:lang w:val="en-US"/>
        </w:rPr>
      </w:pPr>
      <w:r w:rsidRPr="00EE02A1">
        <w:rPr>
          <w:lang w:val="en-US"/>
        </w:rPr>
        <w:t xml:space="preserve">S2(config)# </w:t>
      </w:r>
      <w:r w:rsidRPr="00EE02A1">
        <w:rPr>
          <w:b/>
          <w:lang w:val="en-US"/>
        </w:rPr>
        <w:t>interface f0/18</w:t>
      </w:r>
    </w:p>
    <w:p w14:paraId="32A0B1CC" w14:textId="2038FB09" w:rsidR="002B5059" w:rsidRPr="00EE02A1" w:rsidRDefault="002B5059" w:rsidP="002B5059">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switchport mode access</w:t>
      </w:r>
    </w:p>
    <w:p w14:paraId="59D1AE62" w14:textId="2B0BDE0C" w:rsidR="002B5059" w:rsidRPr="00EE02A1" w:rsidRDefault="002B5059" w:rsidP="002B5059">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switchport access </w:t>
      </w:r>
      <w:proofErr w:type="spellStart"/>
      <w:r w:rsidRPr="00EE02A1">
        <w:rPr>
          <w:b/>
          <w:lang w:val="en-US"/>
        </w:rPr>
        <w:t>vlan</w:t>
      </w:r>
      <w:proofErr w:type="spellEnd"/>
      <w:r w:rsidRPr="00EE02A1">
        <w:rPr>
          <w:b/>
          <w:lang w:val="en-US"/>
        </w:rPr>
        <w:t xml:space="preserve"> 40</w:t>
      </w:r>
    </w:p>
    <w:p w14:paraId="391A0424" w14:textId="77777777" w:rsidR="00C0482C" w:rsidRDefault="00C0482C" w:rsidP="00C0482C">
      <w:pPr>
        <w:pStyle w:val="SubStepAlpha"/>
      </w:pPr>
      <w:r>
        <w:t xml:space="preserve">Emita el comando </w:t>
      </w:r>
      <w:r>
        <w:rPr>
          <w:b/>
        </w:rPr>
        <w:t>show vlan brief</w:t>
      </w:r>
      <w:r>
        <w:t xml:space="preserve"> y verifique que las VLAN se hayan asignado a las interfaces correctas.</w:t>
      </w:r>
    </w:p>
    <w:p w14:paraId="361DA907" w14:textId="77777777" w:rsidR="00C0482C" w:rsidRPr="00EE02A1" w:rsidRDefault="00C0482C" w:rsidP="003F4EAE">
      <w:pPr>
        <w:pStyle w:val="CMDRed"/>
        <w:rPr>
          <w:lang w:val="en-US"/>
        </w:rPr>
      </w:pPr>
      <w:r w:rsidRPr="00EE02A1">
        <w:rPr>
          <w:lang w:val="en-US"/>
        </w:rPr>
        <w:t xml:space="preserve">S1# </w:t>
      </w:r>
      <w:r w:rsidRPr="00EE02A1">
        <w:rPr>
          <w:b/>
          <w:lang w:val="en-US"/>
        </w:rPr>
        <w:t xml:space="preserve">show </w:t>
      </w:r>
      <w:proofErr w:type="spellStart"/>
      <w:r w:rsidRPr="00EE02A1">
        <w:rPr>
          <w:b/>
          <w:lang w:val="en-US"/>
        </w:rPr>
        <w:t>vlan</w:t>
      </w:r>
      <w:proofErr w:type="spellEnd"/>
      <w:r w:rsidRPr="00EE02A1">
        <w:rPr>
          <w:b/>
          <w:lang w:val="en-US"/>
        </w:rPr>
        <w:t xml:space="preserve"> breve</w:t>
      </w:r>
    </w:p>
    <w:p w14:paraId="2AEA441E" w14:textId="77777777" w:rsidR="00C0482C" w:rsidRPr="00EE02A1" w:rsidRDefault="00C0482C" w:rsidP="003F4EAE">
      <w:pPr>
        <w:pStyle w:val="CMDOutputRed"/>
        <w:rPr>
          <w:lang w:val="en-US"/>
        </w:rPr>
      </w:pPr>
    </w:p>
    <w:p w14:paraId="7843ECD1" w14:textId="77777777" w:rsidR="00C0482C" w:rsidRPr="00EE02A1" w:rsidRDefault="00C0482C" w:rsidP="003F4EAE">
      <w:pPr>
        <w:pStyle w:val="CMDOutputRed"/>
        <w:rPr>
          <w:lang w:val="en-US"/>
        </w:rPr>
      </w:pPr>
      <w:r w:rsidRPr="00EE02A1">
        <w:rPr>
          <w:lang w:val="en-US"/>
        </w:rPr>
        <w:lastRenderedPageBreak/>
        <w:t>VLAN Name Status Ports</w:t>
      </w:r>
    </w:p>
    <w:p w14:paraId="60E0F76C" w14:textId="77777777" w:rsidR="00C0482C" w:rsidRPr="00B32AB4" w:rsidRDefault="00C0482C" w:rsidP="003F4EAE">
      <w:pPr>
        <w:pStyle w:val="CMDOutputRed"/>
        <w:rPr>
          <w:lang w:val="en-US"/>
        </w:rPr>
      </w:pPr>
      <w:r w:rsidRPr="00B32AB4">
        <w:rPr>
          <w:lang w:val="en-US"/>
        </w:rPr>
        <w:t>---- -------------------------------- --------- -------------------------------</w:t>
      </w:r>
    </w:p>
    <w:p w14:paraId="3180E0D9" w14:textId="55427FFF" w:rsidR="00C0482C" w:rsidRPr="00081EF6" w:rsidRDefault="00C0482C" w:rsidP="003F4EAE">
      <w:pPr>
        <w:pStyle w:val="CMDOutputRed"/>
        <w:rPr>
          <w:lang w:val="en-US"/>
        </w:rPr>
      </w:pPr>
      <w:r w:rsidRPr="00081EF6">
        <w:rPr>
          <w:lang w:val="en-US"/>
        </w:rPr>
        <w:t xml:space="preserve">1 </w:t>
      </w:r>
      <w:r w:rsidR="00EE02A1" w:rsidRPr="00081EF6">
        <w:rPr>
          <w:lang w:val="en-US"/>
        </w:rPr>
        <w:t xml:space="preserve">default active </w:t>
      </w:r>
      <w:r w:rsidRPr="00081EF6">
        <w:rPr>
          <w:lang w:val="en-US"/>
        </w:rPr>
        <w:t>Fa0/1, Fa0/5</w:t>
      </w:r>
    </w:p>
    <w:p w14:paraId="383EACEA" w14:textId="48A5B38A" w:rsidR="00C0482C" w:rsidRPr="00081EF6" w:rsidRDefault="00C0482C" w:rsidP="003F4EAE">
      <w:pPr>
        <w:pStyle w:val="CMDOutputRed"/>
        <w:rPr>
          <w:lang w:val="en-US"/>
        </w:rPr>
      </w:pPr>
      <w:r w:rsidRPr="00081EF6">
        <w:rPr>
          <w:lang w:val="en-US"/>
        </w:rPr>
        <w:t xml:space="preserve">10 </w:t>
      </w:r>
      <w:r w:rsidR="00081EF6" w:rsidRPr="00081EF6">
        <w:rPr>
          <w:lang w:val="en-US"/>
        </w:rPr>
        <w:t>Management active</w:t>
      </w:r>
    </w:p>
    <w:p w14:paraId="577C5CCE" w14:textId="4A38B4E0" w:rsidR="00C0482C" w:rsidRPr="00081EF6" w:rsidRDefault="00C0482C" w:rsidP="003F4EAE">
      <w:pPr>
        <w:pStyle w:val="CMDOutputRed"/>
        <w:rPr>
          <w:lang w:val="en-US"/>
        </w:rPr>
      </w:pPr>
      <w:r w:rsidRPr="00081EF6">
        <w:rPr>
          <w:lang w:val="en-US"/>
        </w:rPr>
        <w:t xml:space="preserve">20 </w:t>
      </w:r>
      <w:r w:rsidR="00081EF6" w:rsidRPr="00081EF6">
        <w:rPr>
          <w:lang w:val="en-US"/>
        </w:rPr>
        <w:t>Sales active</w:t>
      </w:r>
      <w:r w:rsidRPr="00081EF6">
        <w:rPr>
          <w:lang w:val="en-US"/>
        </w:rPr>
        <w:t xml:space="preserve"> Fa0/6</w:t>
      </w:r>
    </w:p>
    <w:p w14:paraId="590135D5" w14:textId="00001E83" w:rsidR="00C0482C" w:rsidRPr="00081EF6" w:rsidRDefault="00C0482C" w:rsidP="003F4EAE">
      <w:pPr>
        <w:pStyle w:val="CMDOutputRed"/>
        <w:rPr>
          <w:lang w:val="en-US"/>
        </w:rPr>
      </w:pPr>
      <w:r w:rsidRPr="00081EF6">
        <w:rPr>
          <w:lang w:val="en-US"/>
        </w:rPr>
        <w:t xml:space="preserve">30 </w:t>
      </w:r>
      <w:r w:rsidR="00081EF6" w:rsidRPr="00081EF6">
        <w:rPr>
          <w:lang w:val="en-US"/>
        </w:rPr>
        <w:t>Operations active</w:t>
      </w:r>
    </w:p>
    <w:p w14:paraId="1E7B14E8" w14:textId="1F9F2AF5" w:rsidR="00C0482C" w:rsidRPr="00081EF6" w:rsidRDefault="00C0482C" w:rsidP="003F4EAE">
      <w:pPr>
        <w:pStyle w:val="CMDOutputRed"/>
        <w:rPr>
          <w:lang w:val="en-US"/>
        </w:rPr>
      </w:pPr>
      <w:r w:rsidRPr="00081EF6">
        <w:rPr>
          <w:lang w:val="en-US"/>
        </w:rPr>
        <w:t xml:space="preserve">999 </w:t>
      </w:r>
      <w:proofErr w:type="spellStart"/>
      <w:r w:rsidRPr="00081EF6">
        <w:rPr>
          <w:lang w:val="en-US"/>
        </w:rPr>
        <w:t>ParkingLot</w:t>
      </w:r>
      <w:proofErr w:type="spellEnd"/>
      <w:r w:rsidRPr="00081EF6">
        <w:rPr>
          <w:lang w:val="en-US"/>
        </w:rPr>
        <w:t xml:space="preserve"> </w:t>
      </w:r>
      <w:proofErr w:type="spellStart"/>
      <w:r w:rsidRPr="00081EF6">
        <w:rPr>
          <w:lang w:val="en-US"/>
        </w:rPr>
        <w:t>activo</w:t>
      </w:r>
      <w:proofErr w:type="spellEnd"/>
      <w:r w:rsidRPr="00081EF6">
        <w:rPr>
          <w:lang w:val="en-US"/>
        </w:rPr>
        <w:t xml:space="preserve"> Fa0/2, Fa0/3, Fa0/4, Fa0/7</w:t>
      </w:r>
    </w:p>
    <w:p w14:paraId="72DDCAAA" w14:textId="77777777" w:rsidR="00C0482C" w:rsidRPr="003F4EAE" w:rsidRDefault="00C0482C" w:rsidP="003F4EAE">
      <w:pPr>
        <w:pStyle w:val="CMDOutputRed"/>
      </w:pPr>
      <w:r w:rsidRPr="00081EF6">
        <w:rPr>
          <w:lang w:val="en-US"/>
        </w:rPr>
        <w:t xml:space="preserve">                                                </w:t>
      </w:r>
      <w:r>
        <w:t>Fa0/8, Fa0/9, Fa0/10, Fa0/11</w:t>
      </w:r>
    </w:p>
    <w:p w14:paraId="41B4D96A" w14:textId="5CCF6D3D" w:rsidR="00C0482C" w:rsidRPr="003F4EAE" w:rsidRDefault="00C0482C" w:rsidP="003F4EAE">
      <w:pPr>
        <w:pStyle w:val="CMDOutputRed"/>
      </w:pPr>
      <w:r>
        <w:t xml:space="preserve">                                                Fa0/12, Fa0/13, Fa0/14, Fa0/15</w:t>
      </w:r>
    </w:p>
    <w:p w14:paraId="52058283" w14:textId="77777777" w:rsidR="00C0482C" w:rsidRPr="003F4EAE" w:rsidRDefault="00C0482C" w:rsidP="003F4EAE">
      <w:pPr>
        <w:pStyle w:val="CMDOutputRed"/>
      </w:pPr>
      <w:r>
        <w:t xml:space="preserve">                                                Fa0/16, Fa0/17, Fa0/18, Fa0/19</w:t>
      </w:r>
    </w:p>
    <w:p w14:paraId="386CAE9C" w14:textId="77777777" w:rsidR="00C0482C" w:rsidRPr="003F4EAE" w:rsidRDefault="00C0482C" w:rsidP="003F4EAE">
      <w:pPr>
        <w:pStyle w:val="CMDOutputRed"/>
      </w:pPr>
      <w:r>
        <w:t xml:space="preserve">                                                Fa0/20, Fa0/21, Fa0/22, Fa0/23</w:t>
      </w:r>
    </w:p>
    <w:p w14:paraId="3C737A67" w14:textId="77777777" w:rsidR="00C0482C" w:rsidRPr="00EE02A1" w:rsidRDefault="00C0482C" w:rsidP="003F4EAE">
      <w:pPr>
        <w:pStyle w:val="CMDOutputRed"/>
        <w:rPr>
          <w:lang w:val="en-US"/>
        </w:rPr>
      </w:pPr>
      <w:r>
        <w:t xml:space="preserve">                                                </w:t>
      </w:r>
      <w:r w:rsidRPr="00EE02A1">
        <w:rPr>
          <w:lang w:val="en-US"/>
        </w:rPr>
        <w:t>Fa0/24, Gi0/1, Gi0/2</w:t>
      </w:r>
    </w:p>
    <w:p w14:paraId="352B9231" w14:textId="73C51007" w:rsidR="00C0482C" w:rsidRPr="00EE02A1" w:rsidRDefault="00C0482C" w:rsidP="003F4EAE">
      <w:pPr>
        <w:pStyle w:val="CMDOutputRed"/>
        <w:rPr>
          <w:lang w:val="en-US"/>
        </w:rPr>
      </w:pPr>
      <w:r w:rsidRPr="00EE02A1">
        <w:rPr>
          <w:lang w:val="en-US"/>
        </w:rPr>
        <w:t xml:space="preserve">1000 </w:t>
      </w:r>
      <w:r w:rsidR="00081EF6" w:rsidRPr="00081EF6">
        <w:rPr>
          <w:lang w:val="en-US"/>
        </w:rPr>
        <w:t>Native active</w:t>
      </w:r>
    </w:p>
    <w:p w14:paraId="6394344C" w14:textId="77777777" w:rsidR="00C0482C" w:rsidRPr="00EE02A1" w:rsidRDefault="00C0482C" w:rsidP="003F4EAE">
      <w:pPr>
        <w:pStyle w:val="CMDOutputRed"/>
        <w:rPr>
          <w:lang w:val="en-US"/>
        </w:rPr>
      </w:pPr>
      <w:r w:rsidRPr="00EE02A1">
        <w:rPr>
          <w:lang w:val="en-US"/>
        </w:rPr>
        <w:t xml:space="preserve">1002 </w:t>
      </w:r>
      <w:proofErr w:type="spellStart"/>
      <w:r w:rsidRPr="00EE02A1">
        <w:rPr>
          <w:lang w:val="en-US"/>
        </w:rPr>
        <w:t>fddi</w:t>
      </w:r>
      <w:proofErr w:type="spellEnd"/>
      <w:r w:rsidRPr="00EE02A1">
        <w:rPr>
          <w:lang w:val="en-US"/>
        </w:rPr>
        <w:t>-default act/</w:t>
      </w:r>
      <w:proofErr w:type="spellStart"/>
      <w:r w:rsidRPr="00EE02A1">
        <w:rPr>
          <w:lang w:val="en-US"/>
        </w:rPr>
        <w:t>unsup</w:t>
      </w:r>
      <w:proofErr w:type="spellEnd"/>
    </w:p>
    <w:p w14:paraId="47A720EC" w14:textId="77777777" w:rsidR="00C0482C" w:rsidRPr="00EE02A1" w:rsidRDefault="00C0482C" w:rsidP="003F4EAE">
      <w:pPr>
        <w:pStyle w:val="CMDOutputRed"/>
        <w:rPr>
          <w:lang w:val="en-US"/>
        </w:rPr>
      </w:pPr>
      <w:r w:rsidRPr="00EE02A1">
        <w:rPr>
          <w:lang w:val="en-US"/>
        </w:rPr>
        <w:t>1003 token-ring-default act/</w:t>
      </w:r>
      <w:proofErr w:type="spellStart"/>
      <w:r w:rsidRPr="00EE02A1">
        <w:rPr>
          <w:lang w:val="en-US"/>
        </w:rPr>
        <w:t>unsup</w:t>
      </w:r>
      <w:proofErr w:type="spellEnd"/>
    </w:p>
    <w:p w14:paraId="71A6EB5A" w14:textId="77777777" w:rsidR="00C0482C" w:rsidRPr="00EE02A1" w:rsidRDefault="00C0482C" w:rsidP="003F4EAE">
      <w:pPr>
        <w:pStyle w:val="CMDOutputRed"/>
        <w:rPr>
          <w:lang w:val="en-US"/>
        </w:rPr>
      </w:pPr>
      <w:r w:rsidRPr="00EE02A1">
        <w:rPr>
          <w:lang w:val="en-US"/>
        </w:rPr>
        <w:t xml:space="preserve">1004 </w:t>
      </w:r>
      <w:proofErr w:type="spellStart"/>
      <w:r w:rsidRPr="00EE02A1">
        <w:rPr>
          <w:lang w:val="en-US"/>
        </w:rPr>
        <w:t>fddinet</w:t>
      </w:r>
      <w:proofErr w:type="spellEnd"/>
      <w:r w:rsidRPr="00EE02A1">
        <w:rPr>
          <w:lang w:val="en-US"/>
        </w:rPr>
        <w:t>-default act/</w:t>
      </w:r>
      <w:proofErr w:type="spellStart"/>
      <w:r w:rsidRPr="00EE02A1">
        <w:rPr>
          <w:lang w:val="en-US"/>
        </w:rPr>
        <w:t>unsup</w:t>
      </w:r>
      <w:proofErr w:type="spellEnd"/>
    </w:p>
    <w:p w14:paraId="2B9FD1EF" w14:textId="77777777" w:rsidR="00C0482C" w:rsidRPr="00EE02A1" w:rsidRDefault="00C0482C" w:rsidP="003F4EAE">
      <w:pPr>
        <w:pStyle w:val="CMDOutputRed"/>
        <w:rPr>
          <w:lang w:val="en-US"/>
        </w:rPr>
      </w:pPr>
      <w:r w:rsidRPr="00EE02A1">
        <w:rPr>
          <w:lang w:val="en-US"/>
        </w:rPr>
        <w:t xml:space="preserve">1005 </w:t>
      </w:r>
      <w:proofErr w:type="spellStart"/>
      <w:r w:rsidRPr="00EE02A1">
        <w:rPr>
          <w:lang w:val="en-US"/>
        </w:rPr>
        <w:t>trnet</w:t>
      </w:r>
      <w:proofErr w:type="spellEnd"/>
      <w:r w:rsidRPr="00EE02A1">
        <w:rPr>
          <w:lang w:val="en-US"/>
        </w:rPr>
        <w:t>-default act/</w:t>
      </w:r>
      <w:proofErr w:type="spellStart"/>
      <w:r w:rsidRPr="00EE02A1">
        <w:rPr>
          <w:lang w:val="en-US"/>
        </w:rPr>
        <w:t>unsup</w:t>
      </w:r>
      <w:proofErr w:type="spellEnd"/>
    </w:p>
    <w:p w14:paraId="687B6DFC" w14:textId="0E108DEE" w:rsidR="002B5059" w:rsidRPr="00EE02A1" w:rsidRDefault="002B5059" w:rsidP="002B5059">
      <w:pPr>
        <w:pStyle w:val="CMDOutputRed"/>
        <w:rPr>
          <w:lang w:val="en-US"/>
        </w:rPr>
      </w:pPr>
      <w:r w:rsidRPr="00EE02A1">
        <w:rPr>
          <w:lang w:val="en-US"/>
        </w:rPr>
        <w:t>S2 #</w:t>
      </w:r>
      <w:r w:rsidRPr="00EE02A1">
        <w:rPr>
          <w:b/>
          <w:lang w:val="en-US"/>
        </w:rPr>
        <w:t xml:space="preserve"> show </w:t>
      </w:r>
      <w:proofErr w:type="spellStart"/>
      <w:r w:rsidRPr="00EE02A1">
        <w:rPr>
          <w:b/>
          <w:lang w:val="en-US"/>
        </w:rPr>
        <w:t>vlab</w:t>
      </w:r>
      <w:proofErr w:type="spellEnd"/>
      <w:r w:rsidRPr="00EE02A1">
        <w:rPr>
          <w:b/>
          <w:lang w:val="en-US"/>
        </w:rPr>
        <w:t xml:space="preserve"> brief</w:t>
      </w:r>
    </w:p>
    <w:p w14:paraId="6237545B" w14:textId="77777777" w:rsidR="002B5059" w:rsidRPr="00EE02A1" w:rsidRDefault="002B5059" w:rsidP="002B5059">
      <w:pPr>
        <w:pStyle w:val="CMDOutputRed"/>
        <w:rPr>
          <w:lang w:val="en-US"/>
        </w:rPr>
      </w:pPr>
    </w:p>
    <w:p w14:paraId="7FAC11E7" w14:textId="77777777" w:rsidR="002B5059" w:rsidRPr="00EE02A1" w:rsidRDefault="002B5059" w:rsidP="002B5059">
      <w:pPr>
        <w:pStyle w:val="CMDOutputRed"/>
        <w:rPr>
          <w:lang w:val="en-US"/>
        </w:rPr>
      </w:pPr>
      <w:r w:rsidRPr="00EE02A1">
        <w:rPr>
          <w:lang w:val="en-US"/>
        </w:rPr>
        <w:t>VLAN Name Status Ports</w:t>
      </w:r>
    </w:p>
    <w:p w14:paraId="0737CBE0" w14:textId="77777777" w:rsidR="002B5059" w:rsidRPr="00B32AB4" w:rsidRDefault="002B5059" w:rsidP="002B5059">
      <w:pPr>
        <w:pStyle w:val="CMDOutputRed"/>
        <w:rPr>
          <w:lang w:val="en-US"/>
        </w:rPr>
      </w:pPr>
      <w:r w:rsidRPr="00B32AB4">
        <w:rPr>
          <w:lang w:val="en-US"/>
        </w:rPr>
        <w:t>---- -------------------------------- --------- -------------------------------</w:t>
      </w:r>
    </w:p>
    <w:p w14:paraId="0294F4B8" w14:textId="77777777" w:rsidR="002B5059" w:rsidRPr="00B32AB4" w:rsidRDefault="002B5059" w:rsidP="002B5059">
      <w:pPr>
        <w:pStyle w:val="CMDOutputRed"/>
        <w:rPr>
          <w:lang w:val="en-US"/>
        </w:rPr>
      </w:pPr>
      <w:r w:rsidRPr="00B32AB4">
        <w:rPr>
          <w:lang w:val="en-US"/>
        </w:rPr>
        <w:t>1 default active Fa0/1</w:t>
      </w:r>
    </w:p>
    <w:p w14:paraId="277CEDFE" w14:textId="1ADA0EED" w:rsidR="002B5059" w:rsidRPr="00081EF6" w:rsidRDefault="002B5059" w:rsidP="002B5059">
      <w:pPr>
        <w:pStyle w:val="CMDOutputRed"/>
        <w:rPr>
          <w:lang w:val="en-US"/>
        </w:rPr>
      </w:pPr>
      <w:r w:rsidRPr="00081EF6">
        <w:rPr>
          <w:lang w:val="en-US"/>
        </w:rPr>
        <w:t xml:space="preserve">10 </w:t>
      </w:r>
      <w:r w:rsidR="00081EF6" w:rsidRPr="00081EF6">
        <w:rPr>
          <w:lang w:val="en-US"/>
        </w:rPr>
        <w:t>Management active</w:t>
      </w:r>
    </w:p>
    <w:p w14:paraId="7EC2F71F" w14:textId="11489864" w:rsidR="002B5059" w:rsidRPr="00081EF6" w:rsidRDefault="002B5059" w:rsidP="002B5059">
      <w:pPr>
        <w:pStyle w:val="CMDOutputRed"/>
        <w:rPr>
          <w:lang w:val="en-US"/>
        </w:rPr>
      </w:pPr>
      <w:r w:rsidRPr="00081EF6">
        <w:rPr>
          <w:lang w:val="en-US"/>
        </w:rPr>
        <w:t xml:space="preserve">30 </w:t>
      </w:r>
      <w:r w:rsidR="00081EF6" w:rsidRPr="00081EF6">
        <w:rPr>
          <w:lang w:val="en-US"/>
        </w:rPr>
        <w:t>Operations active</w:t>
      </w:r>
    </w:p>
    <w:p w14:paraId="188F6CE8" w14:textId="4B714A7E" w:rsidR="002B5059" w:rsidRPr="00081EF6" w:rsidRDefault="002B5059" w:rsidP="002B5059">
      <w:pPr>
        <w:pStyle w:val="CMDOutputRed"/>
        <w:rPr>
          <w:lang w:val="en-US"/>
        </w:rPr>
      </w:pPr>
      <w:r w:rsidRPr="00081EF6">
        <w:rPr>
          <w:lang w:val="en-US"/>
        </w:rPr>
        <w:t xml:space="preserve">40 </w:t>
      </w:r>
      <w:r w:rsidR="00081EF6" w:rsidRPr="00081EF6">
        <w:rPr>
          <w:lang w:val="en-US"/>
        </w:rPr>
        <w:t>Sales active</w:t>
      </w:r>
      <w:r w:rsidRPr="00081EF6">
        <w:rPr>
          <w:lang w:val="en-US"/>
        </w:rPr>
        <w:t xml:space="preserve"> Fa0/18</w:t>
      </w:r>
    </w:p>
    <w:p w14:paraId="5151B182" w14:textId="54439033" w:rsidR="002B5059" w:rsidRPr="00081EF6" w:rsidRDefault="002B5059" w:rsidP="002B5059">
      <w:pPr>
        <w:pStyle w:val="CMDOutputRed"/>
        <w:rPr>
          <w:lang w:val="en-US"/>
        </w:rPr>
      </w:pPr>
      <w:r w:rsidRPr="00081EF6">
        <w:rPr>
          <w:lang w:val="en-US"/>
        </w:rPr>
        <w:t xml:space="preserve">999 </w:t>
      </w:r>
      <w:proofErr w:type="spellStart"/>
      <w:r w:rsidRPr="00081EF6">
        <w:rPr>
          <w:lang w:val="en-US"/>
        </w:rPr>
        <w:t>ParkingLot</w:t>
      </w:r>
      <w:proofErr w:type="spellEnd"/>
      <w:r w:rsidRPr="00081EF6">
        <w:rPr>
          <w:lang w:val="en-US"/>
        </w:rPr>
        <w:t xml:space="preserve"> </w:t>
      </w:r>
      <w:proofErr w:type="spellStart"/>
      <w:r w:rsidRPr="00081EF6">
        <w:rPr>
          <w:lang w:val="en-US"/>
        </w:rPr>
        <w:t>activo</w:t>
      </w:r>
      <w:proofErr w:type="spellEnd"/>
      <w:r w:rsidRPr="00081EF6">
        <w:rPr>
          <w:lang w:val="en-US"/>
        </w:rPr>
        <w:t xml:space="preserve"> Fa0/2, Fa0/3, Fa0/4, Fa0/5</w:t>
      </w:r>
    </w:p>
    <w:p w14:paraId="4613AF07" w14:textId="77777777" w:rsidR="002B5059" w:rsidRDefault="002B5059" w:rsidP="002B5059">
      <w:pPr>
        <w:pStyle w:val="CMDOutputRed"/>
      </w:pPr>
      <w:r w:rsidRPr="00081EF6">
        <w:rPr>
          <w:lang w:val="en-US"/>
        </w:rPr>
        <w:t xml:space="preserve">                                                </w:t>
      </w:r>
      <w:r>
        <w:t>Fa0/6, Fa0/7, Fa0/8, Fa0/9</w:t>
      </w:r>
    </w:p>
    <w:p w14:paraId="7C2E8179" w14:textId="77777777" w:rsidR="002B5059" w:rsidRDefault="002B5059" w:rsidP="002B5059">
      <w:pPr>
        <w:pStyle w:val="CMDOutputRed"/>
      </w:pPr>
      <w:r>
        <w:t xml:space="preserve">                                                Fa0/10, Fa0/11, Fa0/12, Fa0/13</w:t>
      </w:r>
    </w:p>
    <w:p w14:paraId="1F29E84F" w14:textId="77777777" w:rsidR="002B5059" w:rsidRDefault="002B5059" w:rsidP="002B5059">
      <w:pPr>
        <w:pStyle w:val="CMDOutputRed"/>
      </w:pPr>
      <w:r>
        <w:t xml:space="preserve">                                                Fa0/14, Fa0/15, Fa0/16, Fa0/17</w:t>
      </w:r>
    </w:p>
    <w:p w14:paraId="25C1E12A" w14:textId="77777777" w:rsidR="002B5059" w:rsidRDefault="002B5059" w:rsidP="002B5059">
      <w:pPr>
        <w:pStyle w:val="CMDOutputRed"/>
      </w:pPr>
      <w:r>
        <w:t xml:space="preserve">                                                Fa0/19, Fa0/20, Fa0/21, Fa0/22</w:t>
      </w:r>
    </w:p>
    <w:p w14:paraId="5FBBBEBE" w14:textId="4666406F" w:rsidR="00C0482C" w:rsidRDefault="002B5059" w:rsidP="002B5059">
      <w:pPr>
        <w:pStyle w:val="CMDOutputRed"/>
      </w:pPr>
      <w:r>
        <w:t xml:space="preserve">                                                Fa0/23, Fa0/24, Gi0/1, Gi0/2</w:t>
      </w:r>
    </w:p>
    <w:p w14:paraId="58FB85F4" w14:textId="1CAB5535" w:rsidR="002D67C3" w:rsidRPr="002D67C3" w:rsidRDefault="002D67C3" w:rsidP="002D67C3">
      <w:pPr>
        <w:pStyle w:val="ConfigWindow"/>
      </w:pPr>
      <w:r>
        <w:t>Cerrar la ventana de configuración</w:t>
      </w:r>
    </w:p>
    <w:p w14:paraId="302FD081" w14:textId="244CC7CC" w:rsidR="00E40704" w:rsidRDefault="00E40704" w:rsidP="002D67C3">
      <w:pPr>
        <w:pStyle w:val="Ttulo2"/>
        <w:spacing w:before="120"/>
      </w:pPr>
      <w:r>
        <w:t>Configurar enlaces troncales.</w:t>
      </w:r>
    </w:p>
    <w:p w14:paraId="40915FE8" w14:textId="2B76080F" w:rsidR="00C0482C" w:rsidRDefault="00C0482C" w:rsidP="00C0482C">
      <w:pPr>
        <w:pStyle w:val="Ttulo3"/>
      </w:pPr>
      <w:r>
        <w:t>Configurar manualmente la interfaz de enlace troncal F0/1</w:t>
      </w:r>
    </w:p>
    <w:p w14:paraId="66A51F29" w14:textId="77777777" w:rsidR="002D67C3" w:rsidRPr="002D67C3" w:rsidRDefault="002D67C3" w:rsidP="002D67C3">
      <w:pPr>
        <w:pStyle w:val="ConfigWindow"/>
      </w:pPr>
      <w:r>
        <w:t>Abrir la ventana de configuración</w:t>
      </w:r>
    </w:p>
    <w:p w14:paraId="24191BCD" w14:textId="77777777" w:rsidR="00C0482C" w:rsidRDefault="00C0482C" w:rsidP="002D67C3">
      <w:pPr>
        <w:pStyle w:val="SubStepAlpha"/>
        <w:spacing w:before="0"/>
      </w:pPr>
      <w:r>
        <w:t>Cambie el modo de switchport en la interfaz F0/1 para forzar el enlace troncal. Haga esto en ambos switches.</w:t>
      </w:r>
    </w:p>
    <w:p w14:paraId="724C5D1D" w14:textId="77777777" w:rsidR="00C0482C" w:rsidRPr="003F4EAE" w:rsidRDefault="00C0482C" w:rsidP="003F4EAE">
      <w:pPr>
        <w:pStyle w:val="CMDRed"/>
      </w:pPr>
      <w:r>
        <w:t xml:space="preserve">S1(config)# </w:t>
      </w:r>
      <w:r w:rsidRPr="00266AEB">
        <w:rPr>
          <w:b/>
        </w:rPr>
        <w:t>interface f0/1</w:t>
      </w:r>
    </w:p>
    <w:p w14:paraId="769D12F9" w14:textId="77777777" w:rsidR="00C0482C" w:rsidRPr="00EE02A1" w:rsidRDefault="00C0482C" w:rsidP="003F4EAE">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mode trunk</w:t>
      </w:r>
    </w:p>
    <w:p w14:paraId="02EDDAF7" w14:textId="77777777" w:rsidR="00C0482C" w:rsidRPr="00EE02A1" w:rsidRDefault="00C0482C" w:rsidP="003F4EAE">
      <w:pPr>
        <w:pStyle w:val="CMDRed"/>
        <w:rPr>
          <w:lang w:val="en-US"/>
        </w:rPr>
      </w:pPr>
    </w:p>
    <w:p w14:paraId="79F5D69F" w14:textId="77777777" w:rsidR="00C0482C" w:rsidRPr="00EE02A1" w:rsidRDefault="00C0482C" w:rsidP="003F4EAE">
      <w:pPr>
        <w:pStyle w:val="CMDRed"/>
        <w:rPr>
          <w:lang w:val="en-US"/>
        </w:rPr>
      </w:pPr>
      <w:r w:rsidRPr="00EE02A1">
        <w:rPr>
          <w:lang w:val="en-US"/>
        </w:rPr>
        <w:t xml:space="preserve">S2(config)# </w:t>
      </w:r>
      <w:r w:rsidRPr="00EE02A1">
        <w:rPr>
          <w:b/>
          <w:lang w:val="en-US"/>
        </w:rPr>
        <w:t>interface f0/1</w:t>
      </w:r>
    </w:p>
    <w:p w14:paraId="67378800" w14:textId="77777777" w:rsidR="00C0482C" w:rsidRPr="00EE02A1" w:rsidRDefault="00C0482C" w:rsidP="003F4EAE">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switchport mode trunk</w:t>
      </w:r>
    </w:p>
    <w:p w14:paraId="5A62D784" w14:textId="77777777" w:rsidR="00C0482C" w:rsidRDefault="00C0482C" w:rsidP="00C0482C">
      <w:pPr>
        <w:pStyle w:val="SubStepAlpha"/>
      </w:pPr>
      <w:r>
        <w:t>Como parte de la configuración troncal, establezca la vlan nativa en 1000 en ambos conmutadores. Puede ver mensajes de error temporalmente mientras las dos interfaces están configuradas para diferentes VLAN nativas.</w:t>
      </w:r>
    </w:p>
    <w:p w14:paraId="1CF2C8C8" w14:textId="7DAABE55" w:rsidR="00C0482C" w:rsidRPr="00EE02A1" w:rsidRDefault="00C0482C" w:rsidP="003F4EAE">
      <w:pPr>
        <w:pStyle w:val="CMDRed"/>
        <w:rPr>
          <w:b/>
          <w:lang w:val="en-US"/>
        </w:rPr>
      </w:pPr>
      <w:r w:rsidRPr="00EE02A1">
        <w:rPr>
          <w:lang w:val="en-US"/>
        </w:rPr>
        <w:t>S1(config-</w:t>
      </w:r>
      <w:proofErr w:type="gramStart"/>
      <w:r w:rsidRPr="00EE02A1">
        <w:rPr>
          <w:lang w:val="en-US"/>
        </w:rPr>
        <w:t>if)#</w:t>
      </w:r>
      <w:proofErr w:type="gramEnd"/>
      <w:r w:rsidRPr="00EE02A1">
        <w:rPr>
          <w:b/>
          <w:lang w:val="en-US"/>
        </w:rPr>
        <w:t xml:space="preserve"> switchport trunk native </w:t>
      </w:r>
      <w:proofErr w:type="spellStart"/>
      <w:r w:rsidRPr="00EE02A1">
        <w:rPr>
          <w:b/>
          <w:lang w:val="en-US"/>
        </w:rPr>
        <w:t>vlan</w:t>
      </w:r>
      <w:proofErr w:type="spellEnd"/>
      <w:r w:rsidRPr="00EE02A1">
        <w:rPr>
          <w:b/>
          <w:lang w:val="en-US"/>
        </w:rPr>
        <w:t xml:space="preserve"> 1000</w:t>
      </w:r>
    </w:p>
    <w:p w14:paraId="1A54C57B" w14:textId="77777777" w:rsidR="00266AEB" w:rsidRPr="00EE02A1" w:rsidRDefault="00266AEB" w:rsidP="003F4EAE">
      <w:pPr>
        <w:pStyle w:val="CMDRed"/>
        <w:rPr>
          <w:lang w:val="en-US"/>
        </w:rPr>
      </w:pPr>
    </w:p>
    <w:p w14:paraId="290D74BA" w14:textId="77777777" w:rsidR="00C0482C" w:rsidRPr="00EE02A1" w:rsidRDefault="00C0482C" w:rsidP="003F4EAE">
      <w:pPr>
        <w:pStyle w:val="CMDRed"/>
        <w:rPr>
          <w:lang w:val="en-US"/>
        </w:rPr>
      </w:pPr>
      <w:r w:rsidRPr="00EE02A1">
        <w:rPr>
          <w:lang w:val="en-US"/>
        </w:rPr>
        <w:lastRenderedPageBreak/>
        <w:t>S2(config-</w:t>
      </w:r>
      <w:proofErr w:type="gramStart"/>
      <w:r w:rsidRPr="00EE02A1">
        <w:rPr>
          <w:lang w:val="en-US"/>
        </w:rPr>
        <w:t>if)#</w:t>
      </w:r>
      <w:proofErr w:type="gramEnd"/>
      <w:r w:rsidRPr="00EE02A1">
        <w:rPr>
          <w:b/>
          <w:lang w:val="en-US"/>
        </w:rPr>
        <w:t xml:space="preserve"> switchport trunk native </w:t>
      </w:r>
      <w:proofErr w:type="spellStart"/>
      <w:r w:rsidRPr="00EE02A1">
        <w:rPr>
          <w:b/>
          <w:lang w:val="en-US"/>
        </w:rPr>
        <w:t>vlan</w:t>
      </w:r>
      <w:proofErr w:type="spellEnd"/>
      <w:r w:rsidRPr="00EE02A1">
        <w:rPr>
          <w:b/>
          <w:lang w:val="en-US"/>
        </w:rPr>
        <w:t xml:space="preserve"> 1000</w:t>
      </w:r>
    </w:p>
    <w:p w14:paraId="0443D5C5" w14:textId="77777777" w:rsidR="00C0482C" w:rsidRDefault="00C0482C" w:rsidP="00C0482C">
      <w:pPr>
        <w:pStyle w:val="SubStepAlpha"/>
      </w:pPr>
      <w:r>
        <w:t>Como otra parte de la configuración troncal, especifique que las VLAN 10, 20, 30 y 1000 pueden cruzar el troncal.</w:t>
      </w:r>
    </w:p>
    <w:p w14:paraId="396CA402" w14:textId="1C9E9BF2" w:rsidR="00C0482C" w:rsidRPr="00EE02A1" w:rsidRDefault="00C0482C" w:rsidP="003F4EAE">
      <w:pPr>
        <w:pStyle w:val="CMDRed"/>
        <w:rPr>
          <w:b/>
          <w:lang w:val="en-US"/>
        </w:rPr>
      </w:pPr>
      <w:r w:rsidRPr="00EE02A1">
        <w:rPr>
          <w:lang w:val="en-US"/>
        </w:rPr>
        <w:t>S1(config-</w:t>
      </w:r>
      <w:proofErr w:type="gramStart"/>
      <w:r w:rsidRPr="00EE02A1">
        <w:rPr>
          <w:lang w:val="en-US"/>
        </w:rPr>
        <w:t>if)#</w:t>
      </w:r>
      <w:proofErr w:type="gramEnd"/>
      <w:r w:rsidRPr="00EE02A1">
        <w:rPr>
          <w:b/>
          <w:lang w:val="en-US"/>
        </w:rPr>
        <w:t xml:space="preserve"> switchport trunk allowed </w:t>
      </w:r>
      <w:proofErr w:type="spellStart"/>
      <w:r w:rsidRPr="00EE02A1">
        <w:rPr>
          <w:b/>
          <w:lang w:val="en-US"/>
        </w:rPr>
        <w:t>vlan</w:t>
      </w:r>
      <w:proofErr w:type="spellEnd"/>
      <w:r w:rsidRPr="00EE02A1">
        <w:rPr>
          <w:b/>
          <w:lang w:val="en-US"/>
        </w:rPr>
        <w:t xml:space="preserve"> 20,30,40,1000</w:t>
      </w:r>
    </w:p>
    <w:p w14:paraId="1611A0C7" w14:textId="77777777" w:rsidR="00266AEB" w:rsidRPr="00EE02A1" w:rsidRDefault="00266AEB" w:rsidP="003F4EAE">
      <w:pPr>
        <w:pStyle w:val="CMDRed"/>
        <w:rPr>
          <w:lang w:val="en-US"/>
        </w:rPr>
      </w:pPr>
    </w:p>
    <w:p w14:paraId="17DCB878" w14:textId="7DE90653" w:rsidR="00C0482C" w:rsidRPr="00EE02A1" w:rsidRDefault="00C0482C" w:rsidP="003F4EAE">
      <w:pPr>
        <w:pStyle w:val="CMDRed"/>
        <w:rPr>
          <w:lang w:val="en-US"/>
        </w:rPr>
      </w:pPr>
      <w:r w:rsidRPr="00EE02A1">
        <w:rPr>
          <w:lang w:val="en-US"/>
        </w:rPr>
        <w:t>S2(config-</w:t>
      </w:r>
      <w:proofErr w:type="gramStart"/>
      <w:r w:rsidRPr="00EE02A1">
        <w:rPr>
          <w:lang w:val="en-US"/>
        </w:rPr>
        <w:t>if)#</w:t>
      </w:r>
      <w:proofErr w:type="gramEnd"/>
      <w:r w:rsidRPr="00EE02A1">
        <w:rPr>
          <w:b/>
          <w:lang w:val="en-US"/>
        </w:rPr>
        <w:t xml:space="preserve"> switchport trunk allowed </w:t>
      </w:r>
      <w:proofErr w:type="spellStart"/>
      <w:r w:rsidRPr="00EE02A1">
        <w:rPr>
          <w:b/>
          <w:lang w:val="en-US"/>
        </w:rPr>
        <w:t>vlan</w:t>
      </w:r>
      <w:proofErr w:type="spellEnd"/>
      <w:r w:rsidRPr="00EE02A1">
        <w:rPr>
          <w:b/>
          <w:lang w:val="en-US"/>
        </w:rPr>
        <w:t xml:space="preserve"> 20,30,40,1000</w:t>
      </w:r>
    </w:p>
    <w:p w14:paraId="099DA1F9" w14:textId="44ACE35F" w:rsidR="00C0482C" w:rsidRDefault="00C0482C" w:rsidP="00C0482C">
      <w:pPr>
        <w:pStyle w:val="SubStepAlpha"/>
      </w:pPr>
      <w:r w:rsidRPr="006D2B54">
        <w:rPr>
          <w:b/>
        </w:rPr>
        <w:t>Ejecute el comando show interfaces trunk</w:t>
      </w:r>
      <w:r>
        <w:t xml:space="preserve"> para verificar los puertos de enlace troncal, la VLAN nativa y las VLAN permitidas en el tronc</w:t>
      </w:r>
      <w:r w:rsidR="00081EF6">
        <w:t>al</w:t>
      </w:r>
      <w:r>
        <w:t>.</w:t>
      </w:r>
    </w:p>
    <w:p w14:paraId="7F5B80C8" w14:textId="77777777" w:rsidR="00C0482C" w:rsidRPr="00EE02A1" w:rsidRDefault="00C0482C" w:rsidP="003F4EAE">
      <w:pPr>
        <w:pStyle w:val="CMDRed"/>
        <w:rPr>
          <w:lang w:val="en-US"/>
        </w:rPr>
      </w:pPr>
      <w:r w:rsidRPr="00EE02A1">
        <w:rPr>
          <w:lang w:val="en-US"/>
        </w:rPr>
        <w:t xml:space="preserve">S1# </w:t>
      </w:r>
      <w:r w:rsidRPr="00EE02A1">
        <w:rPr>
          <w:b/>
          <w:lang w:val="en-US"/>
        </w:rPr>
        <w:t>show interfaces trunk</w:t>
      </w:r>
    </w:p>
    <w:p w14:paraId="746862C0" w14:textId="77777777" w:rsidR="00C0482C" w:rsidRPr="00EE02A1" w:rsidRDefault="00C0482C" w:rsidP="003F4EAE">
      <w:pPr>
        <w:pStyle w:val="CMDOutputRed"/>
        <w:rPr>
          <w:lang w:val="en-US"/>
        </w:rPr>
      </w:pPr>
    </w:p>
    <w:p w14:paraId="63A167BE" w14:textId="77777777" w:rsidR="00C0482C" w:rsidRPr="00EE02A1" w:rsidRDefault="00C0482C" w:rsidP="003F4EAE">
      <w:pPr>
        <w:pStyle w:val="CMDOutputRed"/>
        <w:rPr>
          <w:lang w:val="en-US"/>
        </w:rPr>
      </w:pPr>
      <w:r w:rsidRPr="00EE02A1">
        <w:rPr>
          <w:lang w:val="en-US"/>
        </w:rPr>
        <w:t xml:space="preserve">Port Mode Encapsulation Status Native </w:t>
      </w:r>
      <w:proofErr w:type="spellStart"/>
      <w:r w:rsidRPr="00EE02A1">
        <w:rPr>
          <w:lang w:val="en-US"/>
        </w:rPr>
        <w:t>vlan</w:t>
      </w:r>
      <w:proofErr w:type="spellEnd"/>
    </w:p>
    <w:p w14:paraId="4215D7F0" w14:textId="77777777" w:rsidR="00C0482C" w:rsidRPr="003F4EAE" w:rsidRDefault="00C0482C" w:rsidP="003F4EAE">
      <w:pPr>
        <w:pStyle w:val="CMDOutputRed"/>
      </w:pPr>
      <w:r>
        <w:t>Fa0/1 en el enlace troncal 802.1q 1000</w:t>
      </w:r>
    </w:p>
    <w:p w14:paraId="5B09EBF3" w14:textId="77777777" w:rsidR="00C0482C" w:rsidRPr="003F4EAE" w:rsidRDefault="00C0482C" w:rsidP="003F4EAE">
      <w:pPr>
        <w:pStyle w:val="CMDOutputRed"/>
      </w:pPr>
    </w:p>
    <w:p w14:paraId="26ADBA59" w14:textId="77777777" w:rsidR="00C0482C" w:rsidRPr="00EE02A1" w:rsidRDefault="00C0482C" w:rsidP="003F4EAE">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allowed on trunk</w:t>
      </w:r>
    </w:p>
    <w:p w14:paraId="71D29F7A" w14:textId="77777777" w:rsidR="00C0482C" w:rsidRPr="00EE02A1" w:rsidRDefault="00C0482C" w:rsidP="003F4EAE">
      <w:pPr>
        <w:pStyle w:val="CMDOutputRed"/>
        <w:rPr>
          <w:lang w:val="en-US"/>
        </w:rPr>
      </w:pPr>
      <w:r w:rsidRPr="00EE02A1">
        <w:rPr>
          <w:lang w:val="en-US"/>
        </w:rPr>
        <w:t>Fa0/1 20,30,40,1000</w:t>
      </w:r>
    </w:p>
    <w:p w14:paraId="383CFF89" w14:textId="77777777" w:rsidR="00C0482C" w:rsidRPr="00EE02A1" w:rsidRDefault="00C0482C" w:rsidP="003F4EAE">
      <w:pPr>
        <w:pStyle w:val="CMDOutputRed"/>
        <w:rPr>
          <w:lang w:val="en-US"/>
        </w:rPr>
      </w:pPr>
    </w:p>
    <w:p w14:paraId="1723FA1F" w14:textId="77777777" w:rsidR="00C0482C" w:rsidRPr="00EE02A1" w:rsidRDefault="00C0482C" w:rsidP="003F4EAE">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allowed and active in management domain</w:t>
      </w:r>
    </w:p>
    <w:p w14:paraId="5A3F3873" w14:textId="77777777" w:rsidR="00C0482C" w:rsidRPr="00EE02A1" w:rsidRDefault="00C0482C" w:rsidP="003F4EAE">
      <w:pPr>
        <w:pStyle w:val="CMDOutputRed"/>
        <w:rPr>
          <w:lang w:val="en-US"/>
        </w:rPr>
      </w:pPr>
      <w:r w:rsidRPr="00EE02A1">
        <w:rPr>
          <w:lang w:val="en-US"/>
        </w:rPr>
        <w:t>Fa0/1 20,30,40,1000</w:t>
      </w:r>
    </w:p>
    <w:p w14:paraId="46656EAA" w14:textId="77777777" w:rsidR="00C0482C" w:rsidRPr="00EE02A1" w:rsidRDefault="00C0482C" w:rsidP="003F4EAE">
      <w:pPr>
        <w:pStyle w:val="CMDOutputRed"/>
        <w:rPr>
          <w:lang w:val="en-US"/>
        </w:rPr>
      </w:pPr>
    </w:p>
    <w:p w14:paraId="3C535643" w14:textId="77777777" w:rsidR="00C0482C" w:rsidRPr="00EE02A1" w:rsidRDefault="00C0482C" w:rsidP="003F4EAE">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in spanning tree forwarding state and not pruned</w:t>
      </w:r>
    </w:p>
    <w:p w14:paraId="63323286" w14:textId="7F54539E" w:rsidR="00C0482C" w:rsidRPr="00EE02A1" w:rsidRDefault="00C0482C" w:rsidP="003F4EAE">
      <w:pPr>
        <w:pStyle w:val="CMDOutputRed"/>
        <w:rPr>
          <w:lang w:val="en-US"/>
        </w:rPr>
      </w:pPr>
      <w:r w:rsidRPr="00EE02A1">
        <w:rPr>
          <w:lang w:val="en-US"/>
        </w:rPr>
        <w:t>Fa0/1 20,30,40,1000</w:t>
      </w:r>
    </w:p>
    <w:p w14:paraId="6118BF2B" w14:textId="0D6ACEAF" w:rsidR="00266AEB" w:rsidRPr="00EE02A1" w:rsidRDefault="00266AEB" w:rsidP="003F4EAE">
      <w:pPr>
        <w:pStyle w:val="CMDOutputRed"/>
        <w:rPr>
          <w:lang w:val="en-US"/>
        </w:rPr>
      </w:pPr>
    </w:p>
    <w:p w14:paraId="6889A12F" w14:textId="7AE4B74B" w:rsidR="00266AEB" w:rsidRPr="00EE02A1" w:rsidRDefault="00266AEB" w:rsidP="00266AEB">
      <w:pPr>
        <w:pStyle w:val="CMDRed"/>
        <w:rPr>
          <w:lang w:val="en-US"/>
        </w:rPr>
      </w:pPr>
      <w:r w:rsidRPr="00EE02A1">
        <w:rPr>
          <w:lang w:val="en-US"/>
        </w:rPr>
        <w:t xml:space="preserve">S2# </w:t>
      </w:r>
      <w:r w:rsidRPr="00EE02A1">
        <w:rPr>
          <w:b/>
          <w:lang w:val="en-US"/>
        </w:rPr>
        <w:t>show interface trunk</w:t>
      </w:r>
    </w:p>
    <w:p w14:paraId="02F96F8E" w14:textId="77777777" w:rsidR="00266AEB" w:rsidRPr="00EE02A1" w:rsidRDefault="00266AEB" w:rsidP="00266AEB">
      <w:pPr>
        <w:pStyle w:val="CMDOutputRed"/>
        <w:rPr>
          <w:lang w:val="en-US"/>
        </w:rPr>
      </w:pPr>
    </w:p>
    <w:p w14:paraId="36394825" w14:textId="77777777" w:rsidR="00266AEB" w:rsidRPr="00EE02A1" w:rsidRDefault="00266AEB" w:rsidP="00266AEB">
      <w:pPr>
        <w:pStyle w:val="CMDOutputRed"/>
        <w:rPr>
          <w:lang w:val="en-US"/>
        </w:rPr>
      </w:pPr>
      <w:r w:rsidRPr="00EE02A1">
        <w:rPr>
          <w:lang w:val="en-US"/>
        </w:rPr>
        <w:t xml:space="preserve">Port Mode Encapsulation Status Native </w:t>
      </w:r>
      <w:proofErr w:type="spellStart"/>
      <w:r w:rsidRPr="00EE02A1">
        <w:rPr>
          <w:lang w:val="en-US"/>
        </w:rPr>
        <w:t>vlan</w:t>
      </w:r>
      <w:proofErr w:type="spellEnd"/>
    </w:p>
    <w:p w14:paraId="4E9177B4" w14:textId="77777777" w:rsidR="00266AEB" w:rsidRDefault="00266AEB" w:rsidP="00266AEB">
      <w:pPr>
        <w:pStyle w:val="CMDOutputRed"/>
      </w:pPr>
      <w:r>
        <w:t>Fa0/1 en el enlace troncal 802.1q 1000</w:t>
      </w:r>
    </w:p>
    <w:p w14:paraId="3DAA1114" w14:textId="77777777" w:rsidR="00266AEB" w:rsidRDefault="00266AEB" w:rsidP="00266AEB">
      <w:pPr>
        <w:pStyle w:val="CMDOutputRed"/>
      </w:pPr>
    </w:p>
    <w:p w14:paraId="405DFA31" w14:textId="77777777" w:rsidR="00266AEB" w:rsidRPr="00EE02A1" w:rsidRDefault="00266AEB" w:rsidP="00266AEB">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allowed on trunk</w:t>
      </w:r>
    </w:p>
    <w:p w14:paraId="7054000A" w14:textId="77777777" w:rsidR="00266AEB" w:rsidRPr="00EE02A1" w:rsidRDefault="00266AEB" w:rsidP="00266AEB">
      <w:pPr>
        <w:pStyle w:val="CMDOutputRed"/>
        <w:rPr>
          <w:lang w:val="en-US"/>
        </w:rPr>
      </w:pPr>
      <w:r w:rsidRPr="00EE02A1">
        <w:rPr>
          <w:lang w:val="en-US"/>
        </w:rPr>
        <w:t>Fa0/1 20,30,40,1000</w:t>
      </w:r>
    </w:p>
    <w:p w14:paraId="61928275" w14:textId="77777777" w:rsidR="00266AEB" w:rsidRPr="00EE02A1" w:rsidRDefault="00266AEB" w:rsidP="00266AEB">
      <w:pPr>
        <w:pStyle w:val="CMDOutputRed"/>
        <w:rPr>
          <w:lang w:val="en-US"/>
        </w:rPr>
      </w:pPr>
    </w:p>
    <w:p w14:paraId="4CA3A209" w14:textId="77777777" w:rsidR="00266AEB" w:rsidRPr="00EE02A1" w:rsidRDefault="00266AEB" w:rsidP="00266AEB">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allowed and active in management domain</w:t>
      </w:r>
    </w:p>
    <w:p w14:paraId="3C8C23D0" w14:textId="77777777" w:rsidR="00266AEB" w:rsidRPr="00EE02A1" w:rsidRDefault="00266AEB" w:rsidP="00266AEB">
      <w:pPr>
        <w:pStyle w:val="CMDOutputRed"/>
        <w:rPr>
          <w:lang w:val="en-US"/>
        </w:rPr>
      </w:pPr>
      <w:r w:rsidRPr="00EE02A1">
        <w:rPr>
          <w:lang w:val="en-US"/>
        </w:rPr>
        <w:t>Fa0/1 30,40,1000</w:t>
      </w:r>
    </w:p>
    <w:p w14:paraId="6746B5A8" w14:textId="77777777" w:rsidR="00266AEB" w:rsidRPr="00EE02A1" w:rsidRDefault="00266AEB" w:rsidP="00266AEB">
      <w:pPr>
        <w:pStyle w:val="CMDOutputRed"/>
        <w:rPr>
          <w:lang w:val="en-US"/>
        </w:rPr>
      </w:pPr>
    </w:p>
    <w:p w14:paraId="1EB3D8BB" w14:textId="77777777" w:rsidR="00266AEB" w:rsidRPr="00EE02A1" w:rsidRDefault="00266AEB" w:rsidP="00266AEB">
      <w:pPr>
        <w:pStyle w:val="CMDOutputRed"/>
        <w:rPr>
          <w:lang w:val="en-US"/>
        </w:rPr>
      </w:pPr>
      <w:r w:rsidRPr="00EE02A1">
        <w:rPr>
          <w:lang w:val="en-US"/>
        </w:rPr>
        <w:t xml:space="preserve">Port </w:t>
      </w:r>
      <w:proofErr w:type="spellStart"/>
      <w:r w:rsidRPr="00EE02A1">
        <w:rPr>
          <w:lang w:val="en-US"/>
        </w:rPr>
        <w:t>Vlans</w:t>
      </w:r>
      <w:proofErr w:type="spellEnd"/>
      <w:r w:rsidRPr="00EE02A1">
        <w:rPr>
          <w:lang w:val="en-US"/>
        </w:rPr>
        <w:t xml:space="preserve"> in spanning tree forwarding state and not pruned</w:t>
      </w:r>
    </w:p>
    <w:p w14:paraId="5587BEEE" w14:textId="748E4A95" w:rsidR="00266AEB" w:rsidRPr="003F4EAE" w:rsidRDefault="00266AEB" w:rsidP="00266AEB">
      <w:pPr>
        <w:pStyle w:val="CMDOutputRed"/>
      </w:pPr>
      <w:r>
        <w:t>Fa0/1 30,40</w:t>
      </w:r>
    </w:p>
    <w:p w14:paraId="17C925DC" w14:textId="77777777" w:rsidR="00C0482C" w:rsidRDefault="00C0482C" w:rsidP="00C0482C">
      <w:pPr>
        <w:pStyle w:val="Ttulo3"/>
      </w:pPr>
      <w:r>
        <w:t>Configurar manualmente la interfaz de enlace troncal F0/5.</w:t>
      </w:r>
    </w:p>
    <w:p w14:paraId="1ABE20F9" w14:textId="589EA607" w:rsidR="00C0482C" w:rsidRDefault="00C0482C" w:rsidP="00C0482C">
      <w:pPr>
        <w:pStyle w:val="SubStepAlpha"/>
      </w:pPr>
      <w:r>
        <w:t xml:space="preserve">Configure la interfaz F0/5 de S1 con los mismos parámetros de troncal que F0/1. Este es el tronco del </w:t>
      </w:r>
      <w:proofErr w:type="spellStart"/>
      <w:r w:rsidR="00250A9E">
        <w:t>router</w:t>
      </w:r>
      <w:proofErr w:type="spellEnd"/>
      <w:r>
        <w:t>.</w:t>
      </w:r>
    </w:p>
    <w:p w14:paraId="0B039ED7" w14:textId="77777777" w:rsidR="00C0482C" w:rsidRPr="00C0482C" w:rsidRDefault="00C0482C" w:rsidP="00C0482C">
      <w:pPr>
        <w:pStyle w:val="CMDRed"/>
      </w:pPr>
      <w:r>
        <w:t xml:space="preserve">S1(config)# </w:t>
      </w:r>
      <w:r w:rsidRPr="00266AEB">
        <w:rPr>
          <w:b/>
        </w:rPr>
        <w:t>interface f0/5</w:t>
      </w:r>
    </w:p>
    <w:p w14:paraId="24F1624B" w14:textId="77777777" w:rsidR="00C0482C" w:rsidRPr="00EE02A1" w:rsidRDefault="00C0482C" w:rsidP="00C0482C">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mode trunk</w:t>
      </w:r>
    </w:p>
    <w:p w14:paraId="5B5495F6" w14:textId="77777777" w:rsidR="00C0482C" w:rsidRPr="00EE02A1" w:rsidRDefault="00C0482C" w:rsidP="00C0482C">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trunk native </w:t>
      </w:r>
      <w:proofErr w:type="spellStart"/>
      <w:r w:rsidRPr="00EE02A1">
        <w:rPr>
          <w:b/>
          <w:lang w:val="en-US"/>
        </w:rPr>
        <w:t>vlan</w:t>
      </w:r>
      <w:proofErr w:type="spellEnd"/>
      <w:r w:rsidRPr="00EE02A1">
        <w:rPr>
          <w:b/>
          <w:lang w:val="en-US"/>
        </w:rPr>
        <w:t xml:space="preserve"> 1000</w:t>
      </w:r>
    </w:p>
    <w:p w14:paraId="5709D97B" w14:textId="094C3E7D" w:rsidR="00C0482C" w:rsidRPr="00EE02A1" w:rsidRDefault="00C0482C" w:rsidP="00C0482C">
      <w:pPr>
        <w:pStyle w:val="CMDRed"/>
        <w:rPr>
          <w:lang w:val="en-US"/>
        </w:rPr>
      </w:pPr>
      <w:r w:rsidRPr="00EE02A1">
        <w:rPr>
          <w:lang w:val="en-US"/>
        </w:rPr>
        <w:t>S1(config-</w:t>
      </w:r>
      <w:proofErr w:type="gramStart"/>
      <w:r w:rsidRPr="00EE02A1">
        <w:rPr>
          <w:lang w:val="en-US"/>
        </w:rPr>
        <w:t>if)#</w:t>
      </w:r>
      <w:proofErr w:type="gramEnd"/>
      <w:r w:rsidRPr="00EE02A1">
        <w:rPr>
          <w:b/>
          <w:lang w:val="en-US"/>
        </w:rPr>
        <w:t xml:space="preserve"> switchport trunk allowed </w:t>
      </w:r>
      <w:proofErr w:type="spellStart"/>
      <w:r w:rsidRPr="00EE02A1">
        <w:rPr>
          <w:b/>
          <w:lang w:val="en-US"/>
        </w:rPr>
        <w:t>vlan</w:t>
      </w:r>
      <w:proofErr w:type="spellEnd"/>
      <w:r w:rsidRPr="00EE02A1">
        <w:rPr>
          <w:b/>
          <w:lang w:val="en-US"/>
        </w:rPr>
        <w:t xml:space="preserve"> 20,30,40,1000</w:t>
      </w:r>
    </w:p>
    <w:p w14:paraId="2FE918BA" w14:textId="77777777" w:rsidR="00C0482C" w:rsidRDefault="00C0482C" w:rsidP="00C0482C">
      <w:pPr>
        <w:pStyle w:val="SubStepAlpha"/>
      </w:pPr>
      <w:r>
        <w:t>Guardar la configuración en ejecución en el archivo de configuración de inicio</w:t>
      </w:r>
    </w:p>
    <w:p w14:paraId="1C6677A2" w14:textId="77777777" w:rsidR="00C0482C" w:rsidRPr="00EE02A1" w:rsidRDefault="00C0482C" w:rsidP="003F4EAE">
      <w:pPr>
        <w:pStyle w:val="CMDRed"/>
        <w:rPr>
          <w:lang w:val="en-US"/>
        </w:rPr>
      </w:pPr>
      <w:r w:rsidRPr="00EE02A1">
        <w:rPr>
          <w:lang w:val="en-US"/>
        </w:rPr>
        <w:t xml:space="preserve">S1# </w:t>
      </w:r>
      <w:r w:rsidRPr="00EE02A1">
        <w:rPr>
          <w:b/>
          <w:lang w:val="en-US"/>
        </w:rPr>
        <w:t>copy running-config startup-config</w:t>
      </w:r>
    </w:p>
    <w:p w14:paraId="22083016" w14:textId="7B64A9E3" w:rsidR="00C0482C" w:rsidRPr="002D67C3" w:rsidRDefault="00C0482C" w:rsidP="00C0482C">
      <w:pPr>
        <w:pStyle w:val="SubStepAlpha"/>
        <w:rPr>
          <w:shd w:val="clear" w:color="auto" w:fill="BFBFBF"/>
        </w:rPr>
      </w:pPr>
      <w:r>
        <w:t xml:space="preserve">Use el comando </w:t>
      </w:r>
      <w:r w:rsidRPr="00B72D77">
        <w:rPr>
          <w:b/>
        </w:rPr>
        <w:t>show interfaces trunk</w:t>
      </w:r>
      <w:r>
        <w:t xml:space="preserve"> para verificar la configuración de los enlaces troncales.</w:t>
      </w:r>
    </w:p>
    <w:p w14:paraId="3E224825" w14:textId="11218D00" w:rsidR="002D67C3" w:rsidRPr="002D67C3" w:rsidRDefault="002D67C3" w:rsidP="002D67C3">
      <w:pPr>
        <w:pStyle w:val="ConfigWindow"/>
      </w:pPr>
      <w:r>
        <w:lastRenderedPageBreak/>
        <w:t>Cerrar la ventana de configuración</w:t>
      </w:r>
    </w:p>
    <w:p w14:paraId="114939C4" w14:textId="1AD7EE1A" w:rsidR="00E40704" w:rsidRDefault="00E40704" w:rsidP="002D67C3">
      <w:pPr>
        <w:pStyle w:val="Ttulo2"/>
        <w:spacing w:before="120"/>
      </w:pPr>
      <w:r>
        <w:t>Configuración de</w:t>
      </w:r>
    </w:p>
    <w:p w14:paraId="2F29723E" w14:textId="51054C84" w:rsidR="00C0482C" w:rsidRDefault="00C0482C" w:rsidP="003F4EAE">
      <w:pPr>
        <w:pStyle w:val="Ttulo3"/>
      </w:pPr>
      <w:r>
        <w:t>Configuración de enrutamiento de InterVLAN en R1.</w:t>
      </w:r>
    </w:p>
    <w:p w14:paraId="090253FC" w14:textId="77777777" w:rsidR="002D67C3" w:rsidRPr="002D67C3" w:rsidRDefault="002D67C3" w:rsidP="002D67C3">
      <w:pPr>
        <w:pStyle w:val="ConfigWindow"/>
      </w:pPr>
      <w:r>
        <w:t>Abrir la ventana de configuración</w:t>
      </w:r>
    </w:p>
    <w:p w14:paraId="64107B7B" w14:textId="77777777" w:rsidR="00C0482C" w:rsidRDefault="00C0482C" w:rsidP="002D67C3">
      <w:pPr>
        <w:pStyle w:val="SubStepAlpha"/>
        <w:spacing w:before="0"/>
      </w:pPr>
      <w:r>
        <w:t>Active las interfaz G0/0/1 en el router.</w:t>
      </w:r>
    </w:p>
    <w:p w14:paraId="675DF80C" w14:textId="77777777" w:rsidR="00C0482C" w:rsidRPr="00EE02A1" w:rsidRDefault="00C0482C" w:rsidP="003F4EAE">
      <w:pPr>
        <w:pStyle w:val="CMDRed"/>
        <w:rPr>
          <w:lang w:val="en-US"/>
        </w:rPr>
      </w:pPr>
      <w:r w:rsidRPr="00EE02A1">
        <w:rPr>
          <w:lang w:val="en-US"/>
        </w:rPr>
        <w:t xml:space="preserve">R1(config)# </w:t>
      </w:r>
      <w:r w:rsidRPr="00EE02A1">
        <w:rPr>
          <w:b/>
          <w:lang w:val="en-US"/>
        </w:rPr>
        <w:t>interface g0/0/1</w:t>
      </w:r>
    </w:p>
    <w:p w14:paraId="1B01C073" w14:textId="77777777" w:rsidR="00C0482C" w:rsidRPr="00EE02A1" w:rsidRDefault="00C0482C" w:rsidP="003F4EAE">
      <w:pPr>
        <w:pStyle w:val="CMDRed"/>
        <w:rPr>
          <w:lang w:val="en-US"/>
        </w:rPr>
      </w:pPr>
      <w:r w:rsidRPr="00EE02A1">
        <w:rPr>
          <w:lang w:val="en-US"/>
        </w:rPr>
        <w:t>R1(config-</w:t>
      </w:r>
      <w:proofErr w:type="gramStart"/>
      <w:r w:rsidRPr="00EE02A1">
        <w:rPr>
          <w:lang w:val="en-US"/>
        </w:rPr>
        <w:t>if)#</w:t>
      </w:r>
      <w:proofErr w:type="gramEnd"/>
      <w:r w:rsidRPr="00EE02A1">
        <w:rPr>
          <w:b/>
          <w:lang w:val="en-US"/>
        </w:rPr>
        <w:t xml:space="preserve"> no shutdown</w:t>
      </w:r>
    </w:p>
    <w:p w14:paraId="26EBF2A3" w14:textId="77777777" w:rsidR="00C0482C" w:rsidRDefault="00C0482C" w:rsidP="00C0482C">
      <w:pPr>
        <w:pStyle w:val="SubStepAlpha"/>
      </w:pPr>
      <w:r>
        <w:t>Configure las subinterfaces para cada VLAN como se especifica en la tabla de direcciones IP. Todas las subinterfaces utilizan encapsulación 802.1Q. Asegúrese de que la subinterfaz de la VLAN nativa no tenga asignada una dirección IP. Incluya una descripción para cada subinterfaz.</w:t>
      </w:r>
    </w:p>
    <w:p w14:paraId="44C830AE" w14:textId="22F65FE5" w:rsidR="00C0482C" w:rsidRPr="003F4EAE" w:rsidRDefault="00C0482C" w:rsidP="003F4EAE">
      <w:pPr>
        <w:pStyle w:val="CMDRed"/>
      </w:pPr>
      <w:r>
        <w:t>R1(</w:t>
      </w:r>
      <w:proofErr w:type="spellStart"/>
      <w:r>
        <w:t>config</w:t>
      </w:r>
      <w:proofErr w:type="spellEnd"/>
      <w:r>
        <w:t xml:space="preserve">) # </w:t>
      </w:r>
      <w:r w:rsidRPr="00266AEB">
        <w:rPr>
          <w:b/>
        </w:rPr>
        <w:t>interfaz g0/0/1.20</w:t>
      </w:r>
    </w:p>
    <w:p w14:paraId="4F005867" w14:textId="60C9A902"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r w:rsidR="006238E5" w:rsidRPr="006238E5">
        <w:rPr>
          <w:b/>
          <w:lang w:val="en-US"/>
        </w:rPr>
        <w:t>description Management Network</w:t>
      </w:r>
    </w:p>
    <w:p w14:paraId="5B4C5569" w14:textId="3365A33E"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encapsulation dot1q 20</w:t>
      </w:r>
    </w:p>
    <w:p w14:paraId="1A758FDD" w14:textId="5D34627B"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proofErr w:type="spellStart"/>
      <w:r w:rsidR="006238E5" w:rsidRPr="006238E5">
        <w:rPr>
          <w:b/>
          <w:lang w:val="en-US"/>
        </w:rPr>
        <w:t>ip</w:t>
      </w:r>
      <w:proofErr w:type="spellEnd"/>
      <w:r w:rsidR="006238E5" w:rsidRPr="006238E5">
        <w:rPr>
          <w:b/>
          <w:lang w:val="en-US"/>
        </w:rPr>
        <w:t xml:space="preserve"> address </w:t>
      </w:r>
      <w:r w:rsidRPr="006238E5">
        <w:rPr>
          <w:b/>
          <w:lang w:val="en-US"/>
        </w:rPr>
        <w:t>10.20.0.1 255.255.0</w:t>
      </w:r>
    </w:p>
    <w:p w14:paraId="2B1CC849" w14:textId="3DB2E42C"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interfaz</w:t>
      </w:r>
      <w:proofErr w:type="spellEnd"/>
      <w:r w:rsidRPr="00EE02A1">
        <w:rPr>
          <w:b/>
          <w:lang w:val="en-US"/>
        </w:rPr>
        <w:t xml:space="preserve"> g0/0/1.30</w:t>
      </w:r>
    </w:p>
    <w:p w14:paraId="0A3C5870" w14:textId="12E83D82"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encapsulation dot1q 30</w:t>
      </w:r>
    </w:p>
    <w:p w14:paraId="481971D7" w14:textId="728C6FAD"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r w:rsidR="006238E5" w:rsidRPr="006238E5">
        <w:rPr>
          <w:b/>
          <w:lang w:val="en-US"/>
        </w:rPr>
        <w:t>description Operations Network</w:t>
      </w:r>
    </w:p>
    <w:p w14:paraId="133124F1" w14:textId="10A53CAE"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006238E5" w:rsidRPr="006238E5">
        <w:rPr>
          <w:b/>
          <w:lang w:val="en-US"/>
        </w:rPr>
        <w:t>ip</w:t>
      </w:r>
      <w:proofErr w:type="spellEnd"/>
      <w:r w:rsidR="006238E5" w:rsidRPr="006238E5">
        <w:rPr>
          <w:b/>
          <w:lang w:val="en-US"/>
        </w:rPr>
        <w:t xml:space="preserve"> address </w:t>
      </w:r>
      <w:r w:rsidRPr="00EE02A1">
        <w:rPr>
          <w:b/>
          <w:lang w:val="en-US"/>
        </w:rPr>
        <w:t>10.30.0.1 255.255.0</w:t>
      </w:r>
    </w:p>
    <w:p w14:paraId="5F62F13D" w14:textId="2E15AA5E"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interfaz</w:t>
      </w:r>
      <w:proofErr w:type="spellEnd"/>
      <w:r w:rsidRPr="00EE02A1">
        <w:rPr>
          <w:b/>
          <w:lang w:val="en-US"/>
        </w:rPr>
        <w:t xml:space="preserve"> g0/0/1.40</w:t>
      </w:r>
    </w:p>
    <w:p w14:paraId="71CD9A22" w14:textId="103592BF"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r w:rsidR="006238E5" w:rsidRPr="006238E5">
        <w:rPr>
          <w:b/>
          <w:lang w:val="en-US"/>
        </w:rPr>
        <w:t>encapsulation</w:t>
      </w:r>
      <w:r w:rsidRPr="006238E5">
        <w:rPr>
          <w:b/>
          <w:lang w:val="en-US"/>
        </w:rPr>
        <w:t xml:space="preserve"> dot1q 40</w:t>
      </w:r>
    </w:p>
    <w:p w14:paraId="779EF68C" w14:textId="724B5E82" w:rsidR="00C0482C" w:rsidRPr="006238E5" w:rsidRDefault="00C0482C" w:rsidP="003F4EAE">
      <w:pPr>
        <w:pStyle w:val="CMDRed"/>
        <w:rPr>
          <w:lang w:val="en-US"/>
        </w:rPr>
      </w:pPr>
      <w:r w:rsidRPr="006238E5">
        <w:rPr>
          <w:lang w:val="en-US"/>
        </w:rPr>
        <w:t>R1(config-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r w:rsidR="006238E5" w:rsidRPr="006238E5">
        <w:rPr>
          <w:b/>
          <w:lang w:val="en-US"/>
        </w:rPr>
        <w:t>description Sales Network</w:t>
      </w:r>
    </w:p>
    <w:p w14:paraId="28653DCA" w14:textId="20E89861" w:rsidR="00C0482C" w:rsidRPr="006238E5" w:rsidRDefault="00C0482C" w:rsidP="003F4EAE">
      <w:pPr>
        <w:pStyle w:val="CMDRed"/>
        <w:rPr>
          <w:lang w:val="en-US"/>
        </w:rPr>
      </w:pPr>
      <w:r w:rsidRPr="006238E5">
        <w:rPr>
          <w:lang w:val="en-US"/>
        </w:rPr>
        <w:t>R1</w:t>
      </w:r>
      <w:r w:rsidR="00B32AB4">
        <w:rPr>
          <w:lang w:val="en-US"/>
        </w:rPr>
        <w:t>(</w:t>
      </w:r>
      <w:r w:rsidRPr="006238E5">
        <w:rPr>
          <w:lang w:val="en-US"/>
        </w:rPr>
        <w:t>config-</w:t>
      </w:r>
      <w:proofErr w:type="spellStart"/>
      <w:proofErr w:type="gramStart"/>
      <w:r w:rsidRPr="006238E5">
        <w:rPr>
          <w:lang w:val="en-US"/>
        </w:rPr>
        <w:t>subif</w:t>
      </w:r>
      <w:proofErr w:type="spellEnd"/>
      <w:r w:rsidRPr="006238E5">
        <w:rPr>
          <w:lang w:val="en-US"/>
        </w:rPr>
        <w:t>)#</w:t>
      </w:r>
      <w:proofErr w:type="gramEnd"/>
      <w:r w:rsidRPr="006238E5">
        <w:rPr>
          <w:b/>
          <w:lang w:val="en-US"/>
        </w:rPr>
        <w:t xml:space="preserve"> </w:t>
      </w:r>
      <w:proofErr w:type="spellStart"/>
      <w:r w:rsidR="006238E5" w:rsidRPr="006238E5">
        <w:rPr>
          <w:b/>
          <w:lang w:val="en-US"/>
        </w:rPr>
        <w:t>ip</w:t>
      </w:r>
      <w:proofErr w:type="spellEnd"/>
      <w:r w:rsidR="006238E5" w:rsidRPr="006238E5">
        <w:rPr>
          <w:b/>
          <w:lang w:val="en-US"/>
        </w:rPr>
        <w:t xml:space="preserve"> address </w:t>
      </w:r>
      <w:r w:rsidRPr="006238E5">
        <w:rPr>
          <w:b/>
          <w:lang w:val="en-US"/>
        </w:rPr>
        <w:t>10.40.0.1 255.255.0</w:t>
      </w:r>
    </w:p>
    <w:p w14:paraId="4F003BA2" w14:textId="162A8C3F"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interfaz</w:t>
      </w:r>
      <w:proofErr w:type="spellEnd"/>
      <w:r w:rsidRPr="00EE02A1">
        <w:rPr>
          <w:b/>
          <w:lang w:val="en-US"/>
        </w:rPr>
        <w:t xml:space="preserve"> g0/0/1.1000</w:t>
      </w:r>
    </w:p>
    <w:p w14:paraId="56FC9A1B" w14:textId="7952F98A" w:rsidR="00C0482C" w:rsidRPr="003F4EAE" w:rsidRDefault="00C0482C" w:rsidP="003F4EAE">
      <w:pPr>
        <w:pStyle w:val="CMDRed"/>
      </w:pPr>
      <w:r>
        <w:t>R1(</w:t>
      </w:r>
      <w:proofErr w:type="spellStart"/>
      <w:r>
        <w:t>config-</w:t>
      </w:r>
      <w:proofErr w:type="gramStart"/>
      <w:r>
        <w:t>subif</w:t>
      </w:r>
      <w:proofErr w:type="spellEnd"/>
      <w:r>
        <w:t>)#</w:t>
      </w:r>
      <w:proofErr w:type="gramEnd"/>
      <w:r w:rsidRPr="00266AEB">
        <w:rPr>
          <w:b/>
        </w:rPr>
        <w:t xml:space="preserve"> </w:t>
      </w:r>
      <w:proofErr w:type="spellStart"/>
      <w:r w:rsidR="006238E5" w:rsidRPr="006238E5">
        <w:rPr>
          <w:b/>
        </w:rPr>
        <w:t>encapsulation</w:t>
      </w:r>
      <w:proofErr w:type="spellEnd"/>
      <w:r w:rsidRPr="00266AEB">
        <w:rPr>
          <w:b/>
        </w:rPr>
        <w:t xml:space="preserve"> dot1q 1000 nativo</w:t>
      </w:r>
    </w:p>
    <w:p w14:paraId="33B0D8FF" w14:textId="7F3C2D39" w:rsidR="00C0482C" w:rsidRPr="00EE02A1" w:rsidRDefault="00C0482C" w:rsidP="003F4EAE">
      <w:pPr>
        <w:pStyle w:val="CMDRed"/>
        <w:rPr>
          <w:lang w:val="en-US"/>
        </w:rPr>
      </w:pPr>
      <w:r w:rsidRPr="00EE02A1">
        <w:rPr>
          <w:lang w:val="en-US"/>
        </w:rPr>
        <w:t>R1(config-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description Native VLAN</w:t>
      </w:r>
    </w:p>
    <w:p w14:paraId="22818AA7" w14:textId="77777777" w:rsidR="00C0482C" w:rsidRDefault="00C0482C" w:rsidP="00C0482C">
      <w:pPr>
        <w:pStyle w:val="SubStepAlpha"/>
      </w:pPr>
      <w:r>
        <w:t xml:space="preserve">Configure la interfaz </w:t>
      </w:r>
      <w:proofErr w:type="spellStart"/>
      <w:r>
        <w:t>Loopback</w:t>
      </w:r>
      <w:proofErr w:type="spellEnd"/>
      <w:r>
        <w:t xml:space="preserve"> 1 en R1 con direccionamiento de la tabla anterior.</w:t>
      </w:r>
    </w:p>
    <w:p w14:paraId="5EB0DE3D" w14:textId="77777777" w:rsidR="00C0482C" w:rsidRPr="00EE02A1" w:rsidRDefault="00C0482C" w:rsidP="003F4EAE">
      <w:pPr>
        <w:pStyle w:val="CMDRed"/>
        <w:rPr>
          <w:lang w:val="en-US"/>
        </w:rPr>
      </w:pPr>
      <w:r w:rsidRPr="00EE02A1">
        <w:rPr>
          <w:lang w:val="en-US"/>
        </w:rPr>
        <w:t xml:space="preserve">R1(config)# </w:t>
      </w:r>
      <w:r w:rsidRPr="00EE02A1">
        <w:rPr>
          <w:b/>
          <w:lang w:val="en-US"/>
        </w:rPr>
        <w:t>interface Loopback 1</w:t>
      </w:r>
    </w:p>
    <w:p w14:paraId="424AC57E" w14:textId="77777777" w:rsidR="00C0482C" w:rsidRPr="00EE02A1" w:rsidRDefault="00C0482C" w:rsidP="003F4EAE">
      <w:pPr>
        <w:pStyle w:val="CMDRed"/>
        <w:rPr>
          <w:lang w:val="en-US"/>
        </w:rPr>
      </w:pPr>
      <w:r w:rsidRPr="00EE02A1">
        <w:rPr>
          <w:lang w:val="en-US"/>
        </w:rPr>
        <w:t>R1(config-</w:t>
      </w:r>
      <w:proofErr w:type="gramStart"/>
      <w:r w:rsidRPr="00EE02A1">
        <w:rPr>
          <w:lang w:val="en-US"/>
        </w:rPr>
        <w:t>if)#</w:t>
      </w:r>
      <w:proofErr w:type="gramEnd"/>
      <w:r w:rsidRPr="00EE02A1">
        <w:rPr>
          <w:b/>
          <w:lang w:val="en-US"/>
        </w:rPr>
        <w:t xml:space="preserve"> </w:t>
      </w:r>
      <w:proofErr w:type="spellStart"/>
      <w:r w:rsidRPr="00EE02A1">
        <w:rPr>
          <w:b/>
          <w:lang w:val="en-US"/>
        </w:rPr>
        <w:t>ip</w:t>
      </w:r>
      <w:proofErr w:type="spellEnd"/>
      <w:r w:rsidRPr="00EE02A1">
        <w:rPr>
          <w:b/>
          <w:lang w:val="en-US"/>
        </w:rPr>
        <w:t xml:space="preserve"> address 172.16.1.1 255.255.255.0</w:t>
      </w:r>
    </w:p>
    <w:p w14:paraId="66763600" w14:textId="77777777" w:rsidR="00C0482C" w:rsidRDefault="00C0482C" w:rsidP="00C0482C">
      <w:pPr>
        <w:pStyle w:val="SubStepAlpha"/>
      </w:pPr>
      <w:r>
        <w:t xml:space="preserve">Use </w:t>
      </w:r>
      <w:proofErr w:type="spellStart"/>
      <w:r>
        <w:t>the</w:t>
      </w:r>
      <w:proofErr w:type="spellEnd"/>
      <w:r>
        <w:t xml:space="preserve"> </w:t>
      </w:r>
      <w:r>
        <w:rPr>
          <w:b/>
        </w:rPr>
        <w:t xml:space="preserve">show </w:t>
      </w:r>
      <w:proofErr w:type="spellStart"/>
      <w:r>
        <w:rPr>
          <w:b/>
        </w:rPr>
        <w:t>ip</w:t>
      </w:r>
      <w:proofErr w:type="spellEnd"/>
      <w:r>
        <w:rPr>
          <w:b/>
        </w:rPr>
        <w:t xml:space="preserve"> interface brief</w:t>
      </w:r>
      <w:r>
        <w:t xml:space="preserve"> command para verificar la configuración de las subinterfaces</w:t>
      </w:r>
    </w:p>
    <w:p w14:paraId="60027A3C" w14:textId="77777777" w:rsidR="00C0482C" w:rsidRPr="003F4EAE" w:rsidRDefault="00C0482C" w:rsidP="003F4EAE">
      <w:pPr>
        <w:pStyle w:val="CMDRed"/>
      </w:pPr>
      <w:r>
        <w:t xml:space="preserve">R1# </w:t>
      </w:r>
      <w:r>
        <w:rPr>
          <w:b/>
        </w:rPr>
        <w:t>show ip interface brief</w:t>
      </w:r>
    </w:p>
    <w:p w14:paraId="67989149" w14:textId="77777777" w:rsidR="00C0482C" w:rsidRPr="00EE02A1" w:rsidRDefault="00C0482C" w:rsidP="009E5081">
      <w:pPr>
        <w:pStyle w:val="CMDOutputRed"/>
        <w:rPr>
          <w:lang w:val="en-US"/>
        </w:rPr>
      </w:pPr>
      <w:r w:rsidRPr="00EE02A1">
        <w:rPr>
          <w:lang w:val="en-US"/>
        </w:rPr>
        <w:t>Interface IP-Address OK? Method Status Protocol</w:t>
      </w:r>
    </w:p>
    <w:p w14:paraId="630A9208" w14:textId="77777777" w:rsidR="00C0482C" w:rsidRPr="00EE02A1" w:rsidRDefault="00C0482C" w:rsidP="009E5081">
      <w:pPr>
        <w:pStyle w:val="CMDOutputRed"/>
        <w:rPr>
          <w:lang w:val="en-US"/>
        </w:rPr>
      </w:pPr>
      <w:r w:rsidRPr="00EE02A1">
        <w:rPr>
          <w:lang w:val="en-US"/>
        </w:rPr>
        <w:t xml:space="preserve">GigabitEthernet0/0/0 unassigned YES unset administratively down </w:t>
      </w:r>
      <w:proofErr w:type="spellStart"/>
      <w:r w:rsidRPr="00EE02A1">
        <w:rPr>
          <w:lang w:val="en-US"/>
        </w:rPr>
        <w:t>down</w:t>
      </w:r>
      <w:proofErr w:type="spellEnd"/>
    </w:p>
    <w:p w14:paraId="2791280E" w14:textId="77777777" w:rsidR="00C0482C" w:rsidRPr="00EE02A1" w:rsidRDefault="00C0482C" w:rsidP="009E5081">
      <w:pPr>
        <w:pStyle w:val="CMDOutputRed"/>
        <w:rPr>
          <w:lang w:val="en-US"/>
        </w:rPr>
      </w:pPr>
      <w:r w:rsidRPr="00EE02A1">
        <w:rPr>
          <w:lang w:val="en-US"/>
        </w:rPr>
        <w:t xml:space="preserve">GigabitEthernet0/0/1 unassigned YES unset up </w:t>
      </w:r>
      <w:proofErr w:type="spellStart"/>
      <w:r w:rsidRPr="00EE02A1">
        <w:rPr>
          <w:lang w:val="en-US"/>
        </w:rPr>
        <w:t>up</w:t>
      </w:r>
      <w:proofErr w:type="spellEnd"/>
    </w:p>
    <w:p w14:paraId="06BA7130" w14:textId="4B34A6B8" w:rsidR="00C0482C" w:rsidRPr="006238E5" w:rsidRDefault="00C0482C" w:rsidP="009E5081">
      <w:pPr>
        <w:pStyle w:val="CMDOutputRed"/>
        <w:rPr>
          <w:lang w:val="en-US"/>
        </w:rPr>
      </w:pPr>
      <w:r w:rsidRPr="006238E5">
        <w:rPr>
          <w:lang w:val="en-US"/>
        </w:rPr>
        <w:t xml:space="preserve">Gi0/0/1.20 10.20.0.1 </w:t>
      </w:r>
      <w:r w:rsidR="006238E5" w:rsidRPr="006238E5">
        <w:rPr>
          <w:lang w:val="en-US"/>
        </w:rPr>
        <w:t xml:space="preserve">YES manual up </w:t>
      </w:r>
      <w:proofErr w:type="spellStart"/>
      <w:r w:rsidR="006238E5" w:rsidRPr="006238E5">
        <w:rPr>
          <w:lang w:val="en-US"/>
        </w:rPr>
        <w:t>up</w:t>
      </w:r>
      <w:proofErr w:type="spellEnd"/>
    </w:p>
    <w:p w14:paraId="3994F895" w14:textId="094E7B33" w:rsidR="00C0482C" w:rsidRPr="006238E5" w:rsidRDefault="00C0482C" w:rsidP="009E5081">
      <w:pPr>
        <w:pStyle w:val="CMDOutputRed"/>
        <w:rPr>
          <w:lang w:val="en-US"/>
        </w:rPr>
      </w:pPr>
      <w:r w:rsidRPr="006238E5">
        <w:rPr>
          <w:lang w:val="en-US"/>
        </w:rPr>
        <w:t xml:space="preserve">Gi0/0/1.30 10.30.0.1 </w:t>
      </w:r>
      <w:r w:rsidR="006238E5" w:rsidRPr="006238E5">
        <w:rPr>
          <w:lang w:val="en-US"/>
        </w:rPr>
        <w:t xml:space="preserve">YES manual up </w:t>
      </w:r>
      <w:proofErr w:type="spellStart"/>
      <w:r w:rsidR="006238E5" w:rsidRPr="006238E5">
        <w:rPr>
          <w:lang w:val="en-US"/>
        </w:rPr>
        <w:t>up</w:t>
      </w:r>
      <w:proofErr w:type="spellEnd"/>
    </w:p>
    <w:p w14:paraId="2311442C" w14:textId="7DCBD70A" w:rsidR="00C0482C" w:rsidRPr="00EE02A1" w:rsidRDefault="00C0482C" w:rsidP="009E5081">
      <w:pPr>
        <w:pStyle w:val="CMDOutputRed"/>
        <w:rPr>
          <w:lang w:val="en-US"/>
        </w:rPr>
      </w:pPr>
      <w:r w:rsidRPr="00EE02A1">
        <w:rPr>
          <w:lang w:val="en-US"/>
        </w:rPr>
        <w:t xml:space="preserve">Gi0/0/1.40 10.40.0.1 </w:t>
      </w:r>
      <w:r w:rsidR="006238E5" w:rsidRPr="006238E5">
        <w:rPr>
          <w:lang w:val="en-US"/>
        </w:rPr>
        <w:t xml:space="preserve">YES manual up </w:t>
      </w:r>
      <w:proofErr w:type="spellStart"/>
      <w:r w:rsidR="006238E5" w:rsidRPr="006238E5">
        <w:rPr>
          <w:lang w:val="en-US"/>
        </w:rPr>
        <w:t>up</w:t>
      </w:r>
      <w:proofErr w:type="spellEnd"/>
    </w:p>
    <w:p w14:paraId="68710FDE" w14:textId="77777777" w:rsidR="00C0482C" w:rsidRPr="00EE02A1" w:rsidRDefault="00C0482C" w:rsidP="009E5081">
      <w:pPr>
        <w:pStyle w:val="CMDOutputRed"/>
        <w:rPr>
          <w:lang w:val="en-US"/>
        </w:rPr>
      </w:pPr>
      <w:r w:rsidRPr="00EE02A1">
        <w:rPr>
          <w:lang w:val="en-US"/>
        </w:rPr>
        <w:t xml:space="preserve">Gi0/0/1.1000 unassigned YES unset up </w:t>
      </w:r>
      <w:proofErr w:type="spellStart"/>
      <w:r w:rsidRPr="00EE02A1">
        <w:rPr>
          <w:lang w:val="en-US"/>
        </w:rPr>
        <w:t>up</w:t>
      </w:r>
      <w:proofErr w:type="spellEnd"/>
    </w:p>
    <w:p w14:paraId="547AA737" w14:textId="77777777" w:rsidR="00C0482C" w:rsidRPr="00EE02A1" w:rsidRDefault="00C0482C" w:rsidP="009E5081">
      <w:pPr>
        <w:pStyle w:val="CMDOutputRed"/>
        <w:rPr>
          <w:lang w:val="en-US"/>
        </w:rPr>
      </w:pPr>
      <w:r w:rsidRPr="00EE02A1">
        <w:rPr>
          <w:lang w:val="en-US"/>
        </w:rPr>
        <w:t xml:space="preserve">Serial0/1/0 unassigned NO unset down </w:t>
      </w:r>
      <w:proofErr w:type="spellStart"/>
      <w:r w:rsidRPr="00EE02A1">
        <w:rPr>
          <w:lang w:val="en-US"/>
        </w:rPr>
        <w:t>down</w:t>
      </w:r>
      <w:proofErr w:type="spellEnd"/>
    </w:p>
    <w:p w14:paraId="006DD495" w14:textId="77777777" w:rsidR="00C0482C" w:rsidRPr="00EE02A1" w:rsidRDefault="00C0482C" w:rsidP="009E5081">
      <w:pPr>
        <w:pStyle w:val="CMDOutputRed"/>
        <w:rPr>
          <w:lang w:val="en-US"/>
        </w:rPr>
      </w:pPr>
      <w:r w:rsidRPr="00EE02A1">
        <w:rPr>
          <w:lang w:val="en-US"/>
        </w:rPr>
        <w:t xml:space="preserve">Serial0/1/1 unassigned NO unset down </w:t>
      </w:r>
      <w:proofErr w:type="spellStart"/>
      <w:r w:rsidRPr="00EE02A1">
        <w:rPr>
          <w:lang w:val="en-US"/>
        </w:rPr>
        <w:t>down</w:t>
      </w:r>
      <w:proofErr w:type="spellEnd"/>
    </w:p>
    <w:p w14:paraId="10810550" w14:textId="77777777" w:rsidR="00C0482C" w:rsidRPr="00EE02A1" w:rsidRDefault="00C0482C" w:rsidP="009E5081">
      <w:pPr>
        <w:pStyle w:val="CMDOutputRed"/>
        <w:rPr>
          <w:lang w:val="en-US"/>
        </w:rPr>
      </w:pPr>
      <w:r w:rsidRPr="00EE02A1">
        <w:rPr>
          <w:lang w:val="en-US"/>
        </w:rPr>
        <w:t xml:space="preserve">GigabitEthernet0 unassigned YES unset administratively down </w:t>
      </w:r>
      <w:proofErr w:type="spellStart"/>
      <w:r w:rsidRPr="00EE02A1">
        <w:rPr>
          <w:lang w:val="en-US"/>
        </w:rPr>
        <w:t>down</w:t>
      </w:r>
      <w:proofErr w:type="spellEnd"/>
    </w:p>
    <w:p w14:paraId="11426543" w14:textId="0A906660" w:rsidR="00C0482C" w:rsidRDefault="00C0482C" w:rsidP="009E5081">
      <w:pPr>
        <w:pStyle w:val="CMDOutputRed"/>
      </w:pPr>
      <w:r>
        <w:t xml:space="preserve">Loopback1 172.16.1.1 </w:t>
      </w:r>
      <w:r w:rsidR="006238E5" w:rsidRPr="006238E5">
        <w:t xml:space="preserve">YES manual up </w:t>
      </w:r>
      <w:proofErr w:type="spellStart"/>
      <w:r w:rsidR="006238E5" w:rsidRPr="006238E5">
        <w:t>up</w:t>
      </w:r>
      <w:proofErr w:type="spellEnd"/>
    </w:p>
    <w:p w14:paraId="3B3378C8" w14:textId="26C82EC4" w:rsidR="00C0482C" w:rsidRDefault="00C0482C" w:rsidP="00C0482C">
      <w:pPr>
        <w:pStyle w:val="Ttulo3"/>
      </w:pPr>
      <w:r>
        <w:t>Configure la interfaz R2 g0/0/1 utilizando la dirección de la tabla y una ruta predeterminada con el salto siguiente 10.20.0.1</w:t>
      </w:r>
    </w:p>
    <w:p w14:paraId="40AD6866" w14:textId="77777777" w:rsidR="00C0482C" w:rsidRPr="00EE02A1" w:rsidRDefault="00C0482C" w:rsidP="003F4EAE">
      <w:pPr>
        <w:pStyle w:val="CMDRed"/>
        <w:rPr>
          <w:lang w:val="en-US"/>
        </w:rPr>
      </w:pPr>
      <w:r w:rsidRPr="00EE02A1">
        <w:rPr>
          <w:lang w:val="en-US"/>
        </w:rPr>
        <w:t xml:space="preserve">R2(config)# </w:t>
      </w:r>
      <w:r w:rsidRPr="00EE02A1">
        <w:rPr>
          <w:b/>
          <w:lang w:val="en-US"/>
        </w:rPr>
        <w:t>interface g0/0/1</w:t>
      </w:r>
    </w:p>
    <w:p w14:paraId="578ADF6E" w14:textId="1779C0CF" w:rsidR="00C0482C" w:rsidRPr="00EE02A1" w:rsidRDefault="00C0482C" w:rsidP="003F4EAE">
      <w:pPr>
        <w:pStyle w:val="CMDRed"/>
        <w:rPr>
          <w:lang w:val="en-US"/>
        </w:rPr>
      </w:pPr>
      <w:r w:rsidRPr="00EE02A1">
        <w:rPr>
          <w:lang w:val="en-US"/>
        </w:rPr>
        <w:lastRenderedPageBreak/>
        <w:t>R2(config-</w:t>
      </w:r>
      <w:proofErr w:type="gramStart"/>
      <w:r w:rsidRPr="00EE02A1">
        <w:rPr>
          <w:lang w:val="en-US"/>
        </w:rPr>
        <w:t>if)#</w:t>
      </w:r>
      <w:proofErr w:type="gramEnd"/>
      <w:r w:rsidRPr="00EE02A1">
        <w:rPr>
          <w:b/>
          <w:lang w:val="en-US"/>
        </w:rPr>
        <w:t xml:space="preserve"> </w:t>
      </w:r>
      <w:proofErr w:type="spellStart"/>
      <w:r w:rsidR="006238E5" w:rsidRPr="006238E5">
        <w:rPr>
          <w:b/>
          <w:lang w:val="en-US"/>
        </w:rPr>
        <w:t>ip</w:t>
      </w:r>
      <w:proofErr w:type="spellEnd"/>
      <w:r w:rsidR="006238E5" w:rsidRPr="006238E5">
        <w:rPr>
          <w:b/>
          <w:lang w:val="en-US"/>
        </w:rPr>
        <w:t xml:space="preserve"> address </w:t>
      </w:r>
      <w:r w:rsidRPr="00EE02A1">
        <w:rPr>
          <w:b/>
          <w:lang w:val="en-US"/>
        </w:rPr>
        <w:t>10.20.0.4 255.255.255.0</w:t>
      </w:r>
    </w:p>
    <w:p w14:paraId="05AA58A7" w14:textId="77777777" w:rsidR="00C0482C" w:rsidRPr="00EE02A1" w:rsidRDefault="00C0482C" w:rsidP="003F4EAE">
      <w:pPr>
        <w:pStyle w:val="CMDRed"/>
        <w:rPr>
          <w:lang w:val="en-US"/>
        </w:rPr>
      </w:pPr>
      <w:r w:rsidRPr="00EE02A1">
        <w:rPr>
          <w:lang w:val="en-US"/>
        </w:rPr>
        <w:t>R2(config-</w:t>
      </w:r>
      <w:proofErr w:type="gramStart"/>
      <w:r w:rsidRPr="00EE02A1">
        <w:rPr>
          <w:lang w:val="en-US"/>
        </w:rPr>
        <w:t>if)#</w:t>
      </w:r>
      <w:proofErr w:type="gramEnd"/>
      <w:r w:rsidRPr="00EE02A1">
        <w:rPr>
          <w:b/>
          <w:lang w:val="en-US"/>
        </w:rPr>
        <w:t xml:space="preserve"> no shutdown</w:t>
      </w:r>
    </w:p>
    <w:p w14:paraId="7317C266" w14:textId="77777777" w:rsidR="00C0482C" w:rsidRPr="00EE02A1" w:rsidRDefault="00C0482C" w:rsidP="003F4EAE">
      <w:pPr>
        <w:pStyle w:val="CMDRed"/>
        <w:rPr>
          <w:lang w:val="en-US"/>
        </w:rPr>
      </w:pPr>
      <w:r w:rsidRPr="00EE02A1">
        <w:rPr>
          <w:lang w:val="en-US"/>
        </w:rPr>
        <w:t>R2(config-</w:t>
      </w:r>
      <w:proofErr w:type="gramStart"/>
      <w:r w:rsidRPr="00EE02A1">
        <w:rPr>
          <w:lang w:val="en-US"/>
        </w:rPr>
        <w:t>if)#</w:t>
      </w:r>
      <w:proofErr w:type="gramEnd"/>
      <w:r w:rsidRPr="00EE02A1">
        <w:rPr>
          <w:b/>
          <w:lang w:val="en-US"/>
        </w:rPr>
        <w:t xml:space="preserve"> exit</w:t>
      </w:r>
    </w:p>
    <w:p w14:paraId="7189CB0C" w14:textId="34E688B6" w:rsidR="00C0482C" w:rsidRDefault="00C0482C" w:rsidP="003F4EAE">
      <w:pPr>
        <w:pStyle w:val="CMDRed"/>
        <w:rPr>
          <w:b/>
        </w:rPr>
      </w:pPr>
      <w:r>
        <w:t>R2(</w:t>
      </w:r>
      <w:proofErr w:type="spellStart"/>
      <w:r>
        <w:t>config</w:t>
      </w:r>
      <w:proofErr w:type="spellEnd"/>
      <w:r>
        <w:t xml:space="preserve">)# </w:t>
      </w:r>
      <w:proofErr w:type="spellStart"/>
      <w:r w:rsidR="00264EA0" w:rsidRPr="00B32AB4">
        <w:rPr>
          <w:b/>
          <w:lang w:val="es-CR"/>
        </w:rPr>
        <w:t>ip</w:t>
      </w:r>
      <w:proofErr w:type="spellEnd"/>
      <w:r w:rsidR="00264EA0" w:rsidRPr="00B32AB4">
        <w:rPr>
          <w:b/>
          <w:lang w:val="es-CR"/>
        </w:rPr>
        <w:t xml:space="preserve"> </w:t>
      </w:r>
      <w:proofErr w:type="spellStart"/>
      <w:r w:rsidR="00264EA0" w:rsidRPr="00B32AB4">
        <w:rPr>
          <w:b/>
          <w:lang w:val="es-CR"/>
        </w:rPr>
        <w:t>route</w:t>
      </w:r>
      <w:proofErr w:type="spellEnd"/>
      <w:r>
        <w:rPr>
          <w:b/>
        </w:rPr>
        <w:t xml:space="preserve"> 0.0.0.0 0.0.0 10.20.0.1</w:t>
      </w:r>
    </w:p>
    <w:p w14:paraId="3EC1B312" w14:textId="77777777" w:rsidR="002D67C3" w:rsidRPr="002D67C3" w:rsidRDefault="002D67C3" w:rsidP="002D67C3">
      <w:pPr>
        <w:pStyle w:val="ConfigWindow"/>
      </w:pPr>
      <w:r>
        <w:t>Cerrar la ventana de configuración</w:t>
      </w:r>
    </w:p>
    <w:p w14:paraId="76BF68A3" w14:textId="2FFBB36D" w:rsidR="00E40704" w:rsidRDefault="00E40704" w:rsidP="00E40704">
      <w:pPr>
        <w:pStyle w:val="Ttulo2"/>
      </w:pPr>
      <w:r>
        <w:t>Configurar acceso remoto.</w:t>
      </w:r>
    </w:p>
    <w:p w14:paraId="4E3F7F46" w14:textId="27FF8585" w:rsidR="00C0482C" w:rsidRDefault="00C0482C" w:rsidP="00C0482C">
      <w:pPr>
        <w:pStyle w:val="Ttulo3"/>
      </w:pPr>
      <w:r>
        <w:t>Configure todos los dispositivos de red para obtener soporte básico SSH.</w:t>
      </w:r>
    </w:p>
    <w:p w14:paraId="16CA5B44" w14:textId="1EBFE5D4" w:rsidR="002D67C3" w:rsidRPr="002D67C3" w:rsidRDefault="002D67C3" w:rsidP="002D67C3">
      <w:pPr>
        <w:pStyle w:val="ConfigWindow"/>
      </w:pPr>
      <w:r>
        <w:t>Abrir la ventana de configuración</w:t>
      </w:r>
    </w:p>
    <w:p w14:paraId="75027A44" w14:textId="77777777" w:rsidR="00C0482C" w:rsidRDefault="00C0482C" w:rsidP="002D67C3">
      <w:pPr>
        <w:pStyle w:val="SubStepAlpha"/>
        <w:spacing w:before="0"/>
      </w:pPr>
      <w:r>
        <w:t>Crear un usuario local con el nombre de usuario sshAdmin y la contraseña cifrada $cisco123!</w:t>
      </w:r>
    </w:p>
    <w:p w14:paraId="7B197ABC" w14:textId="77777777" w:rsidR="00C0482C" w:rsidRPr="00EE02A1" w:rsidRDefault="00C0482C" w:rsidP="003F4EAE">
      <w:pPr>
        <w:pStyle w:val="CMDRed"/>
        <w:rPr>
          <w:lang w:val="en-US"/>
        </w:rPr>
      </w:pPr>
      <w:r w:rsidRPr="00EE02A1">
        <w:rPr>
          <w:lang w:val="en-US"/>
        </w:rPr>
        <w:t xml:space="preserve">R1(config)# </w:t>
      </w:r>
      <w:r w:rsidRPr="00EE02A1">
        <w:rPr>
          <w:b/>
          <w:lang w:val="en-US"/>
        </w:rPr>
        <w:t xml:space="preserve">username </w:t>
      </w:r>
      <w:proofErr w:type="spellStart"/>
      <w:r w:rsidRPr="00EE02A1">
        <w:rPr>
          <w:b/>
          <w:lang w:val="en-US"/>
        </w:rPr>
        <w:t>SSHadmin</w:t>
      </w:r>
      <w:proofErr w:type="spellEnd"/>
      <w:r w:rsidRPr="00EE02A1">
        <w:rPr>
          <w:b/>
          <w:lang w:val="en-US"/>
        </w:rPr>
        <w:t xml:space="preserve"> secret $cisco123!</w:t>
      </w:r>
    </w:p>
    <w:p w14:paraId="001B13A5" w14:textId="2266F586" w:rsidR="004B4BB6" w:rsidRDefault="004B4BB6" w:rsidP="00C0482C">
      <w:pPr>
        <w:pStyle w:val="SubStepAlpha"/>
      </w:pPr>
      <w:r>
        <w:t xml:space="preserve">Use </w:t>
      </w:r>
      <w:r w:rsidRPr="004B4BB6">
        <w:rPr>
          <w:b/>
        </w:rPr>
        <w:t>ccna-lab.com</w:t>
      </w:r>
      <w:r>
        <w:t xml:space="preserve"> como nombre de dominio.</w:t>
      </w:r>
    </w:p>
    <w:p w14:paraId="46D5CB67" w14:textId="0997D8C2" w:rsidR="004B4BB6" w:rsidRPr="00EE02A1" w:rsidRDefault="004B4BB6" w:rsidP="004B4BB6">
      <w:pPr>
        <w:pStyle w:val="CMDRed"/>
        <w:rPr>
          <w:lang w:val="en-US"/>
        </w:rPr>
      </w:pPr>
      <w:r w:rsidRPr="00EE02A1">
        <w:rPr>
          <w:lang w:val="en-US"/>
        </w:rPr>
        <w:t xml:space="preserve">R1(config)# </w:t>
      </w:r>
      <w:proofErr w:type="spellStart"/>
      <w:r w:rsidRPr="00EE02A1">
        <w:rPr>
          <w:b/>
          <w:lang w:val="en-US"/>
        </w:rPr>
        <w:t>ip</w:t>
      </w:r>
      <w:proofErr w:type="spellEnd"/>
      <w:r w:rsidRPr="00EE02A1">
        <w:rPr>
          <w:b/>
          <w:lang w:val="en-US"/>
        </w:rPr>
        <w:t xml:space="preserve"> domain name ccna-lab.com</w:t>
      </w:r>
    </w:p>
    <w:p w14:paraId="1B867E34" w14:textId="6CA1392B" w:rsidR="00C0482C" w:rsidRDefault="00C0482C" w:rsidP="00C0482C">
      <w:pPr>
        <w:pStyle w:val="SubStepAlpha"/>
      </w:pPr>
      <w:r>
        <w:t>Generar claves criptográficas usando un módulo de 1024 bits.</w:t>
      </w:r>
    </w:p>
    <w:p w14:paraId="11A446C4" w14:textId="77777777" w:rsidR="00C0482C" w:rsidRPr="00EE02A1" w:rsidRDefault="00C0482C" w:rsidP="003F4EAE">
      <w:pPr>
        <w:pStyle w:val="CMDRed"/>
        <w:rPr>
          <w:lang w:val="en-US"/>
        </w:rPr>
      </w:pPr>
      <w:r w:rsidRPr="00EE02A1">
        <w:rPr>
          <w:lang w:val="en-US"/>
        </w:rPr>
        <w:t xml:space="preserve">R1(config)# </w:t>
      </w:r>
      <w:r w:rsidRPr="00EE02A1">
        <w:rPr>
          <w:b/>
          <w:lang w:val="en-US"/>
        </w:rPr>
        <w:t xml:space="preserve">crypto key generate </w:t>
      </w:r>
      <w:proofErr w:type="spellStart"/>
      <w:r w:rsidRPr="00EE02A1">
        <w:rPr>
          <w:b/>
          <w:lang w:val="en-US"/>
        </w:rPr>
        <w:t>rsa</w:t>
      </w:r>
      <w:proofErr w:type="spellEnd"/>
      <w:r w:rsidRPr="00EE02A1">
        <w:rPr>
          <w:b/>
          <w:lang w:val="en-US"/>
        </w:rPr>
        <w:t xml:space="preserve"> general-keys modulus 1024</w:t>
      </w:r>
    </w:p>
    <w:p w14:paraId="663B97AE" w14:textId="77777777" w:rsidR="00C0482C" w:rsidRDefault="00C0482C" w:rsidP="00C0482C">
      <w:pPr>
        <w:pStyle w:val="SubStepAlpha"/>
      </w:pPr>
      <w:r>
        <w:t>Configure las primeras cinco líneas de VTY en cada dispositivo para admitir únicamente conexiones SSH y para autenticarse en la base de datos de usuarios local.</w:t>
      </w:r>
    </w:p>
    <w:p w14:paraId="1736DD2F" w14:textId="77777777" w:rsidR="00C0482C" w:rsidRPr="00EE02A1" w:rsidRDefault="00C0482C" w:rsidP="003F4EAE">
      <w:pPr>
        <w:pStyle w:val="CMDRed"/>
        <w:rPr>
          <w:lang w:val="en-US"/>
        </w:rPr>
      </w:pPr>
      <w:r w:rsidRPr="00EE02A1">
        <w:rPr>
          <w:lang w:val="en-US"/>
        </w:rPr>
        <w:t xml:space="preserve">R1(config)# </w:t>
      </w:r>
      <w:r w:rsidRPr="00EE02A1">
        <w:rPr>
          <w:b/>
          <w:lang w:val="en-US"/>
        </w:rPr>
        <w:t xml:space="preserve">line </w:t>
      </w:r>
      <w:proofErr w:type="spellStart"/>
      <w:r w:rsidRPr="00EE02A1">
        <w:rPr>
          <w:b/>
          <w:lang w:val="en-US"/>
        </w:rPr>
        <w:t>vty</w:t>
      </w:r>
      <w:proofErr w:type="spellEnd"/>
      <w:r w:rsidRPr="00EE02A1">
        <w:rPr>
          <w:b/>
          <w:lang w:val="en-US"/>
        </w:rPr>
        <w:t xml:space="preserve"> 0 4</w:t>
      </w:r>
    </w:p>
    <w:p w14:paraId="2ED007ED" w14:textId="77777777"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transport input </w:t>
      </w:r>
      <w:proofErr w:type="spellStart"/>
      <w:r w:rsidRPr="00EE02A1">
        <w:rPr>
          <w:b/>
          <w:lang w:val="en-US"/>
        </w:rPr>
        <w:t>ssh</w:t>
      </w:r>
      <w:proofErr w:type="spellEnd"/>
    </w:p>
    <w:p w14:paraId="7DCCDD3F" w14:textId="77777777"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login local</w:t>
      </w:r>
    </w:p>
    <w:p w14:paraId="2BD81A85" w14:textId="1329698A" w:rsidR="00C0482C" w:rsidRPr="00EE02A1" w:rsidRDefault="00C0482C" w:rsidP="003F4EAE">
      <w:pPr>
        <w:pStyle w:val="CMDRed"/>
        <w:rPr>
          <w:lang w:val="en-US"/>
        </w:rPr>
      </w:pPr>
      <w:r w:rsidRPr="00EE02A1">
        <w:rPr>
          <w:lang w:val="en-US"/>
        </w:rPr>
        <w:t>R1(config-</w:t>
      </w:r>
      <w:proofErr w:type="gramStart"/>
      <w:r w:rsidRPr="00EE02A1">
        <w:rPr>
          <w:lang w:val="en-US"/>
        </w:rPr>
        <w:t>line)#</w:t>
      </w:r>
      <w:proofErr w:type="gramEnd"/>
      <w:r w:rsidRPr="00EE02A1">
        <w:rPr>
          <w:b/>
          <w:lang w:val="en-US"/>
        </w:rPr>
        <w:t xml:space="preserve"> exit</w:t>
      </w:r>
    </w:p>
    <w:p w14:paraId="1C7E2866" w14:textId="77777777" w:rsidR="00C0482C" w:rsidRDefault="00C0482C" w:rsidP="00C0482C">
      <w:pPr>
        <w:pStyle w:val="Ttulo3"/>
      </w:pPr>
      <w:r>
        <w:t>Habilite servicios web seguros y autenticados en R1.</w:t>
      </w:r>
    </w:p>
    <w:p w14:paraId="2EE0A0DB" w14:textId="77777777" w:rsidR="00C0482C" w:rsidRDefault="00C0482C" w:rsidP="00C0482C">
      <w:pPr>
        <w:pStyle w:val="SubStepAlpha"/>
      </w:pPr>
      <w:r>
        <w:t>Habilite el servidor HTTPS en R1.</w:t>
      </w:r>
    </w:p>
    <w:p w14:paraId="7A87B631" w14:textId="77777777" w:rsidR="00C0482C" w:rsidRPr="00EE02A1" w:rsidRDefault="00C0482C" w:rsidP="004B4BB6">
      <w:pPr>
        <w:pStyle w:val="CMD"/>
        <w:rPr>
          <w:lang w:val="en-US"/>
        </w:rPr>
      </w:pPr>
      <w:r w:rsidRPr="00EE02A1">
        <w:rPr>
          <w:lang w:val="en-US"/>
        </w:rPr>
        <w:t xml:space="preserve">R1(config)# </w:t>
      </w:r>
      <w:proofErr w:type="spellStart"/>
      <w:r w:rsidRPr="00EE02A1">
        <w:rPr>
          <w:b/>
          <w:lang w:val="en-US"/>
        </w:rPr>
        <w:t>ip</w:t>
      </w:r>
      <w:proofErr w:type="spellEnd"/>
      <w:r w:rsidRPr="00EE02A1">
        <w:rPr>
          <w:b/>
          <w:lang w:val="en-US"/>
        </w:rPr>
        <w:t xml:space="preserve"> http secure-server</w:t>
      </w:r>
    </w:p>
    <w:p w14:paraId="43655E53" w14:textId="77777777" w:rsidR="00C0482C" w:rsidRDefault="00C0482C" w:rsidP="00C0482C">
      <w:pPr>
        <w:pStyle w:val="SubStepAlpha"/>
      </w:pPr>
      <w:r>
        <w:t>Configure R1 para autenticar a los usuarios que intenten conectarse al servidor web.</w:t>
      </w:r>
    </w:p>
    <w:p w14:paraId="22E07EFB" w14:textId="77777777" w:rsidR="00C0482C" w:rsidRPr="00EE02A1" w:rsidRDefault="00C0482C" w:rsidP="004B4BB6">
      <w:pPr>
        <w:pStyle w:val="CMD"/>
        <w:rPr>
          <w:lang w:val="en-US"/>
        </w:rPr>
      </w:pPr>
      <w:r w:rsidRPr="00EE02A1">
        <w:rPr>
          <w:lang w:val="en-US"/>
        </w:rPr>
        <w:t xml:space="preserve">R1(config)# </w:t>
      </w:r>
      <w:proofErr w:type="spellStart"/>
      <w:r w:rsidRPr="00EE02A1">
        <w:rPr>
          <w:b/>
          <w:lang w:val="en-US"/>
        </w:rPr>
        <w:t>ip</w:t>
      </w:r>
      <w:proofErr w:type="spellEnd"/>
      <w:r w:rsidRPr="00EE02A1">
        <w:rPr>
          <w:b/>
          <w:lang w:val="en-US"/>
        </w:rPr>
        <w:t xml:space="preserve"> http authentication local</w:t>
      </w:r>
    </w:p>
    <w:p w14:paraId="700CFBB9" w14:textId="77777777" w:rsidR="002D67C3" w:rsidRPr="002D67C3" w:rsidRDefault="002D67C3" w:rsidP="002D67C3">
      <w:pPr>
        <w:pStyle w:val="ConfigWindow"/>
      </w:pPr>
      <w:r>
        <w:t>Cerrar la ventana de configuración</w:t>
      </w:r>
    </w:p>
    <w:p w14:paraId="559242B4" w14:textId="48810413" w:rsidR="00E40704" w:rsidRDefault="00E40704" w:rsidP="002D67C3">
      <w:pPr>
        <w:pStyle w:val="Ttulo2"/>
        <w:spacing w:before="120"/>
      </w:pPr>
      <w:r>
        <w:t>Verificar la conectividad</w:t>
      </w:r>
    </w:p>
    <w:p w14:paraId="19741B15" w14:textId="661F3071" w:rsidR="00C0482C" w:rsidRDefault="00C0482C" w:rsidP="00C0482C">
      <w:pPr>
        <w:pStyle w:val="Ttulo3"/>
      </w:pPr>
      <w:r>
        <w:t>Configurar los equipos host</w:t>
      </w:r>
    </w:p>
    <w:p w14:paraId="163FBB70" w14:textId="77777777" w:rsidR="00C0482C" w:rsidRDefault="00C0482C" w:rsidP="00C0482C">
      <w:pPr>
        <w:pStyle w:val="BodyTextL25"/>
      </w:pPr>
      <w:r>
        <w:t>Consulte la tabla de direccionamiento para obtener información de direcciones de los equipos host.</w:t>
      </w:r>
    </w:p>
    <w:p w14:paraId="2606841E" w14:textId="77777777" w:rsidR="00C0482C" w:rsidRDefault="00C0482C" w:rsidP="00C0482C">
      <w:pPr>
        <w:pStyle w:val="Ttulo3"/>
      </w:pPr>
      <w:r>
        <w:t>Complete las siguientes pruebas. Esto debe tener éxito.</w:t>
      </w:r>
    </w:p>
    <w:p w14:paraId="630730DD" w14:textId="77777777" w:rsidR="00C0482C" w:rsidRDefault="00C0482C" w:rsidP="00C0482C">
      <w:pPr>
        <w:pStyle w:val="SubStepAlpha"/>
        <w:numPr>
          <w:ilvl w:val="0"/>
          <w:numId w:val="0"/>
        </w:numPr>
        <w:ind w:left="720"/>
      </w:pPr>
      <w:r>
        <w:rPr>
          <w:b/>
        </w:rPr>
        <w:t>Nota:</w:t>
      </w:r>
      <w:r>
        <w:t xml:space="preserve"> Quizá sea necesario deshabilitar el firewall de las computadoras para que los pings se realicen correctamente.</w:t>
      </w:r>
    </w:p>
    <w:tbl>
      <w:tblPr>
        <w:tblStyle w:val="LabTableStyle"/>
        <w:tblW w:w="0" w:type="auto"/>
        <w:tblLook w:val="04A0" w:firstRow="1" w:lastRow="0" w:firstColumn="1" w:lastColumn="0" w:noHBand="0" w:noVBand="1"/>
        <w:tblDescription w:val="En la tabla se enumeran las pruebas de conectividad que deben ser correctas."/>
      </w:tblPr>
      <w:tblGrid>
        <w:gridCol w:w="3299"/>
        <w:gridCol w:w="3299"/>
        <w:gridCol w:w="3299"/>
      </w:tblGrid>
      <w:tr w:rsidR="00C0482C" w14:paraId="75910ABB" w14:textId="77777777" w:rsidTr="003F4EAE">
        <w:trPr>
          <w:cnfStyle w:val="100000000000" w:firstRow="1" w:lastRow="0" w:firstColumn="0" w:lastColumn="0" w:oddVBand="0" w:evenVBand="0" w:oddHBand="0" w:evenHBand="0" w:firstRowFirstColumn="0" w:firstRowLastColumn="0" w:lastRowFirstColumn="0" w:lastRowLastColumn="0"/>
          <w:tblHeader/>
        </w:trPr>
        <w:tc>
          <w:tcPr>
            <w:tcW w:w="3299" w:type="dxa"/>
          </w:tcPr>
          <w:p w14:paraId="25EA7071" w14:textId="77777777" w:rsidR="00C0482C" w:rsidRDefault="00C0482C" w:rsidP="00C0482C">
            <w:pPr>
              <w:pStyle w:val="TableHeading"/>
            </w:pPr>
            <w:r>
              <w:t>De</w:t>
            </w:r>
          </w:p>
        </w:tc>
        <w:tc>
          <w:tcPr>
            <w:tcW w:w="3299" w:type="dxa"/>
          </w:tcPr>
          <w:p w14:paraId="2DE876F1" w14:textId="77777777" w:rsidR="00C0482C" w:rsidRDefault="00C0482C" w:rsidP="00C0482C">
            <w:pPr>
              <w:pStyle w:val="TableHeading"/>
            </w:pPr>
            <w:r>
              <w:t>de Internet</w:t>
            </w:r>
          </w:p>
        </w:tc>
        <w:tc>
          <w:tcPr>
            <w:tcW w:w="3299" w:type="dxa"/>
          </w:tcPr>
          <w:p w14:paraId="4A27D7DD" w14:textId="77777777" w:rsidR="00C0482C" w:rsidRDefault="00C0482C" w:rsidP="00C0482C">
            <w:pPr>
              <w:pStyle w:val="TableHeading"/>
            </w:pPr>
            <w:r>
              <w:t>Destino</w:t>
            </w:r>
          </w:p>
        </w:tc>
      </w:tr>
      <w:tr w:rsidR="00C0482C" w14:paraId="64A56646" w14:textId="77777777" w:rsidTr="003F4EAE">
        <w:tc>
          <w:tcPr>
            <w:tcW w:w="3299" w:type="dxa"/>
          </w:tcPr>
          <w:p w14:paraId="585592C8" w14:textId="77777777" w:rsidR="00C0482C" w:rsidRDefault="00C0482C" w:rsidP="00C0482C">
            <w:pPr>
              <w:pStyle w:val="TableText"/>
            </w:pPr>
            <w:r>
              <w:t>PC-A</w:t>
            </w:r>
          </w:p>
        </w:tc>
        <w:tc>
          <w:tcPr>
            <w:tcW w:w="3299" w:type="dxa"/>
          </w:tcPr>
          <w:p w14:paraId="65ECDD64" w14:textId="77777777" w:rsidR="00C0482C" w:rsidRDefault="00C0482C" w:rsidP="00C0482C">
            <w:pPr>
              <w:pStyle w:val="TableText"/>
            </w:pPr>
            <w:r>
              <w:t>Ping</w:t>
            </w:r>
          </w:p>
        </w:tc>
        <w:tc>
          <w:tcPr>
            <w:tcW w:w="3299" w:type="dxa"/>
          </w:tcPr>
          <w:p w14:paraId="4AF64442" w14:textId="77777777" w:rsidR="00C0482C" w:rsidRDefault="00C0482C" w:rsidP="00C0482C">
            <w:pPr>
              <w:pStyle w:val="TableText"/>
            </w:pPr>
            <w:r>
              <w:t>10.40.0.10</w:t>
            </w:r>
          </w:p>
        </w:tc>
      </w:tr>
      <w:tr w:rsidR="00C0482C" w14:paraId="1A0FC281" w14:textId="77777777" w:rsidTr="003F4EAE">
        <w:tc>
          <w:tcPr>
            <w:tcW w:w="3299" w:type="dxa"/>
          </w:tcPr>
          <w:p w14:paraId="38518484" w14:textId="77777777" w:rsidR="00C0482C" w:rsidRDefault="00C0482C" w:rsidP="00C0482C">
            <w:pPr>
              <w:pStyle w:val="TableText"/>
            </w:pPr>
            <w:r>
              <w:t>PC-A</w:t>
            </w:r>
          </w:p>
        </w:tc>
        <w:tc>
          <w:tcPr>
            <w:tcW w:w="3299" w:type="dxa"/>
          </w:tcPr>
          <w:p w14:paraId="2A5583D0" w14:textId="77777777" w:rsidR="00C0482C" w:rsidRDefault="00C0482C" w:rsidP="00C0482C">
            <w:pPr>
              <w:pStyle w:val="TableText"/>
            </w:pPr>
            <w:r>
              <w:t>Ping</w:t>
            </w:r>
          </w:p>
        </w:tc>
        <w:tc>
          <w:tcPr>
            <w:tcW w:w="3299" w:type="dxa"/>
          </w:tcPr>
          <w:p w14:paraId="2DAE7D75" w14:textId="77777777" w:rsidR="00C0482C" w:rsidRDefault="00C0482C" w:rsidP="00C0482C">
            <w:pPr>
              <w:pStyle w:val="TableText"/>
            </w:pPr>
            <w:r>
              <w:t>10.20.0.1</w:t>
            </w:r>
          </w:p>
        </w:tc>
      </w:tr>
      <w:tr w:rsidR="00C0482C" w14:paraId="0AE67401" w14:textId="77777777" w:rsidTr="003F4EAE">
        <w:tc>
          <w:tcPr>
            <w:tcW w:w="3299" w:type="dxa"/>
          </w:tcPr>
          <w:p w14:paraId="69A58FE6" w14:textId="77777777" w:rsidR="00C0482C" w:rsidRDefault="00C0482C" w:rsidP="00C0482C">
            <w:pPr>
              <w:pStyle w:val="TableText"/>
            </w:pPr>
            <w:r>
              <w:t>PC-B</w:t>
            </w:r>
          </w:p>
        </w:tc>
        <w:tc>
          <w:tcPr>
            <w:tcW w:w="3299" w:type="dxa"/>
          </w:tcPr>
          <w:p w14:paraId="0F8E5DDF" w14:textId="77777777" w:rsidR="00C0482C" w:rsidRDefault="00C0482C" w:rsidP="00C0482C">
            <w:pPr>
              <w:pStyle w:val="TableText"/>
            </w:pPr>
            <w:r>
              <w:t>Ping</w:t>
            </w:r>
          </w:p>
        </w:tc>
        <w:tc>
          <w:tcPr>
            <w:tcW w:w="3299" w:type="dxa"/>
          </w:tcPr>
          <w:p w14:paraId="63B3FC64" w14:textId="77777777" w:rsidR="00C0482C" w:rsidRDefault="00C0482C" w:rsidP="00C0482C">
            <w:pPr>
              <w:pStyle w:val="TableText"/>
            </w:pPr>
            <w:r>
              <w:t>10.30.0.10</w:t>
            </w:r>
          </w:p>
        </w:tc>
      </w:tr>
      <w:tr w:rsidR="00C0482C" w14:paraId="4451FAA0" w14:textId="77777777" w:rsidTr="003F4EAE">
        <w:tc>
          <w:tcPr>
            <w:tcW w:w="3299" w:type="dxa"/>
          </w:tcPr>
          <w:p w14:paraId="45FCFE83" w14:textId="77777777" w:rsidR="00C0482C" w:rsidRDefault="00C0482C" w:rsidP="00C0482C">
            <w:pPr>
              <w:pStyle w:val="TableText"/>
            </w:pPr>
            <w:r>
              <w:t>PC-B</w:t>
            </w:r>
          </w:p>
        </w:tc>
        <w:tc>
          <w:tcPr>
            <w:tcW w:w="3299" w:type="dxa"/>
          </w:tcPr>
          <w:p w14:paraId="15BCD19E" w14:textId="77777777" w:rsidR="00C0482C" w:rsidRDefault="00C0482C" w:rsidP="00C0482C">
            <w:pPr>
              <w:pStyle w:val="TableText"/>
            </w:pPr>
            <w:r>
              <w:t>Ping</w:t>
            </w:r>
          </w:p>
        </w:tc>
        <w:tc>
          <w:tcPr>
            <w:tcW w:w="3299" w:type="dxa"/>
          </w:tcPr>
          <w:p w14:paraId="07C24EB4" w14:textId="77777777" w:rsidR="00C0482C" w:rsidRDefault="00C0482C" w:rsidP="00C0482C">
            <w:pPr>
              <w:pStyle w:val="TableText"/>
            </w:pPr>
            <w:r>
              <w:t>10.20.0.1</w:t>
            </w:r>
          </w:p>
        </w:tc>
      </w:tr>
      <w:tr w:rsidR="00C0482C" w14:paraId="28136D5A" w14:textId="77777777" w:rsidTr="003F4EAE">
        <w:tc>
          <w:tcPr>
            <w:tcW w:w="3299" w:type="dxa"/>
          </w:tcPr>
          <w:p w14:paraId="18089E8D" w14:textId="77777777" w:rsidR="00C0482C" w:rsidRDefault="00C0482C" w:rsidP="00C0482C">
            <w:pPr>
              <w:pStyle w:val="TableText"/>
            </w:pPr>
            <w:r>
              <w:lastRenderedPageBreak/>
              <w:t>PC-B</w:t>
            </w:r>
          </w:p>
        </w:tc>
        <w:tc>
          <w:tcPr>
            <w:tcW w:w="3299" w:type="dxa"/>
          </w:tcPr>
          <w:p w14:paraId="1DB73335" w14:textId="77777777" w:rsidR="00C0482C" w:rsidRDefault="00C0482C" w:rsidP="00C0482C">
            <w:pPr>
              <w:pStyle w:val="TableText"/>
            </w:pPr>
            <w:r>
              <w:t>Ping</w:t>
            </w:r>
          </w:p>
        </w:tc>
        <w:tc>
          <w:tcPr>
            <w:tcW w:w="3299" w:type="dxa"/>
          </w:tcPr>
          <w:p w14:paraId="183443A2" w14:textId="77777777" w:rsidR="00C0482C" w:rsidRDefault="00C0482C" w:rsidP="00C0482C">
            <w:pPr>
              <w:pStyle w:val="TableText"/>
            </w:pPr>
            <w:r>
              <w:t>172.16.1.1</w:t>
            </w:r>
          </w:p>
        </w:tc>
      </w:tr>
      <w:tr w:rsidR="00C0482C" w14:paraId="014D246F" w14:textId="77777777" w:rsidTr="003F4EAE">
        <w:tc>
          <w:tcPr>
            <w:tcW w:w="3299" w:type="dxa"/>
          </w:tcPr>
          <w:p w14:paraId="0C56E4D3" w14:textId="77777777" w:rsidR="00C0482C" w:rsidRDefault="00C0482C" w:rsidP="00C0482C">
            <w:pPr>
              <w:pStyle w:val="TableText"/>
            </w:pPr>
            <w:r>
              <w:t>PC-B</w:t>
            </w:r>
          </w:p>
        </w:tc>
        <w:tc>
          <w:tcPr>
            <w:tcW w:w="3299" w:type="dxa"/>
          </w:tcPr>
          <w:p w14:paraId="7C951EEE" w14:textId="77777777" w:rsidR="00C0482C" w:rsidRDefault="00C0482C" w:rsidP="00C0482C">
            <w:pPr>
              <w:pStyle w:val="TableText"/>
            </w:pPr>
            <w:r>
              <w:t>HTTPS</w:t>
            </w:r>
          </w:p>
        </w:tc>
        <w:tc>
          <w:tcPr>
            <w:tcW w:w="3299" w:type="dxa"/>
          </w:tcPr>
          <w:p w14:paraId="7FD09E12" w14:textId="77777777" w:rsidR="00C0482C" w:rsidRDefault="00C0482C" w:rsidP="00C0482C">
            <w:pPr>
              <w:pStyle w:val="TableText"/>
            </w:pPr>
            <w:r>
              <w:t>10.20.0.1</w:t>
            </w:r>
          </w:p>
        </w:tc>
      </w:tr>
      <w:tr w:rsidR="00C0482C" w14:paraId="0B02BDBC" w14:textId="77777777" w:rsidTr="003F4EAE">
        <w:tc>
          <w:tcPr>
            <w:tcW w:w="3299" w:type="dxa"/>
          </w:tcPr>
          <w:p w14:paraId="077B6E99" w14:textId="77777777" w:rsidR="00C0482C" w:rsidRDefault="00C0482C" w:rsidP="00C0482C">
            <w:pPr>
              <w:pStyle w:val="TableText"/>
            </w:pPr>
            <w:r>
              <w:t>PC-B</w:t>
            </w:r>
          </w:p>
        </w:tc>
        <w:tc>
          <w:tcPr>
            <w:tcW w:w="3299" w:type="dxa"/>
          </w:tcPr>
          <w:p w14:paraId="254EA6DF" w14:textId="77777777" w:rsidR="00C0482C" w:rsidRDefault="00C0482C" w:rsidP="00C0482C">
            <w:pPr>
              <w:pStyle w:val="TableText"/>
            </w:pPr>
            <w:r>
              <w:t>HTTPS</w:t>
            </w:r>
          </w:p>
        </w:tc>
        <w:tc>
          <w:tcPr>
            <w:tcW w:w="3299" w:type="dxa"/>
          </w:tcPr>
          <w:p w14:paraId="55647C55" w14:textId="77777777" w:rsidR="00C0482C" w:rsidRDefault="00C0482C" w:rsidP="00C0482C">
            <w:pPr>
              <w:pStyle w:val="TableText"/>
            </w:pPr>
            <w:r>
              <w:t>172.16.1.1</w:t>
            </w:r>
          </w:p>
        </w:tc>
      </w:tr>
      <w:tr w:rsidR="00C0482C" w14:paraId="33CC6658" w14:textId="77777777" w:rsidTr="003F4EAE">
        <w:tc>
          <w:tcPr>
            <w:tcW w:w="3299" w:type="dxa"/>
          </w:tcPr>
          <w:p w14:paraId="03357FDC" w14:textId="77777777" w:rsidR="00C0482C" w:rsidRDefault="00C0482C" w:rsidP="00C0482C">
            <w:pPr>
              <w:pStyle w:val="TableText"/>
            </w:pPr>
            <w:r>
              <w:t>PC-B</w:t>
            </w:r>
          </w:p>
        </w:tc>
        <w:tc>
          <w:tcPr>
            <w:tcW w:w="3299" w:type="dxa"/>
          </w:tcPr>
          <w:p w14:paraId="3676D4FE" w14:textId="77777777" w:rsidR="00C0482C" w:rsidRDefault="00C0482C" w:rsidP="00C0482C">
            <w:pPr>
              <w:pStyle w:val="TableText"/>
            </w:pPr>
            <w:r>
              <w:t>SSH</w:t>
            </w:r>
          </w:p>
        </w:tc>
        <w:tc>
          <w:tcPr>
            <w:tcW w:w="3299" w:type="dxa"/>
          </w:tcPr>
          <w:p w14:paraId="07D5E55A" w14:textId="7E1B20A7" w:rsidR="00C0482C" w:rsidRDefault="00C0482C" w:rsidP="00C0482C">
            <w:pPr>
              <w:pStyle w:val="TableText"/>
            </w:pPr>
            <w:r>
              <w:t>10.20.0.1</w:t>
            </w:r>
          </w:p>
        </w:tc>
      </w:tr>
      <w:tr w:rsidR="00C0482C" w14:paraId="4A226428" w14:textId="77777777" w:rsidTr="003F4EAE">
        <w:tc>
          <w:tcPr>
            <w:tcW w:w="3299" w:type="dxa"/>
          </w:tcPr>
          <w:p w14:paraId="437EFDBC" w14:textId="77777777" w:rsidR="00C0482C" w:rsidRDefault="00C0482C" w:rsidP="00C0482C">
            <w:pPr>
              <w:pStyle w:val="TableText"/>
            </w:pPr>
            <w:r>
              <w:t>PC-B</w:t>
            </w:r>
          </w:p>
        </w:tc>
        <w:tc>
          <w:tcPr>
            <w:tcW w:w="3299" w:type="dxa"/>
          </w:tcPr>
          <w:p w14:paraId="79D8DEE0" w14:textId="77777777" w:rsidR="00C0482C" w:rsidRDefault="00C0482C" w:rsidP="00C0482C">
            <w:pPr>
              <w:pStyle w:val="TableText"/>
            </w:pPr>
            <w:r>
              <w:t>SSH</w:t>
            </w:r>
          </w:p>
        </w:tc>
        <w:tc>
          <w:tcPr>
            <w:tcW w:w="3299" w:type="dxa"/>
          </w:tcPr>
          <w:p w14:paraId="0FEB1F74" w14:textId="77777777" w:rsidR="00C0482C" w:rsidRDefault="00C0482C" w:rsidP="00C0482C">
            <w:pPr>
              <w:pStyle w:val="TableText"/>
            </w:pPr>
            <w:r>
              <w:t>172.16.1.1</w:t>
            </w:r>
          </w:p>
        </w:tc>
      </w:tr>
    </w:tbl>
    <w:p w14:paraId="24692328" w14:textId="77777777" w:rsidR="00C0482C" w:rsidRDefault="00C0482C" w:rsidP="00C0482C">
      <w:pPr>
        <w:pStyle w:val="Ttulo2"/>
      </w:pPr>
      <w:r>
        <w:t>Configurar y verificar listas de control de acceso extendido</w:t>
      </w:r>
    </w:p>
    <w:p w14:paraId="70767A17" w14:textId="7292E559" w:rsidR="00C0482C" w:rsidRDefault="0080511A" w:rsidP="00C0482C">
      <w:pPr>
        <w:pStyle w:val="BodyTextL25"/>
        <w:rPr>
          <w:b/>
        </w:rPr>
      </w:pPr>
      <w:r>
        <w:t>Cuando se verifica la conectividad básica, la empresa requiere que se implementen las siguientes políticas de seguridad:</w:t>
      </w:r>
    </w:p>
    <w:p w14:paraId="0C36A5EA" w14:textId="77777777" w:rsidR="00C0482C" w:rsidRDefault="00C0482C" w:rsidP="00C0482C">
      <w:pPr>
        <w:pStyle w:val="BodyTextL25"/>
      </w:pPr>
      <w:r>
        <w:rPr>
          <w:b/>
        </w:rPr>
        <w:t>Directiva 1</w:t>
      </w:r>
      <w:r>
        <w:t xml:space="preserve">: La red de ventas no está permitida para SSH a la red de administración (pero se permite otro SSH). </w:t>
      </w:r>
    </w:p>
    <w:p w14:paraId="2787C8AB" w14:textId="77777777" w:rsidR="00C0482C" w:rsidRDefault="00C0482C" w:rsidP="00C0482C">
      <w:pPr>
        <w:pStyle w:val="BodyTextL25"/>
      </w:pPr>
      <w:r w:rsidRPr="0080511A">
        <w:rPr>
          <w:b/>
        </w:rPr>
        <w:t>Directiva 2</w:t>
      </w:r>
      <w:r>
        <w:t xml:space="preserve">: La red de ventas no tiene permiso para acceder a las direcciones IP de la red de administración mediante ningún protocolo web (HTTP/HTTPS). La Red de Ventas tampoco puede acceder a interfaces R1 usando ningún protocolo web. El resto del tráfico web está permitido (nota — Ventas </w:t>
      </w:r>
      <w:r w:rsidRPr="005B55C0">
        <w:rPr>
          <w:u w:val="single"/>
        </w:rPr>
        <w:t>pueden</w:t>
      </w:r>
      <w:r>
        <w:t xml:space="preserve"> acceder a la interfaz Loopback 1 en R1).</w:t>
      </w:r>
    </w:p>
    <w:p w14:paraId="1F2A069D" w14:textId="77777777" w:rsidR="00C0482C" w:rsidRDefault="00C0482C" w:rsidP="00C0482C">
      <w:pPr>
        <w:pStyle w:val="BodyTextL25"/>
      </w:pPr>
      <w:r>
        <w:rPr>
          <w:b/>
        </w:rPr>
        <w:t>Directiva 3</w:t>
      </w:r>
      <w:r>
        <w:t xml:space="preserve">: La red de ventas no puede enviar solicitudes de eco ICMP a las redes de operaciones o de administración. Se permiten solicitudes de eco ICMP a otros destinos. </w:t>
      </w:r>
    </w:p>
    <w:p w14:paraId="2A4C7B3F" w14:textId="77777777" w:rsidR="00C0482C" w:rsidRPr="002276CF" w:rsidRDefault="00C0482C" w:rsidP="00C0482C">
      <w:pPr>
        <w:pStyle w:val="BodyTextL25"/>
      </w:pPr>
      <w:r>
        <w:rPr>
          <w:b/>
        </w:rPr>
        <w:t>Directiva 4</w:t>
      </w:r>
      <w:r>
        <w:t xml:space="preserve">: La red de operaciones no puede enviar solicitudes de eco ICMP a la red de ventas. Se permiten solicitudes de eco ICMP a otros destinos. </w:t>
      </w:r>
    </w:p>
    <w:p w14:paraId="5320DAEE" w14:textId="77777777" w:rsidR="00C0482C" w:rsidRDefault="00C0482C" w:rsidP="00C0482C">
      <w:pPr>
        <w:pStyle w:val="Ttulo3"/>
      </w:pPr>
      <w:r>
        <w:t>Analice la red y los requisitos de la política de seguridad para planificar la implementación de ACL.</w:t>
      </w:r>
    </w:p>
    <w:p w14:paraId="2E7BBB65" w14:textId="77777777" w:rsidR="00C0482C" w:rsidRPr="00953F92" w:rsidRDefault="00C0482C" w:rsidP="00C0482C">
      <w:pPr>
        <w:pStyle w:val="BodyTextL25"/>
        <w:rPr>
          <w:rStyle w:val="AnswerGray"/>
        </w:rPr>
      </w:pPr>
      <w:r>
        <w:rPr>
          <w:rStyle w:val="AnswerGray"/>
        </w:rPr>
        <w:t>Las respuestas pueden variar. Los requisitos enumerados anteriormente exigen que se apliquen dos listas de acceso ampliadas. Siguiendo la orientación de colocar listas de acceso ampliado lo más cerca posible del origen del tráfico que se va a filtrar, estas ACL se instalarán en las interfaces G0/0/0.30 y G0/0/0.40.</w:t>
      </w:r>
    </w:p>
    <w:p w14:paraId="5BD0F0D9" w14:textId="4E91A3AD" w:rsidR="00C0482C" w:rsidRDefault="00C0482C" w:rsidP="00C0482C">
      <w:pPr>
        <w:pStyle w:val="Ttulo3"/>
      </w:pPr>
      <w:r>
        <w:t>Desarrolle y aplique listas de acceso extendido que cumplan las instrucciones de política de seguridad.</w:t>
      </w:r>
    </w:p>
    <w:p w14:paraId="0D20114D" w14:textId="4E90D98E" w:rsidR="002D67C3" w:rsidRPr="002D67C3" w:rsidRDefault="002D67C3" w:rsidP="002D67C3">
      <w:pPr>
        <w:pStyle w:val="ConfigWindow"/>
      </w:pPr>
      <w:r>
        <w:t>Abrir la ventana de configuración</w:t>
      </w:r>
    </w:p>
    <w:p w14:paraId="79B4A8E5" w14:textId="77777777" w:rsidR="00C0482C" w:rsidRDefault="00C0482C" w:rsidP="00C0482C">
      <w:pPr>
        <w:pStyle w:val="BodyTextL25"/>
        <w:rPr>
          <w:rStyle w:val="AnswerGray"/>
        </w:rPr>
      </w:pPr>
      <w:r>
        <w:rPr>
          <w:rStyle w:val="AnswerGray"/>
        </w:rPr>
        <w:t>Las respuestas pueden variar. Las ACL deben ser similares a las siguientes:</w:t>
      </w:r>
    </w:p>
    <w:p w14:paraId="22C040E5" w14:textId="62974ECD" w:rsidR="00C0482C" w:rsidRPr="00D8235E" w:rsidRDefault="00C0482C" w:rsidP="00C0482C">
      <w:pPr>
        <w:pStyle w:val="CMDOutputRed"/>
        <w:rPr>
          <w:lang w:val="en-US"/>
        </w:rPr>
      </w:pPr>
      <w:r w:rsidRPr="00D8235E">
        <w:rPr>
          <w:lang w:val="en-US"/>
        </w:rPr>
        <w:t xml:space="preserve">R1 (config) # </w:t>
      </w:r>
      <w:r w:rsidR="00D8235E" w:rsidRPr="00D8235E">
        <w:rPr>
          <w:b/>
          <w:lang w:val="en-US"/>
        </w:rPr>
        <w:t>access-list 101 remark ACL 101 fulfills policies 1, 2, and 3</w:t>
      </w:r>
    </w:p>
    <w:p w14:paraId="448653A7" w14:textId="730D5D87" w:rsidR="00C0482C" w:rsidRPr="00EE02A1" w:rsidRDefault="00C0482C" w:rsidP="00C0482C">
      <w:pPr>
        <w:pStyle w:val="CMDOutputRed"/>
        <w:rPr>
          <w:lang w:val="en-US"/>
        </w:rPr>
      </w:pPr>
      <w:r w:rsidRPr="00EE02A1">
        <w:rPr>
          <w:lang w:val="en-US"/>
        </w:rPr>
        <w:t>R1</w:t>
      </w:r>
      <w:r w:rsidR="00D8235E">
        <w:rPr>
          <w:lang w:val="en-US"/>
        </w:rPr>
        <w:t xml:space="preserve"> </w:t>
      </w:r>
      <w:r w:rsidRPr="00EE02A1">
        <w:rPr>
          <w:lang w:val="en-US"/>
        </w:rPr>
        <w:t>(config)</w:t>
      </w:r>
      <w:r w:rsidR="00D8235E">
        <w:rPr>
          <w:lang w:val="en-US"/>
        </w:rPr>
        <w:t xml:space="preserve"> </w:t>
      </w:r>
      <w:r w:rsidRPr="00EE02A1">
        <w:rPr>
          <w:lang w:val="en-US"/>
        </w:rPr>
        <w:t xml:space="preserve">#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10.20.0.0 0.0.0.255 eq 22</w:t>
      </w:r>
    </w:p>
    <w:p w14:paraId="70440BED"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10.20.0.0 0.0.0.255 eq 80</w:t>
      </w:r>
    </w:p>
    <w:p w14:paraId="7D8A7044"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10.30.0.1 0.0.0.0 eq 80</w:t>
      </w:r>
    </w:p>
    <w:p w14:paraId="4301D391"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10.40.0.1 0.0.0.0 eq 80</w:t>
      </w:r>
    </w:p>
    <w:p w14:paraId="381E4D0D"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10.20.0.0 0.0.0.255 eq 443</w:t>
      </w:r>
    </w:p>
    <w:p w14:paraId="7D7EAA5C"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10.30.0.1 0.0.0.0 eq 443</w:t>
      </w:r>
    </w:p>
    <w:p w14:paraId="7F5A85ED" w14:textId="7969BE78"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tcp</w:t>
      </w:r>
      <w:proofErr w:type="spellEnd"/>
      <w:r w:rsidRPr="00EE02A1">
        <w:rPr>
          <w:b/>
          <w:lang w:val="en-US"/>
        </w:rPr>
        <w:t xml:space="preserve"> 10.40.0.0 0.0.0.255 10.40.0.1 0.0.0.0 eq 443</w:t>
      </w:r>
    </w:p>
    <w:p w14:paraId="4ED0D4B3"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icmp</w:t>
      </w:r>
      <w:proofErr w:type="spellEnd"/>
      <w:r w:rsidRPr="00EE02A1">
        <w:rPr>
          <w:b/>
          <w:lang w:val="en-US"/>
        </w:rPr>
        <w:t xml:space="preserve"> 10.40.0.0 0.0.0.255 10.20.0.0 0.0.0.255 echo</w:t>
      </w:r>
    </w:p>
    <w:p w14:paraId="3C7CBDC1" w14:textId="68BCF522"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101 deny </w:t>
      </w:r>
      <w:proofErr w:type="spellStart"/>
      <w:r w:rsidRPr="00EE02A1">
        <w:rPr>
          <w:b/>
          <w:lang w:val="en-US"/>
        </w:rPr>
        <w:t>icmp</w:t>
      </w:r>
      <w:proofErr w:type="spellEnd"/>
      <w:r w:rsidRPr="00EE02A1">
        <w:rPr>
          <w:b/>
          <w:lang w:val="en-US"/>
        </w:rPr>
        <w:t xml:space="preserve"> 10.40.0.0 0.0.0.255 10.30.0.0 0.0.0.255 echo</w:t>
      </w:r>
    </w:p>
    <w:p w14:paraId="18887014" w14:textId="7BB86F21" w:rsidR="00C0482C" w:rsidRPr="00EE02A1" w:rsidRDefault="00C0482C" w:rsidP="00C0482C">
      <w:pPr>
        <w:pStyle w:val="CMDOutputRed"/>
        <w:rPr>
          <w:lang w:val="en-US"/>
        </w:rPr>
      </w:pPr>
      <w:r w:rsidRPr="00EE02A1">
        <w:rPr>
          <w:lang w:val="en-US"/>
        </w:rPr>
        <w:t>R1</w:t>
      </w:r>
      <w:r w:rsidR="00D8235E">
        <w:rPr>
          <w:lang w:val="en-US"/>
        </w:rPr>
        <w:t xml:space="preserve"> </w:t>
      </w:r>
      <w:r w:rsidRPr="00EE02A1">
        <w:rPr>
          <w:lang w:val="en-US"/>
        </w:rPr>
        <w:t>(config)</w:t>
      </w:r>
      <w:r w:rsidR="00D8235E">
        <w:rPr>
          <w:lang w:val="en-US"/>
        </w:rPr>
        <w:t xml:space="preserve"> </w:t>
      </w:r>
      <w:r w:rsidRPr="00EE02A1">
        <w:rPr>
          <w:lang w:val="en-US"/>
        </w:rPr>
        <w:t xml:space="preserve"># </w:t>
      </w:r>
      <w:r w:rsidRPr="00EE02A1">
        <w:rPr>
          <w:b/>
          <w:lang w:val="en-US"/>
        </w:rPr>
        <w:t xml:space="preserve">access-list 101 permit </w:t>
      </w:r>
      <w:proofErr w:type="spellStart"/>
      <w:r w:rsidRPr="00EE02A1">
        <w:rPr>
          <w:b/>
          <w:lang w:val="en-US"/>
        </w:rPr>
        <w:t>ip</w:t>
      </w:r>
      <w:proofErr w:type="spellEnd"/>
      <w:r w:rsidRPr="00EE02A1">
        <w:rPr>
          <w:b/>
          <w:lang w:val="en-US"/>
        </w:rPr>
        <w:t xml:space="preserve"> any </w:t>
      </w:r>
      <w:proofErr w:type="spellStart"/>
      <w:r w:rsidRPr="00EE02A1">
        <w:rPr>
          <w:b/>
          <w:lang w:val="en-US"/>
        </w:rPr>
        <w:t>any</w:t>
      </w:r>
      <w:proofErr w:type="spellEnd"/>
    </w:p>
    <w:p w14:paraId="4540765F" w14:textId="77777777" w:rsidR="00C0482C" w:rsidRPr="00EE02A1" w:rsidRDefault="00C0482C" w:rsidP="00C0482C">
      <w:pPr>
        <w:pStyle w:val="CMDOutputRed"/>
        <w:rPr>
          <w:lang w:val="en-US"/>
        </w:rPr>
      </w:pPr>
      <w:r w:rsidRPr="00EE02A1">
        <w:rPr>
          <w:lang w:val="en-US"/>
        </w:rPr>
        <w:t xml:space="preserve">R1 (config) # </w:t>
      </w:r>
      <w:proofErr w:type="spellStart"/>
      <w:r w:rsidRPr="00EE02A1">
        <w:rPr>
          <w:b/>
          <w:lang w:val="en-US"/>
        </w:rPr>
        <w:t>interfaz</w:t>
      </w:r>
      <w:proofErr w:type="spellEnd"/>
      <w:r w:rsidRPr="00EE02A1">
        <w:rPr>
          <w:b/>
          <w:lang w:val="en-US"/>
        </w:rPr>
        <w:t xml:space="preserve"> g0/0/1.40</w:t>
      </w:r>
    </w:p>
    <w:p w14:paraId="550A02D0" w14:textId="6D8C42DE" w:rsidR="00C0482C" w:rsidRPr="00EE02A1" w:rsidRDefault="00C0482C" w:rsidP="00C0482C">
      <w:pPr>
        <w:pStyle w:val="CMDOutputRed"/>
        <w:rPr>
          <w:lang w:val="en-US"/>
        </w:rPr>
      </w:pPr>
      <w:r w:rsidRPr="00EE02A1">
        <w:rPr>
          <w:lang w:val="en-US"/>
        </w:rPr>
        <w:t>R1</w:t>
      </w:r>
      <w:r w:rsidR="00D8235E">
        <w:rPr>
          <w:lang w:val="en-US"/>
        </w:rPr>
        <w:t xml:space="preserve"> </w:t>
      </w:r>
      <w:r w:rsidRPr="00EE02A1">
        <w:rPr>
          <w:lang w:val="en-US"/>
        </w:rPr>
        <w:t>(config-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ip</w:t>
      </w:r>
      <w:proofErr w:type="spellEnd"/>
      <w:r w:rsidRPr="00EE02A1">
        <w:rPr>
          <w:b/>
          <w:lang w:val="en-US"/>
        </w:rPr>
        <w:t xml:space="preserve"> access-group 101 in</w:t>
      </w:r>
    </w:p>
    <w:p w14:paraId="2B145678" w14:textId="77777777" w:rsidR="00BA1444" w:rsidRPr="00EE02A1" w:rsidRDefault="00BA1444" w:rsidP="00C0482C">
      <w:pPr>
        <w:pStyle w:val="CMDOutputRed"/>
        <w:rPr>
          <w:lang w:val="en-US"/>
        </w:rPr>
      </w:pPr>
    </w:p>
    <w:p w14:paraId="7C1AB967" w14:textId="18BE6C14" w:rsidR="00C0482C" w:rsidRPr="00C0482C" w:rsidRDefault="00C0482C" w:rsidP="00C0482C">
      <w:pPr>
        <w:pStyle w:val="CMDOutputRed"/>
      </w:pPr>
      <w:r>
        <w:t>R1 (</w:t>
      </w:r>
      <w:proofErr w:type="spellStart"/>
      <w:r>
        <w:t>config</w:t>
      </w:r>
      <w:proofErr w:type="spellEnd"/>
      <w:r>
        <w:t xml:space="preserve">) # </w:t>
      </w:r>
      <w:proofErr w:type="spellStart"/>
      <w:r w:rsidRPr="00BA1444">
        <w:rPr>
          <w:b/>
        </w:rPr>
        <w:t>access-list</w:t>
      </w:r>
      <w:proofErr w:type="spellEnd"/>
      <w:r w:rsidRPr="00BA1444">
        <w:rPr>
          <w:b/>
        </w:rPr>
        <w:t xml:space="preserve"> 102 observación ACL 102 cumple la política 4</w:t>
      </w:r>
    </w:p>
    <w:p w14:paraId="2847AE70" w14:textId="77777777" w:rsidR="00C0482C" w:rsidRPr="00EE02A1" w:rsidRDefault="00C0482C" w:rsidP="00C0482C">
      <w:pPr>
        <w:pStyle w:val="CMDOutputRed"/>
        <w:rPr>
          <w:lang w:val="en-US"/>
        </w:rPr>
      </w:pPr>
      <w:r w:rsidRPr="00EE02A1">
        <w:rPr>
          <w:lang w:val="en-US"/>
        </w:rPr>
        <w:t xml:space="preserve">R1 (config) # </w:t>
      </w:r>
      <w:r w:rsidRPr="00EE02A1">
        <w:rPr>
          <w:b/>
          <w:lang w:val="en-US"/>
        </w:rPr>
        <w:t xml:space="preserve">access-list 102 deny </w:t>
      </w:r>
      <w:proofErr w:type="spellStart"/>
      <w:r w:rsidRPr="00EE02A1">
        <w:rPr>
          <w:b/>
          <w:lang w:val="en-US"/>
        </w:rPr>
        <w:t>icmp</w:t>
      </w:r>
      <w:proofErr w:type="spellEnd"/>
      <w:r w:rsidRPr="00EE02A1">
        <w:rPr>
          <w:b/>
          <w:lang w:val="en-US"/>
        </w:rPr>
        <w:t xml:space="preserve"> 10.30.0.0 0.0.0.255 10.40.0.0 0.0.0.255 echo</w:t>
      </w:r>
    </w:p>
    <w:p w14:paraId="60FBC8A4" w14:textId="7D210724" w:rsidR="00C0482C" w:rsidRPr="00EE02A1" w:rsidRDefault="00C0482C" w:rsidP="00C0482C">
      <w:pPr>
        <w:pStyle w:val="CMDOutputRed"/>
        <w:rPr>
          <w:lang w:val="en-US"/>
        </w:rPr>
      </w:pPr>
      <w:r w:rsidRPr="00EE02A1">
        <w:rPr>
          <w:lang w:val="en-US"/>
        </w:rPr>
        <w:t>R1</w:t>
      </w:r>
      <w:r w:rsidR="00D8235E">
        <w:rPr>
          <w:lang w:val="en-US"/>
        </w:rPr>
        <w:t xml:space="preserve"> </w:t>
      </w:r>
      <w:r w:rsidRPr="00EE02A1">
        <w:rPr>
          <w:lang w:val="en-US"/>
        </w:rPr>
        <w:t>(config)</w:t>
      </w:r>
      <w:r w:rsidR="00D8235E">
        <w:rPr>
          <w:lang w:val="en-US"/>
        </w:rPr>
        <w:t xml:space="preserve"> </w:t>
      </w:r>
      <w:r w:rsidRPr="00EE02A1">
        <w:rPr>
          <w:lang w:val="en-US"/>
        </w:rPr>
        <w:t xml:space="preserve"># </w:t>
      </w:r>
      <w:r w:rsidRPr="00EE02A1">
        <w:rPr>
          <w:b/>
          <w:lang w:val="en-US"/>
        </w:rPr>
        <w:t xml:space="preserve">access-list 102 permit </w:t>
      </w:r>
      <w:proofErr w:type="spellStart"/>
      <w:r w:rsidRPr="00EE02A1">
        <w:rPr>
          <w:b/>
          <w:lang w:val="en-US"/>
        </w:rPr>
        <w:t>ip</w:t>
      </w:r>
      <w:proofErr w:type="spellEnd"/>
      <w:r w:rsidRPr="00EE02A1">
        <w:rPr>
          <w:b/>
          <w:lang w:val="en-US"/>
        </w:rPr>
        <w:t xml:space="preserve"> any </w:t>
      </w:r>
      <w:proofErr w:type="spellStart"/>
      <w:r w:rsidRPr="00EE02A1">
        <w:rPr>
          <w:b/>
          <w:lang w:val="en-US"/>
        </w:rPr>
        <w:t>any</w:t>
      </w:r>
      <w:proofErr w:type="spellEnd"/>
    </w:p>
    <w:p w14:paraId="364D2022" w14:textId="77777777" w:rsidR="00C0482C" w:rsidRPr="00EE02A1" w:rsidRDefault="00C0482C" w:rsidP="00C0482C">
      <w:pPr>
        <w:pStyle w:val="CMDOutputRed"/>
        <w:rPr>
          <w:lang w:val="en-US"/>
        </w:rPr>
      </w:pPr>
      <w:r w:rsidRPr="00EE02A1">
        <w:rPr>
          <w:lang w:val="en-US"/>
        </w:rPr>
        <w:t xml:space="preserve">R1 (config) # </w:t>
      </w:r>
      <w:proofErr w:type="spellStart"/>
      <w:r w:rsidRPr="00EE02A1">
        <w:rPr>
          <w:b/>
          <w:lang w:val="en-US"/>
        </w:rPr>
        <w:t>interfaz</w:t>
      </w:r>
      <w:proofErr w:type="spellEnd"/>
      <w:r w:rsidRPr="00EE02A1">
        <w:rPr>
          <w:b/>
          <w:lang w:val="en-US"/>
        </w:rPr>
        <w:t xml:space="preserve"> g0/0/1.30</w:t>
      </w:r>
    </w:p>
    <w:p w14:paraId="47D6890D" w14:textId="38EE1E7C" w:rsidR="00C0482C" w:rsidRPr="00EE02A1" w:rsidRDefault="00C0482C" w:rsidP="00BA1444">
      <w:pPr>
        <w:pStyle w:val="CMDOutputRed"/>
        <w:tabs>
          <w:tab w:val="left" w:pos="5460"/>
        </w:tabs>
        <w:rPr>
          <w:b/>
          <w:lang w:val="en-US"/>
        </w:rPr>
      </w:pPr>
      <w:r w:rsidRPr="00EE02A1">
        <w:rPr>
          <w:lang w:val="en-US"/>
        </w:rPr>
        <w:t>R1</w:t>
      </w:r>
      <w:r w:rsidR="00D8235E">
        <w:rPr>
          <w:lang w:val="en-US"/>
        </w:rPr>
        <w:t xml:space="preserve"> </w:t>
      </w:r>
      <w:r w:rsidRPr="00EE02A1">
        <w:rPr>
          <w:lang w:val="en-US"/>
        </w:rPr>
        <w:t>(config-</w:t>
      </w:r>
      <w:proofErr w:type="spellStart"/>
      <w:proofErr w:type="gramStart"/>
      <w:r w:rsidRPr="00EE02A1">
        <w:rPr>
          <w:lang w:val="en-US"/>
        </w:rPr>
        <w:t>subif</w:t>
      </w:r>
      <w:proofErr w:type="spellEnd"/>
      <w:r w:rsidRPr="00EE02A1">
        <w:rPr>
          <w:lang w:val="en-US"/>
        </w:rPr>
        <w:t>)#</w:t>
      </w:r>
      <w:proofErr w:type="gramEnd"/>
      <w:r w:rsidRPr="00EE02A1">
        <w:rPr>
          <w:b/>
          <w:lang w:val="en-US"/>
        </w:rPr>
        <w:t xml:space="preserve"> </w:t>
      </w:r>
      <w:proofErr w:type="spellStart"/>
      <w:r w:rsidRPr="00EE02A1">
        <w:rPr>
          <w:b/>
          <w:lang w:val="en-US"/>
        </w:rPr>
        <w:t>ip</w:t>
      </w:r>
      <w:proofErr w:type="spellEnd"/>
      <w:r w:rsidRPr="00EE02A1">
        <w:rPr>
          <w:b/>
          <w:lang w:val="en-US"/>
        </w:rPr>
        <w:t xml:space="preserve"> access-group 102 in</w:t>
      </w:r>
    </w:p>
    <w:p w14:paraId="3F177138" w14:textId="77777777" w:rsidR="002D67C3" w:rsidRPr="002D67C3" w:rsidRDefault="002D67C3" w:rsidP="002D67C3">
      <w:pPr>
        <w:pStyle w:val="ConfigWindow"/>
      </w:pPr>
      <w:r>
        <w:t>Cerrar la ventana de configuración</w:t>
      </w:r>
    </w:p>
    <w:p w14:paraId="213C0BB0" w14:textId="77777777" w:rsidR="00C0482C" w:rsidRPr="00013934" w:rsidRDefault="00C0482C" w:rsidP="002D67C3">
      <w:pPr>
        <w:pStyle w:val="Ttulo3"/>
        <w:spacing w:before="120"/>
      </w:pPr>
      <w:r>
        <w:t>Compruebe que las listas de acceso implementadas aplican las directivas de seguridad.</w:t>
      </w:r>
    </w:p>
    <w:p w14:paraId="179925D3" w14:textId="77777777" w:rsidR="00C0482C" w:rsidRDefault="00C0482C" w:rsidP="00C0482C">
      <w:pPr>
        <w:pStyle w:val="BodyTextL25"/>
      </w:pPr>
      <w:r>
        <w:t>Ejecute las siguientes pruebas. Los resultados esperados se muestran en la tabla:</w:t>
      </w:r>
    </w:p>
    <w:tbl>
      <w:tblPr>
        <w:tblStyle w:val="LabTableStyle"/>
        <w:tblW w:w="0" w:type="auto"/>
        <w:tblLook w:val="04A0" w:firstRow="1" w:lastRow="0" w:firstColumn="1" w:lastColumn="0" w:noHBand="0" w:noVBand="1"/>
        <w:tblDescription w:val="La tabla muestra los resultados esperados de las pruebas de conectividad."/>
      </w:tblPr>
      <w:tblGrid>
        <w:gridCol w:w="2505"/>
        <w:gridCol w:w="2518"/>
        <w:gridCol w:w="2525"/>
        <w:gridCol w:w="2526"/>
      </w:tblGrid>
      <w:tr w:rsidR="00C0482C" w14:paraId="4D1989E8" w14:textId="77777777" w:rsidTr="00C0482C">
        <w:trPr>
          <w:cnfStyle w:val="100000000000" w:firstRow="1" w:lastRow="0" w:firstColumn="0" w:lastColumn="0" w:oddVBand="0" w:evenVBand="0" w:oddHBand="0" w:evenHBand="0" w:firstRowFirstColumn="0" w:firstRowLastColumn="0" w:lastRowFirstColumn="0" w:lastRowLastColumn="0"/>
        </w:trPr>
        <w:tc>
          <w:tcPr>
            <w:tcW w:w="2574" w:type="dxa"/>
          </w:tcPr>
          <w:p w14:paraId="694CBCAF" w14:textId="77777777" w:rsidR="00C0482C" w:rsidRDefault="00C0482C" w:rsidP="00C0482C">
            <w:pPr>
              <w:pStyle w:val="TableHeading"/>
            </w:pPr>
            <w:r>
              <w:t>De</w:t>
            </w:r>
          </w:p>
        </w:tc>
        <w:tc>
          <w:tcPr>
            <w:tcW w:w="2574" w:type="dxa"/>
          </w:tcPr>
          <w:p w14:paraId="3FEF65C8" w14:textId="77777777" w:rsidR="00C0482C" w:rsidRDefault="00C0482C" w:rsidP="00C0482C">
            <w:pPr>
              <w:pStyle w:val="TableHeading"/>
            </w:pPr>
            <w:r>
              <w:t>de Internet</w:t>
            </w:r>
          </w:p>
        </w:tc>
        <w:tc>
          <w:tcPr>
            <w:tcW w:w="2574" w:type="dxa"/>
          </w:tcPr>
          <w:p w14:paraId="5E208C2F" w14:textId="77777777" w:rsidR="00C0482C" w:rsidRDefault="00C0482C" w:rsidP="00C0482C">
            <w:pPr>
              <w:pStyle w:val="TableHeading"/>
            </w:pPr>
            <w:r>
              <w:t>Destino</w:t>
            </w:r>
          </w:p>
        </w:tc>
        <w:tc>
          <w:tcPr>
            <w:tcW w:w="2574" w:type="dxa"/>
          </w:tcPr>
          <w:p w14:paraId="21AEE1CF" w14:textId="77777777" w:rsidR="00C0482C" w:rsidRDefault="00C0482C" w:rsidP="00C0482C">
            <w:pPr>
              <w:pStyle w:val="TableHeading"/>
            </w:pPr>
            <w:r>
              <w:t>Resultado</w:t>
            </w:r>
          </w:p>
        </w:tc>
      </w:tr>
      <w:tr w:rsidR="00C0482C" w14:paraId="34C982E8" w14:textId="77777777" w:rsidTr="00C0482C">
        <w:tc>
          <w:tcPr>
            <w:tcW w:w="2574" w:type="dxa"/>
          </w:tcPr>
          <w:p w14:paraId="67CC5C99" w14:textId="77777777" w:rsidR="00C0482C" w:rsidRDefault="00C0482C" w:rsidP="00C0482C">
            <w:pPr>
              <w:pStyle w:val="TableText"/>
            </w:pPr>
            <w:r>
              <w:t>PC-A</w:t>
            </w:r>
          </w:p>
        </w:tc>
        <w:tc>
          <w:tcPr>
            <w:tcW w:w="2574" w:type="dxa"/>
          </w:tcPr>
          <w:p w14:paraId="26095930" w14:textId="77777777" w:rsidR="00C0482C" w:rsidRDefault="00C0482C" w:rsidP="00C0482C">
            <w:pPr>
              <w:pStyle w:val="TableText"/>
            </w:pPr>
            <w:r>
              <w:t>Ping</w:t>
            </w:r>
          </w:p>
        </w:tc>
        <w:tc>
          <w:tcPr>
            <w:tcW w:w="2574" w:type="dxa"/>
          </w:tcPr>
          <w:p w14:paraId="4FAF46BA" w14:textId="77777777" w:rsidR="00C0482C" w:rsidRDefault="00C0482C" w:rsidP="00C0482C">
            <w:pPr>
              <w:pStyle w:val="TableText"/>
            </w:pPr>
            <w:r>
              <w:t>10.40.0.10</w:t>
            </w:r>
          </w:p>
        </w:tc>
        <w:tc>
          <w:tcPr>
            <w:tcW w:w="2574" w:type="dxa"/>
          </w:tcPr>
          <w:p w14:paraId="12392191" w14:textId="77777777" w:rsidR="00C0482C" w:rsidRDefault="00C0482C" w:rsidP="00C0482C">
            <w:pPr>
              <w:pStyle w:val="TableText"/>
            </w:pPr>
            <w:r>
              <w:t>Falla</w:t>
            </w:r>
          </w:p>
        </w:tc>
      </w:tr>
      <w:tr w:rsidR="00C0482C" w14:paraId="08A7A575" w14:textId="77777777" w:rsidTr="00C0482C">
        <w:tc>
          <w:tcPr>
            <w:tcW w:w="2574" w:type="dxa"/>
          </w:tcPr>
          <w:p w14:paraId="31AFBFD8" w14:textId="77777777" w:rsidR="00C0482C" w:rsidRDefault="00C0482C" w:rsidP="00C0482C">
            <w:pPr>
              <w:pStyle w:val="TableText"/>
            </w:pPr>
            <w:r>
              <w:t>PC-A</w:t>
            </w:r>
          </w:p>
        </w:tc>
        <w:tc>
          <w:tcPr>
            <w:tcW w:w="2574" w:type="dxa"/>
          </w:tcPr>
          <w:p w14:paraId="3E5F98D6" w14:textId="77777777" w:rsidR="00C0482C" w:rsidRDefault="00C0482C" w:rsidP="00C0482C">
            <w:pPr>
              <w:pStyle w:val="TableText"/>
            </w:pPr>
            <w:r>
              <w:t>Ping</w:t>
            </w:r>
          </w:p>
        </w:tc>
        <w:tc>
          <w:tcPr>
            <w:tcW w:w="2574" w:type="dxa"/>
          </w:tcPr>
          <w:p w14:paraId="74771BA3" w14:textId="77777777" w:rsidR="00C0482C" w:rsidRDefault="00C0482C" w:rsidP="00C0482C">
            <w:pPr>
              <w:pStyle w:val="TableText"/>
            </w:pPr>
            <w:r>
              <w:t>10.20.0.1</w:t>
            </w:r>
          </w:p>
        </w:tc>
        <w:tc>
          <w:tcPr>
            <w:tcW w:w="2574" w:type="dxa"/>
          </w:tcPr>
          <w:p w14:paraId="186C2A83" w14:textId="77777777" w:rsidR="00C0482C" w:rsidRDefault="00C0482C" w:rsidP="00C0482C">
            <w:pPr>
              <w:pStyle w:val="TableText"/>
            </w:pPr>
            <w:r>
              <w:t>Correcto</w:t>
            </w:r>
          </w:p>
        </w:tc>
      </w:tr>
      <w:tr w:rsidR="00C0482C" w14:paraId="3EB379C8" w14:textId="77777777" w:rsidTr="00C0482C">
        <w:tc>
          <w:tcPr>
            <w:tcW w:w="2574" w:type="dxa"/>
          </w:tcPr>
          <w:p w14:paraId="22832005" w14:textId="77777777" w:rsidR="00C0482C" w:rsidRDefault="00C0482C" w:rsidP="00C0482C">
            <w:pPr>
              <w:pStyle w:val="TableText"/>
            </w:pPr>
            <w:r>
              <w:t>PC-B</w:t>
            </w:r>
          </w:p>
        </w:tc>
        <w:tc>
          <w:tcPr>
            <w:tcW w:w="2574" w:type="dxa"/>
          </w:tcPr>
          <w:p w14:paraId="1B70213B" w14:textId="77777777" w:rsidR="00C0482C" w:rsidRDefault="00C0482C" w:rsidP="00C0482C">
            <w:pPr>
              <w:pStyle w:val="TableText"/>
            </w:pPr>
            <w:r>
              <w:t>Ping</w:t>
            </w:r>
          </w:p>
        </w:tc>
        <w:tc>
          <w:tcPr>
            <w:tcW w:w="2574" w:type="dxa"/>
          </w:tcPr>
          <w:p w14:paraId="37B79DDD" w14:textId="77777777" w:rsidR="00C0482C" w:rsidRDefault="00C0482C" w:rsidP="00C0482C">
            <w:pPr>
              <w:pStyle w:val="TableText"/>
            </w:pPr>
            <w:r>
              <w:t>10.30.0.10</w:t>
            </w:r>
          </w:p>
        </w:tc>
        <w:tc>
          <w:tcPr>
            <w:tcW w:w="2574" w:type="dxa"/>
          </w:tcPr>
          <w:p w14:paraId="1A30016D" w14:textId="77777777" w:rsidR="00C0482C" w:rsidRDefault="00C0482C" w:rsidP="00C0482C">
            <w:pPr>
              <w:pStyle w:val="TableText"/>
            </w:pPr>
            <w:r>
              <w:t>Falla</w:t>
            </w:r>
          </w:p>
        </w:tc>
      </w:tr>
      <w:tr w:rsidR="00C0482C" w14:paraId="3D6024FD" w14:textId="77777777" w:rsidTr="00C0482C">
        <w:tc>
          <w:tcPr>
            <w:tcW w:w="2574" w:type="dxa"/>
          </w:tcPr>
          <w:p w14:paraId="0653B691" w14:textId="77777777" w:rsidR="00C0482C" w:rsidRDefault="00C0482C" w:rsidP="00C0482C">
            <w:pPr>
              <w:pStyle w:val="TableText"/>
            </w:pPr>
            <w:r>
              <w:t>PC-B</w:t>
            </w:r>
          </w:p>
        </w:tc>
        <w:tc>
          <w:tcPr>
            <w:tcW w:w="2574" w:type="dxa"/>
          </w:tcPr>
          <w:p w14:paraId="548F8209" w14:textId="77777777" w:rsidR="00C0482C" w:rsidRDefault="00C0482C" w:rsidP="00C0482C">
            <w:pPr>
              <w:pStyle w:val="TableText"/>
            </w:pPr>
            <w:r>
              <w:t>Ping</w:t>
            </w:r>
          </w:p>
        </w:tc>
        <w:tc>
          <w:tcPr>
            <w:tcW w:w="2574" w:type="dxa"/>
          </w:tcPr>
          <w:p w14:paraId="207C774D" w14:textId="77777777" w:rsidR="00C0482C" w:rsidRDefault="00C0482C" w:rsidP="00C0482C">
            <w:pPr>
              <w:pStyle w:val="TableText"/>
            </w:pPr>
            <w:r>
              <w:t>10.20.0.1</w:t>
            </w:r>
          </w:p>
        </w:tc>
        <w:tc>
          <w:tcPr>
            <w:tcW w:w="2574" w:type="dxa"/>
          </w:tcPr>
          <w:p w14:paraId="61F98B41" w14:textId="77777777" w:rsidR="00C0482C" w:rsidRDefault="00C0482C" w:rsidP="00C0482C">
            <w:pPr>
              <w:pStyle w:val="TableText"/>
            </w:pPr>
            <w:r>
              <w:t>Falla</w:t>
            </w:r>
          </w:p>
        </w:tc>
      </w:tr>
      <w:tr w:rsidR="00C0482C" w14:paraId="5424A23E" w14:textId="77777777" w:rsidTr="00C0482C">
        <w:tc>
          <w:tcPr>
            <w:tcW w:w="2574" w:type="dxa"/>
          </w:tcPr>
          <w:p w14:paraId="2C77D8BA" w14:textId="77777777" w:rsidR="00C0482C" w:rsidRDefault="00C0482C" w:rsidP="00C0482C">
            <w:pPr>
              <w:pStyle w:val="TableText"/>
            </w:pPr>
            <w:r>
              <w:t>PC-B</w:t>
            </w:r>
          </w:p>
        </w:tc>
        <w:tc>
          <w:tcPr>
            <w:tcW w:w="2574" w:type="dxa"/>
          </w:tcPr>
          <w:p w14:paraId="0CC210BE" w14:textId="77777777" w:rsidR="00C0482C" w:rsidRDefault="00C0482C" w:rsidP="00C0482C">
            <w:pPr>
              <w:pStyle w:val="TableText"/>
            </w:pPr>
            <w:r>
              <w:t>Ping</w:t>
            </w:r>
          </w:p>
        </w:tc>
        <w:tc>
          <w:tcPr>
            <w:tcW w:w="2574" w:type="dxa"/>
          </w:tcPr>
          <w:p w14:paraId="0C091335" w14:textId="77777777" w:rsidR="00C0482C" w:rsidRDefault="00C0482C" w:rsidP="00C0482C">
            <w:pPr>
              <w:pStyle w:val="TableText"/>
            </w:pPr>
            <w:r>
              <w:t>172.16.1.1</w:t>
            </w:r>
          </w:p>
        </w:tc>
        <w:tc>
          <w:tcPr>
            <w:tcW w:w="2574" w:type="dxa"/>
          </w:tcPr>
          <w:p w14:paraId="533284FC" w14:textId="77777777" w:rsidR="00C0482C" w:rsidRDefault="00C0482C" w:rsidP="00C0482C">
            <w:pPr>
              <w:pStyle w:val="TableText"/>
            </w:pPr>
            <w:r>
              <w:t>Correcto</w:t>
            </w:r>
          </w:p>
        </w:tc>
      </w:tr>
      <w:tr w:rsidR="00C0482C" w14:paraId="34260F9B" w14:textId="77777777" w:rsidTr="00C0482C">
        <w:tc>
          <w:tcPr>
            <w:tcW w:w="2574" w:type="dxa"/>
          </w:tcPr>
          <w:p w14:paraId="1C71178A" w14:textId="77777777" w:rsidR="00C0482C" w:rsidRDefault="00C0482C" w:rsidP="00C0482C">
            <w:pPr>
              <w:pStyle w:val="TableText"/>
            </w:pPr>
            <w:r>
              <w:t>PC-B</w:t>
            </w:r>
          </w:p>
        </w:tc>
        <w:tc>
          <w:tcPr>
            <w:tcW w:w="2574" w:type="dxa"/>
          </w:tcPr>
          <w:p w14:paraId="39A0DC01" w14:textId="77777777" w:rsidR="00C0482C" w:rsidRDefault="00C0482C" w:rsidP="00C0482C">
            <w:pPr>
              <w:pStyle w:val="TableText"/>
            </w:pPr>
            <w:r>
              <w:t>HTTPS</w:t>
            </w:r>
          </w:p>
        </w:tc>
        <w:tc>
          <w:tcPr>
            <w:tcW w:w="2574" w:type="dxa"/>
          </w:tcPr>
          <w:p w14:paraId="6B24E827" w14:textId="77777777" w:rsidR="00C0482C" w:rsidRDefault="00C0482C" w:rsidP="00C0482C">
            <w:pPr>
              <w:pStyle w:val="TableText"/>
            </w:pPr>
            <w:r>
              <w:t>10.20.0.1</w:t>
            </w:r>
          </w:p>
        </w:tc>
        <w:tc>
          <w:tcPr>
            <w:tcW w:w="2574" w:type="dxa"/>
          </w:tcPr>
          <w:p w14:paraId="01EB1F8D" w14:textId="77777777" w:rsidR="00C0482C" w:rsidRDefault="00C0482C" w:rsidP="00C0482C">
            <w:pPr>
              <w:pStyle w:val="TableText"/>
            </w:pPr>
            <w:r>
              <w:t>Falla</w:t>
            </w:r>
          </w:p>
        </w:tc>
      </w:tr>
      <w:tr w:rsidR="00C0482C" w14:paraId="16114E13" w14:textId="77777777" w:rsidTr="00C0482C">
        <w:tc>
          <w:tcPr>
            <w:tcW w:w="2574" w:type="dxa"/>
          </w:tcPr>
          <w:p w14:paraId="33318DAB" w14:textId="77777777" w:rsidR="00C0482C" w:rsidRDefault="00C0482C" w:rsidP="00C0482C">
            <w:pPr>
              <w:pStyle w:val="TableText"/>
            </w:pPr>
            <w:r>
              <w:t>PC-B</w:t>
            </w:r>
          </w:p>
        </w:tc>
        <w:tc>
          <w:tcPr>
            <w:tcW w:w="2574" w:type="dxa"/>
          </w:tcPr>
          <w:p w14:paraId="0F14BA3B" w14:textId="77777777" w:rsidR="00C0482C" w:rsidRDefault="00C0482C" w:rsidP="00C0482C">
            <w:pPr>
              <w:pStyle w:val="TableText"/>
            </w:pPr>
            <w:r>
              <w:t>HTTPS</w:t>
            </w:r>
          </w:p>
        </w:tc>
        <w:tc>
          <w:tcPr>
            <w:tcW w:w="2574" w:type="dxa"/>
          </w:tcPr>
          <w:p w14:paraId="29392C7F" w14:textId="77777777" w:rsidR="00C0482C" w:rsidRDefault="00C0482C" w:rsidP="00C0482C">
            <w:pPr>
              <w:pStyle w:val="TableText"/>
            </w:pPr>
            <w:r>
              <w:t>172.16.1.1</w:t>
            </w:r>
          </w:p>
        </w:tc>
        <w:tc>
          <w:tcPr>
            <w:tcW w:w="2574" w:type="dxa"/>
          </w:tcPr>
          <w:p w14:paraId="116CCD6B" w14:textId="77777777" w:rsidR="00C0482C" w:rsidRDefault="00C0482C" w:rsidP="00C0482C">
            <w:pPr>
              <w:pStyle w:val="TableText"/>
            </w:pPr>
            <w:r>
              <w:t>Correcto</w:t>
            </w:r>
          </w:p>
        </w:tc>
      </w:tr>
      <w:tr w:rsidR="00C0482C" w14:paraId="1DC7F387" w14:textId="77777777" w:rsidTr="00C0482C">
        <w:tc>
          <w:tcPr>
            <w:tcW w:w="2574" w:type="dxa"/>
          </w:tcPr>
          <w:p w14:paraId="30ECFE54" w14:textId="77777777" w:rsidR="00C0482C" w:rsidRDefault="00C0482C" w:rsidP="00C0482C">
            <w:pPr>
              <w:pStyle w:val="TableText"/>
            </w:pPr>
            <w:r>
              <w:t>PC-B</w:t>
            </w:r>
          </w:p>
        </w:tc>
        <w:tc>
          <w:tcPr>
            <w:tcW w:w="2574" w:type="dxa"/>
          </w:tcPr>
          <w:p w14:paraId="0EE5A4AD" w14:textId="77777777" w:rsidR="00C0482C" w:rsidRDefault="00C0482C" w:rsidP="00C0482C">
            <w:pPr>
              <w:pStyle w:val="TableText"/>
            </w:pPr>
            <w:r>
              <w:t>SSH</w:t>
            </w:r>
          </w:p>
        </w:tc>
        <w:tc>
          <w:tcPr>
            <w:tcW w:w="2574" w:type="dxa"/>
          </w:tcPr>
          <w:p w14:paraId="1AEB3141" w14:textId="77777777" w:rsidR="00C0482C" w:rsidRDefault="00C0482C" w:rsidP="00C0482C">
            <w:pPr>
              <w:pStyle w:val="TableText"/>
            </w:pPr>
            <w:r>
              <w:t>10.20.0.4</w:t>
            </w:r>
          </w:p>
        </w:tc>
        <w:tc>
          <w:tcPr>
            <w:tcW w:w="2574" w:type="dxa"/>
          </w:tcPr>
          <w:p w14:paraId="4BCD4B20" w14:textId="77777777" w:rsidR="00C0482C" w:rsidRDefault="00C0482C" w:rsidP="00C0482C">
            <w:pPr>
              <w:pStyle w:val="TableText"/>
            </w:pPr>
            <w:r>
              <w:t>Falla</w:t>
            </w:r>
          </w:p>
        </w:tc>
      </w:tr>
      <w:tr w:rsidR="00C0482C" w14:paraId="135E635F" w14:textId="77777777" w:rsidTr="00C0482C">
        <w:tc>
          <w:tcPr>
            <w:tcW w:w="2574" w:type="dxa"/>
          </w:tcPr>
          <w:p w14:paraId="1AD640E9" w14:textId="77777777" w:rsidR="00C0482C" w:rsidRDefault="00C0482C" w:rsidP="00C0482C">
            <w:pPr>
              <w:pStyle w:val="TableText"/>
            </w:pPr>
            <w:r>
              <w:t>PC-B</w:t>
            </w:r>
          </w:p>
        </w:tc>
        <w:tc>
          <w:tcPr>
            <w:tcW w:w="2574" w:type="dxa"/>
          </w:tcPr>
          <w:p w14:paraId="2884ED55" w14:textId="77777777" w:rsidR="00C0482C" w:rsidRDefault="00C0482C" w:rsidP="00C0482C">
            <w:pPr>
              <w:pStyle w:val="TableText"/>
            </w:pPr>
            <w:r>
              <w:t>SSH</w:t>
            </w:r>
          </w:p>
        </w:tc>
        <w:tc>
          <w:tcPr>
            <w:tcW w:w="2574" w:type="dxa"/>
          </w:tcPr>
          <w:p w14:paraId="0E91A2AF" w14:textId="77777777" w:rsidR="00C0482C" w:rsidRDefault="00C0482C" w:rsidP="00C0482C">
            <w:pPr>
              <w:pStyle w:val="TableText"/>
            </w:pPr>
            <w:r>
              <w:t>172.16.1.1</w:t>
            </w:r>
          </w:p>
        </w:tc>
        <w:tc>
          <w:tcPr>
            <w:tcW w:w="2574" w:type="dxa"/>
          </w:tcPr>
          <w:p w14:paraId="041ACE06" w14:textId="77777777" w:rsidR="00C0482C" w:rsidRDefault="00C0482C" w:rsidP="00C0482C">
            <w:pPr>
              <w:pStyle w:val="TableText"/>
            </w:pPr>
            <w:r>
              <w:t>Correcto</w:t>
            </w:r>
          </w:p>
        </w:tc>
      </w:tr>
    </w:tbl>
    <w:p w14:paraId="2716E6EA" w14:textId="77777777" w:rsidR="00C0482C" w:rsidRPr="00470AD7" w:rsidRDefault="00C0482C" w:rsidP="00C0482C">
      <w:pPr>
        <w:pStyle w:val="ConfigWindow"/>
      </w:pPr>
      <w:r>
        <w:t>Fin del documento</w:t>
      </w:r>
    </w:p>
    <w:p w14:paraId="34A569B6" w14:textId="77777777" w:rsidR="00C0482C" w:rsidRPr="00125D0F" w:rsidRDefault="00C0482C" w:rsidP="00C0482C">
      <w:pPr>
        <w:pStyle w:val="Ttulo1"/>
        <w:rPr>
          <w:rStyle w:val="LabSectionGray"/>
          <w:b w:val="0"/>
          <w:bCs w:val="0"/>
        </w:rPr>
      </w:pPr>
      <w:r>
        <w:rPr>
          <w:rStyle w:val="LabSectionGray"/>
        </w:rPr>
        <w:t>Configuraciones de dispositivos</w:t>
      </w:r>
    </w:p>
    <w:p w14:paraId="48D548A1" w14:textId="77777777" w:rsidR="00C0482C" w:rsidRDefault="00C0482C" w:rsidP="00C0482C">
      <w:pPr>
        <w:pStyle w:val="Ttulo1"/>
        <w:rPr>
          <w:rStyle w:val="LabSectionGray"/>
        </w:rPr>
      </w:pPr>
      <w:r>
        <w:rPr>
          <w:rStyle w:val="LabSectionGray"/>
        </w:rPr>
        <w:t>Router R1</w:t>
      </w:r>
    </w:p>
    <w:p w14:paraId="39501657" w14:textId="77777777" w:rsidR="00C0482C" w:rsidRPr="0048325F" w:rsidRDefault="00C0482C" w:rsidP="00C0482C">
      <w:pPr>
        <w:pStyle w:val="DevConfigs"/>
        <w:rPr>
          <w:rStyle w:val="DevConfigGray"/>
        </w:rPr>
      </w:pPr>
      <w:r>
        <w:rPr>
          <w:rStyle w:val="DevConfigGray"/>
        </w:rPr>
        <w:t xml:space="preserve">R1# </w:t>
      </w:r>
      <w:r w:rsidRPr="002873AA">
        <w:rPr>
          <w:rStyle w:val="DevConfigGray"/>
          <w:b/>
        </w:rPr>
        <w:t>show run</w:t>
      </w:r>
    </w:p>
    <w:p w14:paraId="5075D6E1" w14:textId="77777777" w:rsidR="00C0482C" w:rsidRPr="0048325F" w:rsidRDefault="00C0482C" w:rsidP="00C0482C">
      <w:pPr>
        <w:pStyle w:val="DevConfigs"/>
        <w:rPr>
          <w:rStyle w:val="DevConfigGray"/>
        </w:rPr>
      </w:pPr>
      <w:r>
        <w:rPr>
          <w:rStyle w:val="DevConfigGray"/>
        </w:rPr>
        <w:t>Building configuration...</w:t>
      </w:r>
    </w:p>
    <w:p w14:paraId="53C15652" w14:textId="77777777" w:rsidR="00C0482C" w:rsidRPr="0048325F" w:rsidRDefault="00C0482C" w:rsidP="00C0482C">
      <w:pPr>
        <w:pStyle w:val="DevConfigs"/>
        <w:rPr>
          <w:rStyle w:val="DevConfigGray"/>
        </w:rPr>
      </w:pPr>
    </w:p>
    <w:p w14:paraId="3B1966CC" w14:textId="77777777" w:rsidR="00C0482C" w:rsidRPr="0048325F" w:rsidRDefault="00C0482C" w:rsidP="00C0482C">
      <w:pPr>
        <w:pStyle w:val="DevConfigs"/>
        <w:rPr>
          <w:rStyle w:val="DevConfigGray"/>
        </w:rPr>
      </w:pPr>
    </w:p>
    <w:p w14:paraId="5889863C" w14:textId="77777777" w:rsidR="00C0482C" w:rsidRPr="0048325F" w:rsidRDefault="00C0482C" w:rsidP="00C0482C">
      <w:pPr>
        <w:pStyle w:val="DevConfigs"/>
        <w:rPr>
          <w:rStyle w:val="DevConfigGray"/>
        </w:rPr>
      </w:pPr>
      <w:r>
        <w:rPr>
          <w:rStyle w:val="DevConfigGray"/>
        </w:rPr>
        <w:t>Current configuration : 5264 bytes</w:t>
      </w:r>
    </w:p>
    <w:p w14:paraId="7C4ED699" w14:textId="77777777" w:rsidR="00C0482C" w:rsidRPr="0048325F" w:rsidRDefault="00C0482C" w:rsidP="00C0482C">
      <w:pPr>
        <w:pStyle w:val="DevConfigs"/>
        <w:rPr>
          <w:rStyle w:val="DevConfigGray"/>
        </w:rPr>
      </w:pPr>
      <w:r>
        <w:rPr>
          <w:rStyle w:val="DevConfigGray"/>
        </w:rPr>
        <w:t>!</w:t>
      </w:r>
    </w:p>
    <w:p w14:paraId="778B9B99" w14:textId="77777777" w:rsidR="00C0482C" w:rsidRPr="0048325F" w:rsidRDefault="00C0482C" w:rsidP="00C0482C">
      <w:pPr>
        <w:pStyle w:val="DevConfigs"/>
        <w:rPr>
          <w:rStyle w:val="DevConfigGray"/>
        </w:rPr>
      </w:pPr>
      <w:r>
        <w:rPr>
          <w:rStyle w:val="DevConfigGray"/>
        </w:rPr>
        <w:t>version 16.9</w:t>
      </w:r>
    </w:p>
    <w:p w14:paraId="41DD2BB3" w14:textId="77777777" w:rsidR="00C0482C" w:rsidRPr="0048325F" w:rsidRDefault="00C0482C" w:rsidP="00C0482C">
      <w:pPr>
        <w:pStyle w:val="DevConfigs"/>
        <w:rPr>
          <w:rStyle w:val="DevConfigGray"/>
        </w:rPr>
      </w:pPr>
      <w:r>
        <w:rPr>
          <w:rStyle w:val="DevConfigGray"/>
        </w:rPr>
        <w:t>service timestamps debug datetime msec</w:t>
      </w:r>
    </w:p>
    <w:p w14:paraId="5CE25A40" w14:textId="77777777" w:rsidR="00C0482C" w:rsidRPr="0048325F" w:rsidRDefault="00C0482C" w:rsidP="00C0482C">
      <w:pPr>
        <w:pStyle w:val="DevConfigs"/>
        <w:rPr>
          <w:rStyle w:val="DevConfigGray"/>
        </w:rPr>
      </w:pPr>
      <w:r>
        <w:rPr>
          <w:rStyle w:val="DevConfigGray"/>
        </w:rPr>
        <w:t>service timestamps log datetime msec</w:t>
      </w:r>
    </w:p>
    <w:p w14:paraId="72AD3C7D" w14:textId="77777777" w:rsidR="00C0482C" w:rsidRPr="0048325F" w:rsidRDefault="00C0482C" w:rsidP="00C0482C">
      <w:pPr>
        <w:pStyle w:val="DevConfigs"/>
        <w:rPr>
          <w:rStyle w:val="DevConfigGray"/>
        </w:rPr>
      </w:pPr>
      <w:r>
        <w:rPr>
          <w:rStyle w:val="DevConfigGray"/>
        </w:rPr>
        <w:t>service password-encryption</w:t>
      </w:r>
    </w:p>
    <w:p w14:paraId="7AF66F2F" w14:textId="77777777" w:rsidR="00C0482C" w:rsidRPr="00EE02A1" w:rsidRDefault="00C0482C" w:rsidP="00C0482C">
      <w:pPr>
        <w:pStyle w:val="DevConfigs"/>
        <w:rPr>
          <w:rStyle w:val="DevConfigGray"/>
          <w:lang w:val="en-US"/>
        </w:rPr>
      </w:pPr>
      <w:r w:rsidRPr="00EE02A1">
        <w:rPr>
          <w:rStyle w:val="DevConfigGray"/>
          <w:lang w:val="en-US"/>
        </w:rPr>
        <w:t xml:space="preserve">platform </w:t>
      </w:r>
      <w:proofErr w:type="spellStart"/>
      <w:r w:rsidRPr="00EE02A1">
        <w:rPr>
          <w:rStyle w:val="DevConfigGray"/>
          <w:lang w:val="en-US"/>
        </w:rPr>
        <w:t>qfp</w:t>
      </w:r>
      <w:proofErr w:type="spellEnd"/>
      <w:r w:rsidRPr="00EE02A1">
        <w:rPr>
          <w:rStyle w:val="DevConfigGray"/>
          <w:lang w:val="en-US"/>
        </w:rPr>
        <w:t xml:space="preserve"> utilization monitor load 80</w:t>
      </w:r>
    </w:p>
    <w:p w14:paraId="5B144DF1" w14:textId="77777777" w:rsidR="00C0482C" w:rsidRPr="00EE02A1" w:rsidRDefault="00C0482C" w:rsidP="00C0482C">
      <w:pPr>
        <w:pStyle w:val="DevConfigs"/>
        <w:rPr>
          <w:rStyle w:val="DevConfigGray"/>
          <w:lang w:val="en-US"/>
        </w:rPr>
      </w:pPr>
      <w:r w:rsidRPr="00EE02A1">
        <w:rPr>
          <w:rStyle w:val="DevConfigGray"/>
          <w:lang w:val="en-US"/>
        </w:rPr>
        <w:t>no platform punt-keepalive disable-kernel-core</w:t>
      </w:r>
    </w:p>
    <w:p w14:paraId="34FEF7BC" w14:textId="77777777" w:rsidR="00C0482C" w:rsidRPr="00EE02A1" w:rsidRDefault="00C0482C" w:rsidP="00C0482C">
      <w:pPr>
        <w:pStyle w:val="DevConfigs"/>
        <w:rPr>
          <w:rStyle w:val="DevConfigGray"/>
          <w:lang w:val="en-US"/>
        </w:rPr>
      </w:pPr>
      <w:r w:rsidRPr="00EE02A1">
        <w:rPr>
          <w:rStyle w:val="DevConfigGray"/>
          <w:lang w:val="en-US"/>
        </w:rPr>
        <w:t>!</w:t>
      </w:r>
    </w:p>
    <w:p w14:paraId="3472B154" w14:textId="77777777" w:rsidR="00C0482C" w:rsidRPr="00EE02A1" w:rsidRDefault="00C0482C" w:rsidP="00C0482C">
      <w:pPr>
        <w:pStyle w:val="DevConfigs"/>
        <w:rPr>
          <w:rStyle w:val="DevConfigGray"/>
          <w:lang w:val="en-US"/>
        </w:rPr>
      </w:pPr>
      <w:r w:rsidRPr="00EE02A1">
        <w:rPr>
          <w:rStyle w:val="DevConfigGray"/>
          <w:lang w:val="en-US"/>
        </w:rPr>
        <w:t>hostname R1</w:t>
      </w:r>
    </w:p>
    <w:p w14:paraId="2F09A8AD" w14:textId="77777777" w:rsidR="00C0482C" w:rsidRPr="00EE02A1" w:rsidRDefault="00C0482C" w:rsidP="00C0482C">
      <w:pPr>
        <w:pStyle w:val="DevConfigs"/>
        <w:rPr>
          <w:rStyle w:val="DevConfigGray"/>
          <w:lang w:val="en-US"/>
        </w:rPr>
      </w:pPr>
      <w:r w:rsidRPr="00EE02A1">
        <w:rPr>
          <w:rStyle w:val="DevConfigGray"/>
          <w:lang w:val="en-US"/>
        </w:rPr>
        <w:t>!</w:t>
      </w:r>
    </w:p>
    <w:p w14:paraId="2098C16D" w14:textId="77777777" w:rsidR="00C0482C" w:rsidRPr="00EE02A1" w:rsidRDefault="00C0482C" w:rsidP="00C0482C">
      <w:pPr>
        <w:pStyle w:val="DevConfigs"/>
        <w:rPr>
          <w:rStyle w:val="DevConfigGray"/>
          <w:lang w:val="en-US"/>
        </w:rPr>
      </w:pPr>
      <w:r w:rsidRPr="00EE02A1">
        <w:rPr>
          <w:rStyle w:val="DevConfigGray"/>
          <w:lang w:val="en-US"/>
        </w:rPr>
        <w:t>boot-start-marker</w:t>
      </w:r>
    </w:p>
    <w:p w14:paraId="1F413E81" w14:textId="77777777" w:rsidR="00C0482C" w:rsidRPr="00EE02A1" w:rsidRDefault="00C0482C" w:rsidP="00C0482C">
      <w:pPr>
        <w:pStyle w:val="DevConfigs"/>
        <w:rPr>
          <w:rStyle w:val="DevConfigGray"/>
          <w:lang w:val="en-US"/>
        </w:rPr>
      </w:pPr>
      <w:r w:rsidRPr="00EE02A1">
        <w:rPr>
          <w:rStyle w:val="DevConfigGray"/>
          <w:lang w:val="en-US"/>
        </w:rPr>
        <w:t>boot-end-marker</w:t>
      </w:r>
    </w:p>
    <w:p w14:paraId="25078E6A" w14:textId="77777777" w:rsidR="00C0482C" w:rsidRPr="00EE02A1" w:rsidRDefault="00C0482C" w:rsidP="00C0482C">
      <w:pPr>
        <w:pStyle w:val="DevConfigs"/>
        <w:rPr>
          <w:rStyle w:val="DevConfigGray"/>
          <w:lang w:val="en-US"/>
        </w:rPr>
      </w:pPr>
      <w:r w:rsidRPr="00EE02A1">
        <w:rPr>
          <w:rStyle w:val="DevConfigGray"/>
          <w:lang w:val="en-US"/>
        </w:rPr>
        <w:t>!</w:t>
      </w:r>
    </w:p>
    <w:p w14:paraId="2DEF5126" w14:textId="77777777" w:rsidR="00C0482C" w:rsidRPr="00EE02A1" w:rsidRDefault="00C0482C" w:rsidP="00C0482C">
      <w:pPr>
        <w:pStyle w:val="DevConfigs"/>
        <w:rPr>
          <w:rStyle w:val="DevConfigGray"/>
          <w:lang w:val="en-US"/>
        </w:rPr>
      </w:pPr>
      <w:proofErr w:type="spellStart"/>
      <w:r w:rsidRPr="00EE02A1">
        <w:rPr>
          <w:rStyle w:val="DevConfigGray"/>
          <w:lang w:val="en-US"/>
        </w:rPr>
        <w:t>vrf</w:t>
      </w:r>
      <w:proofErr w:type="spellEnd"/>
      <w:r w:rsidRPr="00EE02A1">
        <w:rPr>
          <w:rStyle w:val="DevConfigGray"/>
          <w:lang w:val="en-US"/>
        </w:rPr>
        <w:t xml:space="preserve"> definition </w:t>
      </w:r>
      <w:proofErr w:type="spellStart"/>
      <w:r w:rsidRPr="00EE02A1">
        <w:rPr>
          <w:rStyle w:val="DevConfigGray"/>
          <w:lang w:val="en-US"/>
        </w:rPr>
        <w:t>Mgmt-intf</w:t>
      </w:r>
      <w:proofErr w:type="spellEnd"/>
    </w:p>
    <w:p w14:paraId="5108F413" w14:textId="77777777" w:rsidR="00C0482C" w:rsidRPr="00EE02A1" w:rsidRDefault="00C0482C" w:rsidP="00C0482C">
      <w:pPr>
        <w:pStyle w:val="DevConfigs"/>
        <w:rPr>
          <w:rStyle w:val="DevConfigGray"/>
          <w:lang w:val="en-US"/>
        </w:rPr>
      </w:pPr>
      <w:r w:rsidRPr="00EE02A1">
        <w:rPr>
          <w:rStyle w:val="DevConfigGray"/>
          <w:lang w:val="en-US"/>
        </w:rPr>
        <w:t xml:space="preserve"> !</w:t>
      </w:r>
    </w:p>
    <w:p w14:paraId="5F884B80"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address-family ipv4</w:t>
      </w:r>
    </w:p>
    <w:p w14:paraId="0AC55C19" w14:textId="77777777" w:rsidR="00C0482C" w:rsidRPr="00EE02A1" w:rsidRDefault="00C0482C" w:rsidP="00C0482C">
      <w:pPr>
        <w:pStyle w:val="DevConfigs"/>
        <w:rPr>
          <w:rStyle w:val="DevConfigGray"/>
          <w:lang w:val="en-US"/>
        </w:rPr>
      </w:pPr>
      <w:r w:rsidRPr="00EE02A1">
        <w:rPr>
          <w:rStyle w:val="DevConfigGray"/>
          <w:lang w:val="en-US"/>
        </w:rPr>
        <w:t xml:space="preserve"> exit-address-family</w:t>
      </w:r>
    </w:p>
    <w:p w14:paraId="506AE274" w14:textId="77777777" w:rsidR="00C0482C" w:rsidRPr="00EE02A1" w:rsidRDefault="00C0482C" w:rsidP="00C0482C">
      <w:pPr>
        <w:pStyle w:val="DevConfigs"/>
        <w:rPr>
          <w:rStyle w:val="DevConfigGray"/>
          <w:lang w:val="en-US"/>
        </w:rPr>
      </w:pPr>
      <w:r w:rsidRPr="00EE02A1">
        <w:rPr>
          <w:rStyle w:val="DevConfigGray"/>
          <w:lang w:val="en-US"/>
        </w:rPr>
        <w:t xml:space="preserve"> !</w:t>
      </w:r>
    </w:p>
    <w:p w14:paraId="2F7E5EE6" w14:textId="77777777" w:rsidR="00C0482C" w:rsidRPr="00EE02A1" w:rsidRDefault="00C0482C" w:rsidP="00C0482C">
      <w:pPr>
        <w:pStyle w:val="DevConfigs"/>
        <w:rPr>
          <w:rStyle w:val="DevConfigGray"/>
          <w:lang w:val="en-US"/>
        </w:rPr>
      </w:pPr>
      <w:r w:rsidRPr="00EE02A1">
        <w:rPr>
          <w:rStyle w:val="DevConfigGray"/>
          <w:lang w:val="en-US"/>
        </w:rPr>
        <w:t xml:space="preserve"> address-family ipv6</w:t>
      </w:r>
    </w:p>
    <w:p w14:paraId="1E0B6078" w14:textId="77777777" w:rsidR="00C0482C" w:rsidRPr="00EE02A1" w:rsidRDefault="00C0482C" w:rsidP="00C0482C">
      <w:pPr>
        <w:pStyle w:val="DevConfigs"/>
        <w:rPr>
          <w:rStyle w:val="DevConfigGray"/>
          <w:lang w:val="en-US"/>
        </w:rPr>
      </w:pPr>
      <w:r w:rsidRPr="00EE02A1">
        <w:rPr>
          <w:rStyle w:val="DevConfigGray"/>
          <w:lang w:val="en-US"/>
        </w:rPr>
        <w:t xml:space="preserve"> exit-address-family</w:t>
      </w:r>
    </w:p>
    <w:p w14:paraId="358096F0" w14:textId="77777777" w:rsidR="00C0482C" w:rsidRPr="00EE02A1" w:rsidRDefault="00C0482C" w:rsidP="00C0482C">
      <w:pPr>
        <w:pStyle w:val="DevConfigs"/>
        <w:rPr>
          <w:rStyle w:val="DevConfigGray"/>
          <w:lang w:val="en-US"/>
        </w:rPr>
      </w:pPr>
      <w:r w:rsidRPr="00EE02A1">
        <w:rPr>
          <w:rStyle w:val="DevConfigGray"/>
          <w:lang w:val="en-US"/>
        </w:rPr>
        <w:t>!</w:t>
      </w:r>
    </w:p>
    <w:p w14:paraId="212B49A2" w14:textId="6688974F" w:rsidR="00C0482C" w:rsidRPr="00EE02A1" w:rsidRDefault="002D6D73" w:rsidP="002D6D73">
      <w:pPr>
        <w:pStyle w:val="DevConfigs"/>
        <w:rPr>
          <w:rStyle w:val="DevConfigGray"/>
          <w:lang w:val="en-US"/>
        </w:rPr>
      </w:pPr>
      <w:r w:rsidRPr="002D6D73">
        <w:rPr>
          <w:rStyle w:val="DevConfigGray"/>
          <w:lang w:val="en-US"/>
        </w:rPr>
        <w:t>enable secret 5</w:t>
      </w:r>
      <w:r w:rsidR="00C0482C" w:rsidRPr="00EE02A1">
        <w:rPr>
          <w:rStyle w:val="DevConfigGray"/>
          <w:lang w:val="en-US"/>
        </w:rPr>
        <w:t>$1$.dkb$dhzfcwc9ttcbwur3lmee10</w:t>
      </w:r>
    </w:p>
    <w:p w14:paraId="14B49A87" w14:textId="77777777" w:rsidR="00C0482C" w:rsidRPr="00EE02A1" w:rsidRDefault="00C0482C" w:rsidP="00C0482C">
      <w:pPr>
        <w:pStyle w:val="DevConfigs"/>
        <w:rPr>
          <w:rStyle w:val="DevConfigGray"/>
          <w:lang w:val="en-US"/>
        </w:rPr>
      </w:pPr>
      <w:r w:rsidRPr="00EE02A1">
        <w:rPr>
          <w:rStyle w:val="DevConfigGray"/>
          <w:lang w:val="en-US"/>
        </w:rPr>
        <w:t>!</w:t>
      </w:r>
    </w:p>
    <w:p w14:paraId="6F98FC3D"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aaa</w:t>
      </w:r>
      <w:proofErr w:type="spellEnd"/>
      <w:r w:rsidRPr="00EE02A1">
        <w:rPr>
          <w:rStyle w:val="DevConfigGray"/>
          <w:lang w:val="en-US"/>
        </w:rPr>
        <w:t xml:space="preserve"> new-model</w:t>
      </w:r>
    </w:p>
    <w:p w14:paraId="5B11B023" w14:textId="77777777" w:rsidR="00C0482C" w:rsidRPr="00EE02A1" w:rsidRDefault="00C0482C" w:rsidP="00C0482C">
      <w:pPr>
        <w:pStyle w:val="DevConfigs"/>
        <w:rPr>
          <w:rStyle w:val="DevConfigGray"/>
          <w:lang w:val="en-US"/>
        </w:rPr>
      </w:pPr>
      <w:r w:rsidRPr="00EE02A1">
        <w:rPr>
          <w:rStyle w:val="DevConfigGray"/>
          <w:lang w:val="en-US"/>
        </w:rPr>
        <w:t>!</w:t>
      </w:r>
    </w:p>
    <w:p w14:paraId="509F11D8"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domain lookup</w:t>
      </w:r>
    </w:p>
    <w:p w14:paraId="017C713A"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domain name ccna-lab.com</w:t>
      </w:r>
    </w:p>
    <w:p w14:paraId="1E1064D0" w14:textId="77777777" w:rsidR="00C0482C" w:rsidRPr="00EE02A1" w:rsidRDefault="00C0482C" w:rsidP="00C0482C">
      <w:pPr>
        <w:pStyle w:val="DevConfigs"/>
        <w:rPr>
          <w:rStyle w:val="DevConfigGray"/>
          <w:lang w:val="en-US"/>
        </w:rPr>
      </w:pPr>
      <w:r w:rsidRPr="00EE02A1">
        <w:rPr>
          <w:rStyle w:val="DevConfigGray"/>
          <w:lang w:val="en-US"/>
        </w:rPr>
        <w:t>!</w:t>
      </w:r>
    </w:p>
    <w:p w14:paraId="75F82F84" w14:textId="77777777" w:rsidR="00C0482C" w:rsidRPr="00EE02A1" w:rsidRDefault="00C0482C" w:rsidP="00C0482C">
      <w:pPr>
        <w:pStyle w:val="DevConfigs"/>
        <w:rPr>
          <w:rStyle w:val="DevConfigGray"/>
          <w:lang w:val="en-US"/>
        </w:rPr>
      </w:pPr>
      <w:r w:rsidRPr="00EE02A1">
        <w:rPr>
          <w:rStyle w:val="DevConfigGray"/>
          <w:lang w:val="en-US"/>
        </w:rPr>
        <w:t>!</w:t>
      </w:r>
    </w:p>
    <w:p w14:paraId="4D43C9E2" w14:textId="77777777" w:rsidR="00C0482C" w:rsidRPr="00EE02A1" w:rsidRDefault="00C0482C" w:rsidP="00C0482C">
      <w:pPr>
        <w:pStyle w:val="DevConfigs"/>
        <w:rPr>
          <w:rStyle w:val="DevConfigGray"/>
          <w:lang w:val="en-US"/>
        </w:rPr>
      </w:pPr>
      <w:r w:rsidRPr="00EE02A1">
        <w:rPr>
          <w:rStyle w:val="DevConfigGray"/>
          <w:lang w:val="en-US"/>
        </w:rPr>
        <w:t>login on-success log</w:t>
      </w:r>
    </w:p>
    <w:p w14:paraId="3CA4CD20" w14:textId="77777777" w:rsidR="00C0482C" w:rsidRPr="00EE02A1" w:rsidRDefault="00C0482C" w:rsidP="00C0482C">
      <w:pPr>
        <w:pStyle w:val="DevConfigs"/>
        <w:rPr>
          <w:rStyle w:val="DevConfigGray"/>
          <w:lang w:val="en-US"/>
        </w:rPr>
      </w:pPr>
      <w:r w:rsidRPr="00EE02A1">
        <w:rPr>
          <w:rStyle w:val="DevConfigGray"/>
          <w:lang w:val="en-US"/>
        </w:rPr>
        <w:t>!</w:t>
      </w:r>
    </w:p>
    <w:p w14:paraId="195E1F4A" w14:textId="77777777" w:rsidR="00C0482C" w:rsidRPr="00EE02A1" w:rsidRDefault="00C0482C" w:rsidP="00C0482C">
      <w:pPr>
        <w:pStyle w:val="DevConfigs"/>
        <w:rPr>
          <w:rStyle w:val="DevConfigGray"/>
          <w:lang w:val="en-US"/>
        </w:rPr>
      </w:pPr>
      <w:r w:rsidRPr="00EE02A1">
        <w:rPr>
          <w:rStyle w:val="DevConfigGray"/>
          <w:lang w:val="en-US"/>
        </w:rPr>
        <w:t>subscriber templating</w:t>
      </w:r>
    </w:p>
    <w:p w14:paraId="4AE32B7B" w14:textId="77777777" w:rsidR="00C0482C" w:rsidRPr="00EE02A1" w:rsidRDefault="00C0482C" w:rsidP="00C0482C">
      <w:pPr>
        <w:pStyle w:val="DevConfigs"/>
        <w:rPr>
          <w:rStyle w:val="DevConfigGray"/>
          <w:lang w:val="en-US"/>
        </w:rPr>
      </w:pPr>
      <w:r w:rsidRPr="00EE02A1">
        <w:rPr>
          <w:rStyle w:val="DevConfigGray"/>
          <w:lang w:val="en-US"/>
        </w:rPr>
        <w:t>!</w:t>
      </w:r>
    </w:p>
    <w:p w14:paraId="0807E01C" w14:textId="77777777" w:rsidR="00C0482C" w:rsidRPr="00EE02A1" w:rsidRDefault="00C0482C" w:rsidP="00C0482C">
      <w:pPr>
        <w:pStyle w:val="DevConfigs"/>
        <w:rPr>
          <w:rStyle w:val="DevConfigGray"/>
          <w:lang w:val="en-US"/>
        </w:rPr>
      </w:pPr>
      <w:r w:rsidRPr="00EE02A1">
        <w:rPr>
          <w:rStyle w:val="DevConfigGray"/>
          <w:lang w:val="en-US"/>
        </w:rPr>
        <w:t>multilink bundle-name authenticated</w:t>
      </w:r>
    </w:p>
    <w:p w14:paraId="312D3E28" w14:textId="77777777" w:rsidR="00C0482C" w:rsidRPr="00EE02A1" w:rsidRDefault="00C0482C" w:rsidP="00C0482C">
      <w:pPr>
        <w:pStyle w:val="DevConfigs"/>
        <w:rPr>
          <w:rStyle w:val="DevConfigGray"/>
          <w:lang w:val="en-US"/>
        </w:rPr>
      </w:pPr>
      <w:r w:rsidRPr="00EE02A1">
        <w:rPr>
          <w:rStyle w:val="DevConfigGray"/>
          <w:lang w:val="en-US"/>
        </w:rPr>
        <w:t>!</w:t>
      </w:r>
    </w:p>
    <w:p w14:paraId="2FB64FE9" w14:textId="77777777" w:rsidR="00C0482C" w:rsidRPr="00EE02A1" w:rsidRDefault="00C0482C" w:rsidP="00C0482C">
      <w:pPr>
        <w:pStyle w:val="DevConfigs"/>
        <w:rPr>
          <w:rStyle w:val="DevConfigGray"/>
          <w:lang w:val="en-US"/>
        </w:rPr>
      </w:pPr>
      <w:r w:rsidRPr="00EE02A1">
        <w:rPr>
          <w:rStyle w:val="DevConfigGray"/>
          <w:lang w:val="en-US"/>
        </w:rPr>
        <w:t>&lt;output omitted&gt;</w:t>
      </w:r>
    </w:p>
    <w:p w14:paraId="00246D26" w14:textId="77777777" w:rsidR="00C0482C" w:rsidRPr="00B32AB4" w:rsidRDefault="00C0482C" w:rsidP="00C0482C">
      <w:pPr>
        <w:pStyle w:val="DevConfigs"/>
        <w:rPr>
          <w:rStyle w:val="DevConfigGray"/>
          <w:lang w:val="en-US"/>
        </w:rPr>
      </w:pPr>
      <w:r w:rsidRPr="00B32AB4">
        <w:rPr>
          <w:rStyle w:val="DevConfigGray"/>
          <w:lang w:val="en-US"/>
        </w:rPr>
        <w:t>!</w:t>
      </w:r>
    </w:p>
    <w:p w14:paraId="724525E8" w14:textId="77777777" w:rsidR="00355351" w:rsidRPr="00B32AB4" w:rsidRDefault="00355351" w:rsidP="00C0482C">
      <w:pPr>
        <w:pStyle w:val="DevConfigs"/>
        <w:rPr>
          <w:rStyle w:val="DevConfigGray"/>
          <w:lang w:val="en-US"/>
        </w:rPr>
      </w:pPr>
      <w:r w:rsidRPr="00B32AB4">
        <w:rPr>
          <w:rStyle w:val="DevConfigGray"/>
          <w:lang w:val="en-US"/>
        </w:rPr>
        <w:t xml:space="preserve">no license smart </w:t>
      </w:r>
      <w:proofErr w:type="gramStart"/>
      <w:r w:rsidRPr="00B32AB4">
        <w:rPr>
          <w:rStyle w:val="DevConfigGray"/>
          <w:lang w:val="en-US"/>
        </w:rPr>
        <w:t>enable</w:t>
      </w:r>
      <w:proofErr w:type="gramEnd"/>
    </w:p>
    <w:p w14:paraId="6924A338" w14:textId="77777777" w:rsidR="00355351" w:rsidRPr="00B32AB4" w:rsidRDefault="00355351" w:rsidP="00C0482C">
      <w:pPr>
        <w:pStyle w:val="DevConfigs"/>
        <w:rPr>
          <w:rStyle w:val="DevConfigGray"/>
          <w:lang w:val="en-US"/>
        </w:rPr>
      </w:pPr>
      <w:r w:rsidRPr="00B32AB4">
        <w:rPr>
          <w:rStyle w:val="DevConfigGray"/>
          <w:lang w:val="en-US"/>
        </w:rPr>
        <w:t>diagnostic bootup level minimal</w:t>
      </w:r>
    </w:p>
    <w:p w14:paraId="1C72BC73" w14:textId="53F7EBF9" w:rsidR="00C0482C" w:rsidRPr="00EE02A1" w:rsidRDefault="00C0482C" w:rsidP="00C0482C">
      <w:pPr>
        <w:pStyle w:val="DevConfigs"/>
        <w:rPr>
          <w:rStyle w:val="DevConfigGray"/>
          <w:lang w:val="en-US"/>
        </w:rPr>
      </w:pPr>
      <w:r w:rsidRPr="00EE02A1">
        <w:rPr>
          <w:rStyle w:val="DevConfigGray"/>
          <w:lang w:val="en-US"/>
        </w:rPr>
        <w:t>!</w:t>
      </w:r>
    </w:p>
    <w:p w14:paraId="78B453D4" w14:textId="77777777" w:rsidR="00C0482C" w:rsidRPr="00EE02A1" w:rsidRDefault="00C0482C" w:rsidP="00C0482C">
      <w:pPr>
        <w:pStyle w:val="DevConfigs"/>
        <w:rPr>
          <w:rStyle w:val="DevConfigGray"/>
          <w:lang w:val="en-US"/>
        </w:rPr>
      </w:pPr>
      <w:r w:rsidRPr="00EE02A1">
        <w:rPr>
          <w:rStyle w:val="DevConfigGray"/>
          <w:lang w:val="en-US"/>
        </w:rPr>
        <w:t>spanning-tree extend system-id</w:t>
      </w:r>
    </w:p>
    <w:p w14:paraId="3900D3DE" w14:textId="77777777" w:rsidR="00C0482C" w:rsidRPr="00EE02A1" w:rsidRDefault="00C0482C" w:rsidP="00C0482C">
      <w:pPr>
        <w:pStyle w:val="DevConfigs"/>
        <w:rPr>
          <w:rStyle w:val="DevConfigGray"/>
          <w:lang w:val="en-US"/>
        </w:rPr>
      </w:pPr>
      <w:r w:rsidRPr="00EE02A1">
        <w:rPr>
          <w:rStyle w:val="DevConfigGray"/>
          <w:lang w:val="en-US"/>
        </w:rPr>
        <w:t>!</w:t>
      </w:r>
    </w:p>
    <w:p w14:paraId="6FCCBC32" w14:textId="77777777" w:rsidR="00C0482C" w:rsidRPr="00B32AB4" w:rsidRDefault="00C0482C" w:rsidP="00C0482C">
      <w:pPr>
        <w:pStyle w:val="DevConfigs"/>
        <w:rPr>
          <w:rStyle w:val="DevConfigGray"/>
          <w:lang w:val="en-US"/>
        </w:rPr>
      </w:pPr>
      <w:r w:rsidRPr="00B32AB4">
        <w:rPr>
          <w:rStyle w:val="DevConfigGray"/>
          <w:lang w:val="en-US"/>
        </w:rPr>
        <w:t>!</w:t>
      </w:r>
    </w:p>
    <w:p w14:paraId="1C5CAE1F" w14:textId="5A48E622" w:rsidR="00C0482C" w:rsidRPr="00355351" w:rsidRDefault="00355351" w:rsidP="00C0482C">
      <w:pPr>
        <w:pStyle w:val="DevConfigs"/>
        <w:rPr>
          <w:rStyle w:val="DevConfigGray"/>
          <w:lang w:val="en-US"/>
        </w:rPr>
      </w:pPr>
      <w:r w:rsidRPr="00355351">
        <w:rPr>
          <w:rStyle w:val="DevConfigGray"/>
          <w:lang w:val="en-US"/>
        </w:rPr>
        <w:t>username</w:t>
      </w:r>
      <w:r w:rsidR="00C0482C" w:rsidRPr="00355351">
        <w:rPr>
          <w:rStyle w:val="DevConfigGray"/>
          <w:lang w:val="en-US"/>
        </w:rPr>
        <w:t xml:space="preserve"> </w:t>
      </w:r>
      <w:proofErr w:type="spellStart"/>
      <w:r w:rsidR="00C0482C" w:rsidRPr="00355351">
        <w:rPr>
          <w:rStyle w:val="DevConfigGray"/>
          <w:lang w:val="en-US"/>
        </w:rPr>
        <w:t>sshAdmin</w:t>
      </w:r>
      <w:proofErr w:type="spellEnd"/>
      <w:r w:rsidR="00C0482C" w:rsidRPr="00355351">
        <w:rPr>
          <w:rStyle w:val="DevConfigGray"/>
          <w:lang w:val="en-US"/>
        </w:rPr>
        <w:t xml:space="preserve"> secret 5 $1$829R$mk6kzq/cckw0irnuoa.tm1</w:t>
      </w:r>
    </w:p>
    <w:p w14:paraId="2A909ABA" w14:textId="77777777" w:rsidR="00C0482C" w:rsidRPr="00EE02A1" w:rsidRDefault="00C0482C" w:rsidP="00C0482C">
      <w:pPr>
        <w:pStyle w:val="DevConfigs"/>
        <w:rPr>
          <w:rStyle w:val="DevConfigGray"/>
          <w:lang w:val="en-US"/>
        </w:rPr>
      </w:pPr>
      <w:r w:rsidRPr="00EE02A1">
        <w:rPr>
          <w:rStyle w:val="DevConfigGray"/>
          <w:lang w:val="en-US"/>
        </w:rPr>
        <w:t>!</w:t>
      </w:r>
    </w:p>
    <w:p w14:paraId="088CA5A5" w14:textId="77777777" w:rsidR="00C0482C" w:rsidRPr="00EE02A1" w:rsidRDefault="00C0482C" w:rsidP="00C0482C">
      <w:pPr>
        <w:pStyle w:val="DevConfigs"/>
        <w:rPr>
          <w:rStyle w:val="DevConfigGray"/>
          <w:lang w:val="en-US"/>
        </w:rPr>
      </w:pPr>
      <w:r w:rsidRPr="00EE02A1">
        <w:rPr>
          <w:rStyle w:val="DevConfigGray"/>
          <w:lang w:val="en-US"/>
        </w:rPr>
        <w:t>redundancy</w:t>
      </w:r>
    </w:p>
    <w:p w14:paraId="16BB56C7" w14:textId="77777777" w:rsidR="00C0482C" w:rsidRPr="00EE02A1" w:rsidRDefault="00C0482C" w:rsidP="00C0482C">
      <w:pPr>
        <w:pStyle w:val="DevConfigs"/>
        <w:rPr>
          <w:rStyle w:val="DevConfigGray"/>
          <w:lang w:val="en-US"/>
        </w:rPr>
      </w:pPr>
      <w:r w:rsidRPr="00EE02A1">
        <w:rPr>
          <w:rStyle w:val="DevConfigGray"/>
          <w:lang w:val="en-US"/>
        </w:rPr>
        <w:t xml:space="preserve"> mode none</w:t>
      </w:r>
    </w:p>
    <w:p w14:paraId="2BFCCDBC" w14:textId="77777777" w:rsidR="00C0482C" w:rsidRPr="00EE02A1" w:rsidRDefault="00C0482C" w:rsidP="00C0482C">
      <w:pPr>
        <w:pStyle w:val="DevConfigs"/>
        <w:rPr>
          <w:rStyle w:val="DevConfigGray"/>
          <w:lang w:val="en-US"/>
        </w:rPr>
      </w:pPr>
      <w:r w:rsidRPr="00EE02A1">
        <w:rPr>
          <w:rStyle w:val="DevConfigGray"/>
          <w:lang w:val="en-US"/>
        </w:rPr>
        <w:t>!</w:t>
      </w:r>
    </w:p>
    <w:p w14:paraId="1C6D7D0A" w14:textId="77777777" w:rsidR="00C0482C" w:rsidRPr="00EE02A1" w:rsidRDefault="00C0482C" w:rsidP="00C0482C">
      <w:pPr>
        <w:pStyle w:val="DevConfigs"/>
        <w:rPr>
          <w:rStyle w:val="DevConfigGray"/>
          <w:lang w:val="en-US"/>
        </w:rPr>
      </w:pPr>
      <w:r w:rsidRPr="00EE02A1">
        <w:rPr>
          <w:rStyle w:val="DevConfigGray"/>
          <w:lang w:val="en-US"/>
        </w:rPr>
        <w:t>!</w:t>
      </w:r>
    </w:p>
    <w:p w14:paraId="2F62B702" w14:textId="77777777" w:rsidR="00C0482C" w:rsidRPr="00EE02A1" w:rsidRDefault="00C0482C" w:rsidP="00C0482C">
      <w:pPr>
        <w:pStyle w:val="DevConfigs"/>
        <w:rPr>
          <w:rStyle w:val="DevConfigGray"/>
          <w:lang w:val="en-US"/>
        </w:rPr>
      </w:pPr>
      <w:r w:rsidRPr="00EE02A1">
        <w:rPr>
          <w:rStyle w:val="DevConfigGray"/>
          <w:lang w:val="en-US"/>
        </w:rPr>
        <w:t>interface Loopback1</w:t>
      </w:r>
    </w:p>
    <w:p w14:paraId="7913A16A"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172.16.1.1 255.255.255.0</w:t>
      </w:r>
    </w:p>
    <w:p w14:paraId="0124499C" w14:textId="77777777" w:rsidR="00C0482C" w:rsidRPr="00B32AB4" w:rsidRDefault="00C0482C" w:rsidP="00C0482C">
      <w:pPr>
        <w:pStyle w:val="DevConfigs"/>
        <w:rPr>
          <w:rStyle w:val="DevConfigGray"/>
          <w:lang w:val="en-US"/>
        </w:rPr>
      </w:pPr>
      <w:r w:rsidRPr="00B32AB4">
        <w:rPr>
          <w:rStyle w:val="DevConfigGray"/>
          <w:lang w:val="en-US"/>
        </w:rPr>
        <w:t>!</w:t>
      </w:r>
    </w:p>
    <w:p w14:paraId="6828A0F0" w14:textId="77777777" w:rsidR="00C0482C" w:rsidRPr="00B32AB4" w:rsidRDefault="00C0482C" w:rsidP="00C0482C">
      <w:pPr>
        <w:pStyle w:val="DevConfigs"/>
        <w:rPr>
          <w:rStyle w:val="DevConfigGray"/>
          <w:lang w:val="en-US"/>
        </w:rPr>
      </w:pPr>
      <w:proofErr w:type="spellStart"/>
      <w:r w:rsidRPr="00B32AB4">
        <w:rPr>
          <w:rStyle w:val="DevConfigGray"/>
          <w:lang w:val="en-US"/>
        </w:rPr>
        <w:t>interfaz</w:t>
      </w:r>
      <w:proofErr w:type="spellEnd"/>
      <w:r w:rsidRPr="00B32AB4">
        <w:rPr>
          <w:rStyle w:val="DevConfigGray"/>
          <w:lang w:val="en-US"/>
        </w:rPr>
        <w:t xml:space="preserve"> GigabiteThernet0/0/0</w:t>
      </w:r>
    </w:p>
    <w:p w14:paraId="79B30B06" w14:textId="77777777" w:rsidR="00C0482C" w:rsidRPr="00B32AB4" w:rsidRDefault="00C0482C" w:rsidP="00C0482C">
      <w:pPr>
        <w:pStyle w:val="DevConfigs"/>
        <w:rPr>
          <w:rStyle w:val="DevConfigGray"/>
          <w:lang w:val="en-US"/>
        </w:rPr>
      </w:pPr>
      <w:r w:rsidRPr="00B32AB4">
        <w:rPr>
          <w:rStyle w:val="DevConfigGray"/>
          <w:lang w:val="en-US"/>
        </w:rPr>
        <w:t xml:space="preserve"> no </w:t>
      </w:r>
      <w:proofErr w:type="spellStart"/>
      <w:r w:rsidRPr="00B32AB4">
        <w:rPr>
          <w:rStyle w:val="DevConfigGray"/>
          <w:lang w:val="en-US"/>
        </w:rPr>
        <w:t>ip</w:t>
      </w:r>
      <w:proofErr w:type="spellEnd"/>
      <w:r w:rsidRPr="00B32AB4">
        <w:rPr>
          <w:rStyle w:val="DevConfigGray"/>
          <w:lang w:val="en-US"/>
        </w:rPr>
        <w:t xml:space="preserve"> address</w:t>
      </w:r>
    </w:p>
    <w:p w14:paraId="64BAE9CD" w14:textId="041F7393" w:rsidR="00C0482C" w:rsidRPr="00B32AB4" w:rsidRDefault="00C0482C" w:rsidP="00355351">
      <w:pPr>
        <w:pStyle w:val="DevConfigs"/>
        <w:rPr>
          <w:rStyle w:val="DevConfigGray"/>
          <w:lang w:val="en-US"/>
        </w:rPr>
      </w:pPr>
      <w:r w:rsidRPr="00B32AB4">
        <w:rPr>
          <w:rStyle w:val="DevConfigGray"/>
          <w:lang w:val="en-US"/>
        </w:rPr>
        <w:t xml:space="preserve"> </w:t>
      </w:r>
      <w:r w:rsidR="00355351" w:rsidRPr="00B32AB4">
        <w:rPr>
          <w:rStyle w:val="DevConfigGray"/>
          <w:lang w:val="en-US"/>
        </w:rPr>
        <w:t>negotiation auto</w:t>
      </w:r>
    </w:p>
    <w:p w14:paraId="71A84ACA" w14:textId="77777777" w:rsidR="00C0482C" w:rsidRPr="00B32AB4" w:rsidRDefault="00C0482C" w:rsidP="00C0482C">
      <w:pPr>
        <w:pStyle w:val="DevConfigs"/>
        <w:rPr>
          <w:rStyle w:val="DevConfigGray"/>
          <w:lang w:val="en-US"/>
        </w:rPr>
      </w:pPr>
      <w:r w:rsidRPr="00B32AB4">
        <w:rPr>
          <w:rStyle w:val="DevConfigGray"/>
          <w:lang w:val="en-US"/>
        </w:rPr>
        <w:t>!</w:t>
      </w:r>
    </w:p>
    <w:p w14:paraId="604A281C" w14:textId="77777777" w:rsidR="00C0482C" w:rsidRPr="00B32AB4" w:rsidRDefault="00C0482C" w:rsidP="00C0482C">
      <w:pPr>
        <w:pStyle w:val="DevConfigs"/>
        <w:rPr>
          <w:rStyle w:val="DevConfigGray"/>
          <w:lang w:val="en-US"/>
        </w:rPr>
      </w:pPr>
      <w:r w:rsidRPr="00B32AB4">
        <w:rPr>
          <w:rStyle w:val="DevConfigGray"/>
          <w:lang w:val="en-US"/>
        </w:rPr>
        <w:t>interface GigabitEthernet0/0/1</w:t>
      </w:r>
    </w:p>
    <w:p w14:paraId="17F19669" w14:textId="77777777" w:rsidR="00C0482C" w:rsidRPr="00B32AB4" w:rsidRDefault="00C0482C" w:rsidP="00C0482C">
      <w:pPr>
        <w:pStyle w:val="DevConfigs"/>
        <w:rPr>
          <w:rStyle w:val="DevConfigGray"/>
          <w:lang w:val="en-US"/>
        </w:rPr>
      </w:pPr>
      <w:r w:rsidRPr="00B32AB4">
        <w:rPr>
          <w:rStyle w:val="DevConfigGray"/>
          <w:lang w:val="en-US"/>
        </w:rPr>
        <w:t xml:space="preserve"> no </w:t>
      </w:r>
      <w:proofErr w:type="spellStart"/>
      <w:r w:rsidRPr="00B32AB4">
        <w:rPr>
          <w:rStyle w:val="DevConfigGray"/>
          <w:lang w:val="en-US"/>
        </w:rPr>
        <w:t>ip</w:t>
      </w:r>
      <w:proofErr w:type="spellEnd"/>
      <w:r w:rsidRPr="00B32AB4">
        <w:rPr>
          <w:rStyle w:val="DevConfigGray"/>
          <w:lang w:val="en-US"/>
        </w:rPr>
        <w:t xml:space="preserve"> address</w:t>
      </w:r>
    </w:p>
    <w:p w14:paraId="2A2404A0" w14:textId="12F8539B" w:rsidR="00C0482C" w:rsidRPr="00B32AB4" w:rsidRDefault="00C0482C" w:rsidP="00355351">
      <w:pPr>
        <w:pStyle w:val="DevConfigs"/>
        <w:rPr>
          <w:rStyle w:val="DevConfigGray"/>
          <w:lang w:val="en-US"/>
        </w:rPr>
      </w:pPr>
      <w:r w:rsidRPr="00B32AB4">
        <w:rPr>
          <w:rStyle w:val="DevConfigGray"/>
          <w:lang w:val="en-US"/>
        </w:rPr>
        <w:t xml:space="preserve"> </w:t>
      </w:r>
      <w:r w:rsidR="00355351" w:rsidRPr="00B32AB4">
        <w:rPr>
          <w:rStyle w:val="DevConfigGray"/>
          <w:lang w:val="en-US"/>
        </w:rPr>
        <w:t>negotiation auto</w:t>
      </w:r>
    </w:p>
    <w:p w14:paraId="42D236BB" w14:textId="77777777" w:rsidR="00C0482C" w:rsidRPr="00250A9E" w:rsidRDefault="00C0482C" w:rsidP="00C0482C">
      <w:pPr>
        <w:pStyle w:val="DevConfigs"/>
        <w:rPr>
          <w:rStyle w:val="DevConfigGray"/>
          <w:lang w:val="en-US"/>
        </w:rPr>
      </w:pPr>
      <w:r w:rsidRPr="00250A9E">
        <w:rPr>
          <w:rStyle w:val="DevConfigGray"/>
          <w:lang w:val="en-US"/>
        </w:rPr>
        <w:t>!</w:t>
      </w:r>
    </w:p>
    <w:p w14:paraId="158A7E26" w14:textId="77777777" w:rsidR="00C0482C" w:rsidRPr="00250A9E" w:rsidRDefault="00C0482C" w:rsidP="00C0482C">
      <w:pPr>
        <w:pStyle w:val="DevConfigs"/>
        <w:rPr>
          <w:rStyle w:val="DevConfigGray"/>
          <w:lang w:val="en-US"/>
        </w:rPr>
      </w:pPr>
      <w:r w:rsidRPr="00250A9E">
        <w:rPr>
          <w:rStyle w:val="DevConfigGray"/>
          <w:lang w:val="en-US"/>
        </w:rPr>
        <w:t>interfaz GigabiteThernet0/0/1.20</w:t>
      </w:r>
    </w:p>
    <w:p w14:paraId="7D1645F4" w14:textId="4B1BFFB7" w:rsidR="00C0482C" w:rsidRPr="00250A9E" w:rsidRDefault="00C0482C" w:rsidP="00C0482C">
      <w:pPr>
        <w:pStyle w:val="DevConfigs"/>
        <w:rPr>
          <w:rStyle w:val="DevConfigGray"/>
          <w:lang w:val="en-US"/>
        </w:rPr>
      </w:pPr>
      <w:r w:rsidRPr="00250A9E">
        <w:rPr>
          <w:rStyle w:val="DevConfigGray"/>
          <w:lang w:val="en-US"/>
        </w:rPr>
        <w:t xml:space="preserve"> description </w:t>
      </w:r>
      <w:r w:rsidR="00B32AB4" w:rsidRPr="00250A9E">
        <w:rPr>
          <w:rStyle w:val="DevConfigGray"/>
          <w:lang w:val="en-US"/>
        </w:rPr>
        <w:t>Management Network</w:t>
      </w:r>
    </w:p>
    <w:p w14:paraId="5A868CC9" w14:textId="77777777" w:rsidR="00C0482C" w:rsidRPr="00EE02A1" w:rsidRDefault="00C0482C" w:rsidP="00C0482C">
      <w:pPr>
        <w:pStyle w:val="DevConfigs"/>
        <w:rPr>
          <w:rStyle w:val="DevConfigGray"/>
          <w:lang w:val="en-US"/>
        </w:rPr>
      </w:pPr>
      <w:r w:rsidRPr="00250A9E">
        <w:rPr>
          <w:rStyle w:val="DevConfigGray"/>
          <w:lang w:val="en-US"/>
        </w:rPr>
        <w:t xml:space="preserve"> </w:t>
      </w:r>
      <w:r w:rsidRPr="00EE02A1">
        <w:rPr>
          <w:rStyle w:val="DevConfigGray"/>
          <w:lang w:val="en-US"/>
        </w:rPr>
        <w:t>encapsulation dot1Q 20</w:t>
      </w:r>
    </w:p>
    <w:p w14:paraId="76D3F1A1"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10.20.0.1 255.255.255.0</w:t>
      </w:r>
    </w:p>
    <w:p w14:paraId="3BE99BEF" w14:textId="77777777" w:rsidR="00C0482C" w:rsidRPr="00EE02A1" w:rsidRDefault="00C0482C" w:rsidP="00C0482C">
      <w:pPr>
        <w:pStyle w:val="DevConfigs"/>
        <w:rPr>
          <w:rStyle w:val="DevConfigGray"/>
          <w:lang w:val="en-US"/>
        </w:rPr>
      </w:pPr>
      <w:r w:rsidRPr="00EE02A1">
        <w:rPr>
          <w:rStyle w:val="DevConfigGray"/>
          <w:lang w:val="en-US"/>
        </w:rPr>
        <w:t>!</w:t>
      </w:r>
    </w:p>
    <w:p w14:paraId="0C0FEFC7" w14:textId="77777777" w:rsidR="00C0482C" w:rsidRPr="00EE02A1" w:rsidRDefault="00C0482C" w:rsidP="00C0482C">
      <w:pPr>
        <w:pStyle w:val="DevConfigs"/>
        <w:rPr>
          <w:rStyle w:val="DevConfigGray"/>
          <w:lang w:val="en-US"/>
        </w:rPr>
      </w:pPr>
      <w:proofErr w:type="spellStart"/>
      <w:r w:rsidRPr="00EE02A1">
        <w:rPr>
          <w:rStyle w:val="DevConfigGray"/>
          <w:lang w:val="en-US"/>
        </w:rPr>
        <w:lastRenderedPageBreak/>
        <w:t>interfaz</w:t>
      </w:r>
      <w:proofErr w:type="spellEnd"/>
      <w:r w:rsidRPr="00EE02A1">
        <w:rPr>
          <w:rStyle w:val="DevConfigGray"/>
          <w:lang w:val="en-US"/>
        </w:rPr>
        <w:t xml:space="preserve"> GigabiteThernet0/0/1.30</w:t>
      </w:r>
    </w:p>
    <w:p w14:paraId="5A6E5180" w14:textId="4105487C" w:rsidR="00C0482C" w:rsidRPr="00EE02A1" w:rsidRDefault="00C0482C" w:rsidP="00C0482C">
      <w:pPr>
        <w:pStyle w:val="DevConfigs"/>
        <w:rPr>
          <w:rStyle w:val="DevConfigGray"/>
          <w:lang w:val="en-US"/>
        </w:rPr>
      </w:pPr>
      <w:r w:rsidRPr="00EE02A1">
        <w:rPr>
          <w:rStyle w:val="DevConfigGray"/>
          <w:lang w:val="en-US"/>
        </w:rPr>
        <w:t xml:space="preserve"> descrip</w:t>
      </w:r>
      <w:r w:rsidR="00B32AB4">
        <w:rPr>
          <w:rStyle w:val="DevConfigGray"/>
          <w:lang w:val="en-US"/>
        </w:rPr>
        <w:t>t</w:t>
      </w:r>
      <w:r w:rsidRPr="00EE02A1">
        <w:rPr>
          <w:rStyle w:val="DevConfigGray"/>
          <w:lang w:val="en-US"/>
        </w:rPr>
        <w:t>i</w:t>
      </w:r>
      <w:r w:rsidR="00B32AB4">
        <w:rPr>
          <w:rStyle w:val="DevConfigGray"/>
          <w:lang w:val="en-US"/>
        </w:rPr>
        <w:t>o</w:t>
      </w:r>
      <w:r w:rsidRPr="00EE02A1">
        <w:rPr>
          <w:rStyle w:val="DevConfigGray"/>
          <w:lang w:val="en-US"/>
        </w:rPr>
        <w:t>n Operations Network</w:t>
      </w:r>
    </w:p>
    <w:p w14:paraId="55397BC8" w14:textId="77777777" w:rsidR="00C0482C" w:rsidRPr="00EE02A1" w:rsidRDefault="00C0482C" w:rsidP="00C0482C">
      <w:pPr>
        <w:pStyle w:val="DevConfigs"/>
        <w:rPr>
          <w:rStyle w:val="DevConfigGray"/>
          <w:lang w:val="en-US"/>
        </w:rPr>
      </w:pPr>
      <w:r w:rsidRPr="00EE02A1">
        <w:rPr>
          <w:rStyle w:val="DevConfigGray"/>
          <w:lang w:val="en-US"/>
        </w:rPr>
        <w:t xml:space="preserve"> encapsulation dot1Q 30</w:t>
      </w:r>
    </w:p>
    <w:p w14:paraId="194E9128"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10.30.0.1 255.255.255.0</w:t>
      </w:r>
    </w:p>
    <w:p w14:paraId="76237BC7"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access-group 102 in</w:t>
      </w:r>
    </w:p>
    <w:p w14:paraId="4A506FBD" w14:textId="77777777" w:rsidR="00C0482C" w:rsidRPr="00EE02A1" w:rsidRDefault="00C0482C" w:rsidP="00C0482C">
      <w:pPr>
        <w:pStyle w:val="DevConfigs"/>
        <w:rPr>
          <w:rStyle w:val="DevConfigGray"/>
          <w:lang w:val="en-US"/>
        </w:rPr>
      </w:pPr>
      <w:r w:rsidRPr="00EE02A1">
        <w:rPr>
          <w:rStyle w:val="DevConfigGray"/>
          <w:lang w:val="en-US"/>
        </w:rPr>
        <w:t>!</w:t>
      </w:r>
    </w:p>
    <w:p w14:paraId="0ADB759D" w14:textId="77777777" w:rsidR="00C0482C" w:rsidRPr="00EE02A1" w:rsidRDefault="00C0482C" w:rsidP="00C0482C">
      <w:pPr>
        <w:pStyle w:val="DevConfigs"/>
        <w:rPr>
          <w:rStyle w:val="DevConfigGray"/>
          <w:lang w:val="en-US"/>
        </w:rPr>
      </w:pPr>
      <w:proofErr w:type="spellStart"/>
      <w:r w:rsidRPr="00EE02A1">
        <w:rPr>
          <w:rStyle w:val="DevConfigGray"/>
          <w:lang w:val="en-US"/>
        </w:rPr>
        <w:t>interfaz</w:t>
      </w:r>
      <w:proofErr w:type="spellEnd"/>
      <w:r w:rsidRPr="00EE02A1">
        <w:rPr>
          <w:rStyle w:val="DevConfigGray"/>
          <w:lang w:val="en-US"/>
        </w:rPr>
        <w:t xml:space="preserve"> GigabiteThernet0/0/1.40</w:t>
      </w:r>
    </w:p>
    <w:p w14:paraId="203BB43F" w14:textId="7033A281" w:rsidR="00C0482C" w:rsidRPr="00250A9E" w:rsidRDefault="00C0482C" w:rsidP="00C0482C">
      <w:pPr>
        <w:pStyle w:val="DevConfigs"/>
        <w:rPr>
          <w:rStyle w:val="DevConfigGray"/>
          <w:lang w:val="en-US"/>
        </w:rPr>
      </w:pPr>
      <w:r w:rsidRPr="00EE02A1">
        <w:rPr>
          <w:rStyle w:val="DevConfigGray"/>
          <w:lang w:val="en-US"/>
        </w:rPr>
        <w:t xml:space="preserve"> </w:t>
      </w:r>
      <w:r w:rsidR="00B32AB4" w:rsidRPr="00250A9E">
        <w:rPr>
          <w:rStyle w:val="DevConfigGray"/>
          <w:lang w:val="en-US"/>
        </w:rPr>
        <w:t>description Sales Network</w:t>
      </w:r>
    </w:p>
    <w:p w14:paraId="2D7E8ECF" w14:textId="77777777" w:rsidR="00C0482C" w:rsidRPr="00250A9E" w:rsidRDefault="00C0482C" w:rsidP="00C0482C">
      <w:pPr>
        <w:pStyle w:val="DevConfigs"/>
        <w:rPr>
          <w:rStyle w:val="DevConfigGray"/>
          <w:lang w:val="en-US"/>
        </w:rPr>
      </w:pPr>
      <w:r w:rsidRPr="00250A9E">
        <w:rPr>
          <w:rStyle w:val="DevConfigGray"/>
          <w:lang w:val="en-US"/>
        </w:rPr>
        <w:t xml:space="preserve"> encapsulation dot1Q 40</w:t>
      </w:r>
    </w:p>
    <w:p w14:paraId="6B395E55" w14:textId="77777777" w:rsidR="00C0482C" w:rsidRPr="00EE02A1" w:rsidRDefault="00C0482C" w:rsidP="00C0482C">
      <w:pPr>
        <w:pStyle w:val="DevConfigs"/>
        <w:rPr>
          <w:rStyle w:val="DevConfigGray"/>
          <w:lang w:val="en-US"/>
        </w:rPr>
      </w:pPr>
      <w:r w:rsidRPr="00250A9E">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10.40.0.1 255.255.255.0</w:t>
      </w:r>
    </w:p>
    <w:p w14:paraId="12E4D97E"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access-group 101 in</w:t>
      </w:r>
    </w:p>
    <w:p w14:paraId="70787EED" w14:textId="77777777" w:rsidR="00C0482C" w:rsidRPr="00EE02A1" w:rsidRDefault="00C0482C" w:rsidP="00C0482C">
      <w:pPr>
        <w:pStyle w:val="DevConfigs"/>
        <w:rPr>
          <w:rStyle w:val="DevConfigGray"/>
          <w:lang w:val="en-US"/>
        </w:rPr>
      </w:pPr>
      <w:r w:rsidRPr="00EE02A1">
        <w:rPr>
          <w:rStyle w:val="DevConfigGray"/>
          <w:lang w:val="en-US"/>
        </w:rPr>
        <w:t>!</w:t>
      </w:r>
    </w:p>
    <w:p w14:paraId="59AA473A" w14:textId="77777777" w:rsidR="00C0482C" w:rsidRPr="00EE02A1" w:rsidRDefault="00C0482C" w:rsidP="00C0482C">
      <w:pPr>
        <w:pStyle w:val="DevConfigs"/>
        <w:rPr>
          <w:rStyle w:val="DevConfigGray"/>
          <w:lang w:val="en-US"/>
        </w:rPr>
      </w:pPr>
      <w:proofErr w:type="spellStart"/>
      <w:r w:rsidRPr="00EE02A1">
        <w:rPr>
          <w:rStyle w:val="DevConfigGray"/>
          <w:lang w:val="en-US"/>
        </w:rPr>
        <w:t>interfaz</w:t>
      </w:r>
      <w:proofErr w:type="spellEnd"/>
      <w:r w:rsidRPr="00EE02A1">
        <w:rPr>
          <w:rStyle w:val="DevConfigGray"/>
          <w:lang w:val="en-US"/>
        </w:rPr>
        <w:t xml:space="preserve"> GigabiteThernet0/0/1.1000</w:t>
      </w:r>
    </w:p>
    <w:p w14:paraId="747B6318" w14:textId="77777777" w:rsidR="00C0482C" w:rsidRPr="00EE02A1" w:rsidRDefault="00C0482C" w:rsidP="00C0482C">
      <w:pPr>
        <w:pStyle w:val="DevConfigs"/>
        <w:rPr>
          <w:rStyle w:val="DevConfigGray"/>
          <w:lang w:val="en-US"/>
        </w:rPr>
      </w:pPr>
      <w:r w:rsidRPr="00EE02A1">
        <w:rPr>
          <w:rStyle w:val="DevConfigGray"/>
          <w:lang w:val="en-US"/>
        </w:rPr>
        <w:t xml:space="preserve"> description Native VLAN</w:t>
      </w:r>
    </w:p>
    <w:p w14:paraId="3C95868E" w14:textId="77777777" w:rsidR="00C0482C" w:rsidRPr="00EE02A1" w:rsidRDefault="00C0482C" w:rsidP="00C0482C">
      <w:pPr>
        <w:pStyle w:val="DevConfigs"/>
        <w:rPr>
          <w:rStyle w:val="DevConfigGray"/>
          <w:lang w:val="en-US"/>
        </w:rPr>
      </w:pPr>
      <w:r w:rsidRPr="00EE02A1">
        <w:rPr>
          <w:rStyle w:val="DevConfigGray"/>
          <w:lang w:val="en-US"/>
        </w:rPr>
        <w:t xml:space="preserve"> encapsulation dot1Q 1000 native</w:t>
      </w:r>
    </w:p>
    <w:p w14:paraId="4F57D2B9" w14:textId="77777777" w:rsidR="00C0482C" w:rsidRPr="00EE02A1" w:rsidRDefault="00C0482C" w:rsidP="00C0482C">
      <w:pPr>
        <w:pStyle w:val="DevConfigs"/>
        <w:rPr>
          <w:rStyle w:val="DevConfigGray"/>
          <w:lang w:val="en-US"/>
        </w:rPr>
      </w:pPr>
      <w:r w:rsidRPr="00EE02A1">
        <w:rPr>
          <w:rStyle w:val="DevConfigGray"/>
          <w:lang w:val="en-US"/>
        </w:rPr>
        <w:t>!</w:t>
      </w:r>
    </w:p>
    <w:p w14:paraId="773BD493" w14:textId="77777777" w:rsidR="00C0482C" w:rsidRPr="00EE02A1" w:rsidRDefault="00C0482C" w:rsidP="00C0482C">
      <w:pPr>
        <w:pStyle w:val="DevConfigs"/>
        <w:rPr>
          <w:rStyle w:val="DevConfigGray"/>
          <w:lang w:val="en-US"/>
        </w:rPr>
      </w:pPr>
      <w:r w:rsidRPr="00EE02A1">
        <w:rPr>
          <w:rStyle w:val="DevConfigGray"/>
          <w:lang w:val="en-US"/>
        </w:rPr>
        <w:t>interface Serial0/1/0</w:t>
      </w:r>
    </w:p>
    <w:p w14:paraId="4D5715A5"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20E639BA" w14:textId="77777777" w:rsidR="00C0482C" w:rsidRPr="00EE02A1" w:rsidRDefault="00C0482C" w:rsidP="00C0482C">
      <w:pPr>
        <w:pStyle w:val="DevConfigs"/>
        <w:rPr>
          <w:rStyle w:val="DevConfigGray"/>
          <w:lang w:val="en-US"/>
        </w:rPr>
      </w:pPr>
      <w:r w:rsidRPr="00EE02A1">
        <w:rPr>
          <w:rStyle w:val="DevConfigGray"/>
          <w:lang w:val="en-US"/>
        </w:rPr>
        <w:t>!</w:t>
      </w:r>
    </w:p>
    <w:p w14:paraId="3B4165CB" w14:textId="77777777" w:rsidR="00C0482C" w:rsidRPr="00EE02A1" w:rsidRDefault="00C0482C" w:rsidP="00C0482C">
      <w:pPr>
        <w:pStyle w:val="DevConfigs"/>
        <w:rPr>
          <w:rStyle w:val="DevConfigGray"/>
          <w:lang w:val="en-US"/>
        </w:rPr>
      </w:pPr>
      <w:r w:rsidRPr="00EE02A1">
        <w:rPr>
          <w:rStyle w:val="DevConfigGray"/>
          <w:lang w:val="en-US"/>
        </w:rPr>
        <w:t>interface Serial0/1/1</w:t>
      </w:r>
    </w:p>
    <w:p w14:paraId="56EAF2B0"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0E6D30E4" w14:textId="77777777" w:rsidR="00C0482C" w:rsidRPr="00EE02A1" w:rsidRDefault="00C0482C" w:rsidP="00C0482C">
      <w:pPr>
        <w:pStyle w:val="DevConfigs"/>
        <w:rPr>
          <w:rStyle w:val="DevConfigGray"/>
          <w:lang w:val="en-US"/>
        </w:rPr>
      </w:pPr>
      <w:r w:rsidRPr="00EE02A1">
        <w:rPr>
          <w:rStyle w:val="DevConfigGray"/>
          <w:lang w:val="en-US"/>
        </w:rPr>
        <w:t>!</w:t>
      </w:r>
    </w:p>
    <w:p w14:paraId="0DF96456" w14:textId="77777777" w:rsidR="00C0482C" w:rsidRPr="00EE02A1" w:rsidRDefault="00C0482C" w:rsidP="00C0482C">
      <w:pPr>
        <w:pStyle w:val="DevConfigs"/>
        <w:rPr>
          <w:rStyle w:val="DevConfigGray"/>
          <w:lang w:val="en-US"/>
        </w:rPr>
      </w:pPr>
      <w:r w:rsidRPr="00EE02A1">
        <w:rPr>
          <w:rStyle w:val="DevConfigGray"/>
          <w:lang w:val="en-US"/>
        </w:rPr>
        <w:t>interface GigabitEthernet0</w:t>
      </w:r>
    </w:p>
    <w:p w14:paraId="338AF1FD"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vrf</w:t>
      </w:r>
      <w:proofErr w:type="spellEnd"/>
      <w:r w:rsidRPr="00EE02A1">
        <w:rPr>
          <w:rStyle w:val="DevConfigGray"/>
          <w:lang w:val="en-US"/>
        </w:rPr>
        <w:t xml:space="preserve"> forwarding </w:t>
      </w:r>
      <w:proofErr w:type="spellStart"/>
      <w:r w:rsidRPr="00EE02A1">
        <w:rPr>
          <w:rStyle w:val="DevConfigGray"/>
          <w:lang w:val="en-US"/>
        </w:rPr>
        <w:t>Mgmt-intf</w:t>
      </w:r>
      <w:proofErr w:type="spellEnd"/>
    </w:p>
    <w:p w14:paraId="747239F8" w14:textId="77777777" w:rsidR="00C0482C" w:rsidRPr="00250A9E" w:rsidRDefault="00C0482C" w:rsidP="00C0482C">
      <w:pPr>
        <w:pStyle w:val="DevConfigs"/>
        <w:rPr>
          <w:rStyle w:val="DevConfigGray"/>
          <w:lang w:val="en-US"/>
        </w:rPr>
      </w:pPr>
      <w:r w:rsidRPr="00EE02A1">
        <w:rPr>
          <w:rStyle w:val="DevConfigGray"/>
          <w:lang w:val="en-US"/>
        </w:rPr>
        <w:t xml:space="preserve"> </w:t>
      </w:r>
      <w:r w:rsidRPr="00250A9E">
        <w:rPr>
          <w:rStyle w:val="DevConfigGray"/>
          <w:lang w:val="en-US"/>
        </w:rPr>
        <w:t>no ip address</w:t>
      </w:r>
    </w:p>
    <w:p w14:paraId="5D26CEBC" w14:textId="2C751265" w:rsidR="00C0482C" w:rsidRPr="00250A9E" w:rsidRDefault="00C0482C" w:rsidP="00C0482C">
      <w:pPr>
        <w:pStyle w:val="DevConfigs"/>
        <w:rPr>
          <w:rStyle w:val="DevConfigGray"/>
          <w:lang w:val="en-US"/>
        </w:rPr>
      </w:pPr>
      <w:r w:rsidRPr="00250A9E">
        <w:rPr>
          <w:rStyle w:val="DevConfigGray"/>
          <w:lang w:val="en-US"/>
        </w:rPr>
        <w:t xml:space="preserve"> </w:t>
      </w:r>
      <w:r w:rsidR="00B32AB4" w:rsidRPr="00250A9E">
        <w:rPr>
          <w:rStyle w:val="DevConfigGray"/>
          <w:lang w:val="en-US"/>
        </w:rPr>
        <w:t>negotiation auto</w:t>
      </w:r>
    </w:p>
    <w:p w14:paraId="34D5F503" w14:textId="77777777" w:rsidR="00C0482C" w:rsidRPr="00EE02A1" w:rsidRDefault="00C0482C" w:rsidP="00C0482C">
      <w:pPr>
        <w:pStyle w:val="DevConfigs"/>
        <w:rPr>
          <w:rStyle w:val="DevConfigGray"/>
          <w:lang w:val="en-US"/>
        </w:rPr>
      </w:pPr>
      <w:r w:rsidRPr="00EE02A1">
        <w:rPr>
          <w:rStyle w:val="DevConfigGray"/>
          <w:lang w:val="en-US"/>
        </w:rPr>
        <w:t>!</w:t>
      </w:r>
    </w:p>
    <w:p w14:paraId="0F255174"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forward-protocol </w:t>
      </w:r>
      <w:proofErr w:type="spellStart"/>
      <w:r w:rsidRPr="00EE02A1">
        <w:rPr>
          <w:rStyle w:val="DevConfigGray"/>
          <w:lang w:val="en-US"/>
        </w:rPr>
        <w:t>nd</w:t>
      </w:r>
      <w:proofErr w:type="spellEnd"/>
    </w:p>
    <w:p w14:paraId="25B28F0E"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http server</w:t>
      </w:r>
    </w:p>
    <w:p w14:paraId="4E26E39A"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authentication local</w:t>
      </w:r>
    </w:p>
    <w:p w14:paraId="44F66AC7"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secure-server</w:t>
      </w:r>
    </w:p>
    <w:p w14:paraId="3C6B3A59"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w:t>
      </w:r>
      <w:proofErr w:type="spellStart"/>
      <w:r w:rsidRPr="00EE02A1">
        <w:rPr>
          <w:rStyle w:val="DevConfigGray"/>
          <w:lang w:val="en-US"/>
        </w:rPr>
        <w:t>tftp</w:t>
      </w:r>
      <w:proofErr w:type="spellEnd"/>
      <w:r w:rsidRPr="00EE02A1">
        <w:rPr>
          <w:rStyle w:val="DevConfigGray"/>
          <w:lang w:val="en-US"/>
        </w:rPr>
        <w:t xml:space="preserve"> source-interface GigabitEthernet0</w:t>
      </w:r>
    </w:p>
    <w:p w14:paraId="78AA2AF1" w14:textId="77777777" w:rsidR="00C0482C" w:rsidRPr="00EE02A1" w:rsidRDefault="00C0482C" w:rsidP="00C0482C">
      <w:pPr>
        <w:pStyle w:val="DevConfigs"/>
        <w:rPr>
          <w:rStyle w:val="DevConfigGray"/>
          <w:lang w:val="en-US"/>
        </w:rPr>
      </w:pPr>
      <w:r w:rsidRPr="00EE02A1">
        <w:rPr>
          <w:rStyle w:val="DevConfigGray"/>
          <w:lang w:val="en-US"/>
        </w:rPr>
        <w:t>!</w:t>
      </w:r>
    </w:p>
    <w:p w14:paraId="333E4BC0" w14:textId="77777777" w:rsidR="00C0482C" w:rsidRPr="00250A9E" w:rsidRDefault="00C0482C" w:rsidP="00C0482C">
      <w:pPr>
        <w:pStyle w:val="DevConfigs"/>
        <w:rPr>
          <w:rStyle w:val="DevConfigGray"/>
          <w:lang w:val="en-US"/>
        </w:rPr>
      </w:pPr>
      <w:r w:rsidRPr="00250A9E">
        <w:rPr>
          <w:rStyle w:val="DevConfigGray"/>
          <w:lang w:val="en-US"/>
        </w:rPr>
        <w:t>!</w:t>
      </w:r>
    </w:p>
    <w:p w14:paraId="0509EC53" w14:textId="77777777" w:rsidR="00B32AB4" w:rsidRPr="00250A9E" w:rsidRDefault="00B32AB4" w:rsidP="00C0482C">
      <w:pPr>
        <w:pStyle w:val="DevConfigs"/>
        <w:rPr>
          <w:rStyle w:val="DevConfigGray"/>
          <w:lang w:val="en-US"/>
        </w:rPr>
      </w:pPr>
      <w:r w:rsidRPr="00250A9E">
        <w:rPr>
          <w:rStyle w:val="DevConfigGray"/>
          <w:lang w:val="en-US"/>
        </w:rPr>
        <w:t>ip access-list extended 101</w:t>
      </w:r>
    </w:p>
    <w:p w14:paraId="3CD8BD7C" w14:textId="77777777" w:rsidR="00B32AB4" w:rsidRPr="00B32AB4" w:rsidRDefault="00C0482C" w:rsidP="00C0482C">
      <w:pPr>
        <w:pStyle w:val="DevConfigs"/>
        <w:rPr>
          <w:rStyle w:val="DevConfigGray"/>
          <w:lang w:val="en-US"/>
        </w:rPr>
      </w:pPr>
      <w:r w:rsidRPr="00B32AB4">
        <w:rPr>
          <w:rStyle w:val="DevConfigGray"/>
          <w:lang w:val="en-US"/>
        </w:rPr>
        <w:t xml:space="preserve"> </w:t>
      </w:r>
      <w:r w:rsidR="00B32AB4" w:rsidRPr="00B32AB4">
        <w:rPr>
          <w:rStyle w:val="DevConfigGray"/>
          <w:lang w:val="en-US"/>
        </w:rPr>
        <w:t>remark ACL 101 fulfills policies 1, 2, and 3</w:t>
      </w:r>
    </w:p>
    <w:p w14:paraId="18AF3C62" w14:textId="4330A939" w:rsidR="00C0482C" w:rsidRPr="00EE02A1" w:rsidRDefault="00C0482C" w:rsidP="00C0482C">
      <w:pPr>
        <w:pStyle w:val="DevConfigs"/>
        <w:rPr>
          <w:rStyle w:val="DevConfigGray"/>
          <w:lang w:val="en-US"/>
        </w:rPr>
      </w:pPr>
      <w:r w:rsidRPr="00B32AB4">
        <w:rPr>
          <w:rStyle w:val="DevConfigGray"/>
          <w:lang w:val="en-US"/>
        </w:rPr>
        <w:t xml:space="preserve"> </w:t>
      </w:r>
      <w:r w:rsidRPr="00EE02A1">
        <w:rPr>
          <w:rStyle w:val="DevConfigGray"/>
          <w:lang w:val="en-US"/>
        </w:rPr>
        <w:t xml:space="preserve">deny </w:t>
      </w:r>
      <w:proofErr w:type="spellStart"/>
      <w:r w:rsidRPr="00EE02A1">
        <w:rPr>
          <w:rStyle w:val="DevConfigGray"/>
          <w:lang w:val="en-US"/>
        </w:rPr>
        <w:t>tcp</w:t>
      </w:r>
      <w:proofErr w:type="spellEnd"/>
      <w:r w:rsidRPr="00EE02A1">
        <w:rPr>
          <w:rStyle w:val="DevConfigGray"/>
          <w:lang w:val="en-US"/>
        </w:rPr>
        <w:t xml:space="preserve"> 10.40.0.0 0.0.0.255 10.20.0.0 0.0.0.255 eq 22</w:t>
      </w:r>
    </w:p>
    <w:p w14:paraId="15AC427D"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10.20.0.0 0.0.0.255 eq www</w:t>
      </w:r>
    </w:p>
    <w:p w14:paraId="0C7F6272"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host 10.30.0.1 eq www</w:t>
      </w:r>
    </w:p>
    <w:p w14:paraId="0DF06943"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0.0.255 host 10.40.0.1 eq www</w:t>
      </w:r>
    </w:p>
    <w:p w14:paraId="5B02EB82"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10.20.0.0 0.0.0.255 eq 443</w:t>
      </w:r>
    </w:p>
    <w:p w14:paraId="1A11AE99"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host 10.30.0.1 eq 443</w:t>
      </w:r>
    </w:p>
    <w:p w14:paraId="3363EB4A"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tcp</w:t>
      </w:r>
      <w:proofErr w:type="spellEnd"/>
      <w:r w:rsidRPr="00EE02A1">
        <w:rPr>
          <w:rStyle w:val="DevConfigGray"/>
          <w:lang w:val="en-US"/>
        </w:rPr>
        <w:t xml:space="preserve"> 10.40.0.0 0.0.0.255 host 10.40.0.1 eq 443</w:t>
      </w:r>
    </w:p>
    <w:p w14:paraId="1B464935"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icmp</w:t>
      </w:r>
      <w:proofErr w:type="spellEnd"/>
      <w:r w:rsidRPr="00EE02A1">
        <w:rPr>
          <w:rStyle w:val="DevConfigGray"/>
          <w:lang w:val="en-US"/>
        </w:rPr>
        <w:t xml:space="preserve"> 10.40.0.0 0.0.0.255 10.20.0.0 0.0.0.255 echo</w:t>
      </w:r>
    </w:p>
    <w:p w14:paraId="72732921" w14:textId="77777777" w:rsidR="00C0482C" w:rsidRPr="00EE02A1" w:rsidRDefault="00C0482C" w:rsidP="00C0482C">
      <w:pPr>
        <w:pStyle w:val="DevConfigs"/>
        <w:rPr>
          <w:rStyle w:val="DevConfigGray"/>
          <w:lang w:val="en-US"/>
        </w:rPr>
      </w:pPr>
      <w:r w:rsidRPr="00EE02A1">
        <w:rPr>
          <w:rStyle w:val="DevConfigGray"/>
          <w:lang w:val="en-US"/>
        </w:rPr>
        <w:t xml:space="preserve"> deny </w:t>
      </w:r>
      <w:proofErr w:type="spellStart"/>
      <w:r w:rsidRPr="00EE02A1">
        <w:rPr>
          <w:rStyle w:val="DevConfigGray"/>
          <w:lang w:val="en-US"/>
        </w:rPr>
        <w:t>icmp</w:t>
      </w:r>
      <w:proofErr w:type="spellEnd"/>
      <w:r w:rsidRPr="00EE02A1">
        <w:rPr>
          <w:rStyle w:val="DevConfigGray"/>
          <w:lang w:val="en-US"/>
        </w:rPr>
        <w:t xml:space="preserve"> 10.40.0.0 0.0.0.255 10.30.0.0 0.0.0.255 echo</w:t>
      </w:r>
    </w:p>
    <w:p w14:paraId="46FDBDA4" w14:textId="77777777" w:rsidR="00C0482C" w:rsidRPr="00EE02A1" w:rsidRDefault="00C0482C" w:rsidP="00C0482C">
      <w:pPr>
        <w:pStyle w:val="DevConfigs"/>
        <w:rPr>
          <w:rStyle w:val="DevConfigGray"/>
          <w:lang w:val="en-US"/>
        </w:rPr>
      </w:pPr>
      <w:r w:rsidRPr="00EE02A1">
        <w:rPr>
          <w:rStyle w:val="DevConfigGray"/>
          <w:lang w:val="en-US"/>
        </w:rPr>
        <w:t xml:space="preserve"> permit </w:t>
      </w:r>
      <w:proofErr w:type="spellStart"/>
      <w:r w:rsidRPr="00EE02A1">
        <w:rPr>
          <w:rStyle w:val="DevConfigGray"/>
          <w:lang w:val="en-US"/>
        </w:rPr>
        <w:t>ip</w:t>
      </w:r>
      <w:proofErr w:type="spellEnd"/>
      <w:r w:rsidRPr="00EE02A1">
        <w:rPr>
          <w:rStyle w:val="DevConfigGray"/>
          <w:lang w:val="en-US"/>
        </w:rPr>
        <w:t xml:space="preserve"> any </w:t>
      </w:r>
      <w:proofErr w:type="spellStart"/>
      <w:r w:rsidRPr="00EE02A1">
        <w:rPr>
          <w:rStyle w:val="DevConfigGray"/>
          <w:lang w:val="en-US"/>
        </w:rPr>
        <w:t>any</w:t>
      </w:r>
      <w:proofErr w:type="spellEnd"/>
    </w:p>
    <w:p w14:paraId="6309B5AE" w14:textId="677EECE4" w:rsidR="009E448D" w:rsidRPr="009E448D" w:rsidRDefault="009E448D" w:rsidP="00C0482C">
      <w:pPr>
        <w:pStyle w:val="DevConfigs"/>
        <w:rPr>
          <w:rStyle w:val="DevConfigGray"/>
          <w:lang w:val="en-US"/>
        </w:rPr>
      </w:pPr>
      <w:proofErr w:type="spellStart"/>
      <w:r w:rsidRPr="009E448D">
        <w:rPr>
          <w:rStyle w:val="DevConfigGray"/>
          <w:lang w:val="en-US"/>
        </w:rPr>
        <w:t>ip</w:t>
      </w:r>
      <w:proofErr w:type="spellEnd"/>
      <w:r w:rsidRPr="009E448D">
        <w:rPr>
          <w:rStyle w:val="DevConfigGray"/>
          <w:lang w:val="en-US"/>
        </w:rPr>
        <w:t xml:space="preserve"> access-list extended 102 </w:t>
      </w:r>
    </w:p>
    <w:p w14:paraId="21DA040B" w14:textId="77777777" w:rsidR="009E448D" w:rsidRPr="009E448D" w:rsidRDefault="00C0482C" w:rsidP="00C0482C">
      <w:pPr>
        <w:pStyle w:val="DevConfigs"/>
        <w:rPr>
          <w:rStyle w:val="DevConfigGray"/>
          <w:lang w:val="en-US"/>
        </w:rPr>
      </w:pPr>
      <w:r w:rsidRPr="009E448D">
        <w:rPr>
          <w:rStyle w:val="DevConfigGray"/>
          <w:lang w:val="en-US"/>
        </w:rPr>
        <w:t xml:space="preserve"> </w:t>
      </w:r>
      <w:r w:rsidR="009E448D" w:rsidRPr="009E448D">
        <w:rPr>
          <w:rStyle w:val="DevConfigGray"/>
          <w:lang w:val="en-US"/>
        </w:rPr>
        <w:t>remark ACL 102 fulfills policy 4</w:t>
      </w:r>
    </w:p>
    <w:p w14:paraId="2A89B632" w14:textId="32DB4B06" w:rsidR="00C0482C" w:rsidRPr="00EE02A1" w:rsidRDefault="00C0482C" w:rsidP="00C0482C">
      <w:pPr>
        <w:pStyle w:val="DevConfigs"/>
        <w:rPr>
          <w:rStyle w:val="DevConfigGray"/>
          <w:lang w:val="en-US"/>
        </w:rPr>
      </w:pPr>
      <w:r w:rsidRPr="009E448D">
        <w:rPr>
          <w:rStyle w:val="DevConfigGray"/>
          <w:lang w:val="en-US"/>
        </w:rPr>
        <w:t xml:space="preserve"> </w:t>
      </w:r>
      <w:r w:rsidRPr="00EE02A1">
        <w:rPr>
          <w:rStyle w:val="DevConfigGray"/>
          <w:lang w:val="en-US"/>
        </w:rPr>
        <w:t xml:space="preserve">deny </w:t>
      </w:r>
      <w:proofErr w:type="spellStart"/>
      <w:r w:rsidRPr="00EE02A1">
        <w:rPr>
          <w:rStyle w:val="DevConfigGray"/>
          <w:lang w:val="en-US"/>
        </w:rPr>
        <w:t>icmp</w:t>
      </w:r>
      <w:proofErr w:type="spellEnd"/>
      <w:r w:rsidRPr="00EE02A1">
        <w:rPr>
          <w:rStyle w:val="DevConfigGray"/>
          <w:lang w:val="en-US"/>
        </w:rPr>
        <w:t xml:space="preserve"> 10.30.0.0 0.0.0.255 10.40.0.0 0.0.0.255 echo</w:t>
      </w:r>
    </w:p>
    <w:p w14:paraId="001F7449" w14:textId="77777777" w:rsidR="00C0482C" w:rsidRPr="00EE02A1" w:rsidRDefault="00C0482C" w:rsidP="00C0482C">
      <w:pPr>
        <w:pStyle w:val="DevConfigs"/>
        <w:rPr>
          <w:rStyle w:val="DevConfigGray"/>
          <w:lang w:val="en-US"/>
        </w:rPr>
      </w:pPr>
      <w:r w:rsidRPr="00EE02A1">
        <w:rPr>
          <w:rStyle w:val="DevConfigGray"/>
          <w:lang w:val="en-US"/>
        </w:rPr>
        <w:t xml:space="preserve"> permit </w:t>
      </w:r>
      <w:proofErr w:type="spellStart"/>
      <w:r w:rsidRPr="00EE02A1">
        <w:rPr>
          <w:rStyle w:val="DevConfigGray"/>
          <w:lang w:val="en-US"/>
        </w:rPr>
        <w:t>ip</w:t>
      </w:r>
      <w:proofErr w:type="spellEnd"/>
      <w:r w:rsidRPr="00EE02A1">
        <w:rPr>
          <w:rStyle w:val="DevConfigGray"/>
          <w:lang w:val="en-US"/>
        </w:rPr>
        <w:t xml:space="preserve"> any </w:t>
      </w:r>
      <w:proofErr w:type="spellStart"/>
      <w:r w:rsidRPr="00EE02A1">
        <w:rPr>
          <w:rStyle w:val="DevConfigGray"/>
          <w:lang w:val="en-US"/>
        </w:rPr>
        <w:t>any</w:t>
      </w:r>
      <w:proofErr w:type="spellEnd"/>
    </w:p>
    <w:p w14:paraId="51BCB902" w14:textId="77777777" w:rsidR="00C0482C" w:rsidRPr="00EE02A1" w:rsidRDefault="00C0482C" w:rsidP="00C0482C">
      <w:pPr>
        <w:pStyle w:val="DevConfigs"/>
        <w:rPr>
          <w:rStyle w:val="DevConfigGray"/>
          <w:lang w:val="en-US"/>
        </w:rPr>
      </w:pPr>
      <w:r w:rsidRPr="00EE02A1">
        <w:rPr>
          <w:rStyle w:val="DevConfigGray"/>
          <w:lang w:val="en-US"/>
        </w:rPr>
        <w:lastRenderedPageBreak/>
        <w:t>!</w:t>
      </w:r>
    </w:p>
    <w:p w14:paraId="50126D2D" w14:textId="77777777" w:rsidR="00C0482C" w:rsidRPr="00EE02A1" w:rsidRDefault="00C0482C" w:rsidP="00C0482C">
      <w:pPr>
        <w:pStyle w:val="DevConfigs"/>
        <w:rPr>
          <w:rStyle w:val="DevConfigGray"/>
          <w:lang w:val="en-US"/>
        </w:rPr>
      </w:pPr>
      <w:r w:rsidRPr="00EE02A1">
        <w:rPr>
          <w:rStyle w:val="DevConfigGray"/>
          <w:lang w:val="en-US"/>
        </w:rPr>
        <w:t>!</w:t>
      </w:r>
    </w:p>
    <w:p w14:paraId="6DF32B57" w14:textId="77777777" w:rsidR="00C0482C" w:rsidRPr="00EE02A1" w:rsidRDefault="00C0482C" w:rsidP="00C0482C">
      <w:pPr>
        <w:pStyle w:val="DevConfigs"/>
        <w:rPr>
          <w:rStyle w:val="DevConfigGray"/>
          <w:lang w:val="en-US"/>
        </w:rPr>
      </w:pPr>
      <w:r w:rsidRPr="00EE02A1">
        <w:rPr>
          <w:rStyle w:val="DevConfigGray"/>
          <w:lang w:val="en-US"/>
        </w:rPr>
        <w:t>control-plane</w:t>
      </w:r>
    </w:p>
    <w:p w14:paraId="24D29A33" w14:textId="77777777" w:rsidR="00C0482C" w:rsidRPr="00EE02A1" w:rsidRDefault="00C0482C" w:rsidP="00C0482C">
      <w:pPr>
        <w:pStyle w:val="DevConfigs"/>
        <w:rPr>
          <w:rStyle w:val="DevConfigGray"/>
          <w:lang w:val="en-US"/>
        </w:rPr>
      </w:pPr>
      <w:r w:rsidRPr="00EE02A1">
        <w:rPr>
          <w:rStyle w:val="DevConfigGray"/>
          <w:lang w:val="en-US"/>
        </w:rPr>
        <w:t>!</w:t>
      </w:r>
    </w:p>
    <w:p w14:paraId="3E725817" w14:textId="77777777" w:rsidR="00C0482C" w:rsidRPr="00EE02A1" w:rsidRDefault="00C0482C" w:rsidP="00C0482C">
      <w:pPr>
        <w:pStyle w:val="DevConfigs"/>
        <w:rPr>
          <w:rStyle w:val="DevConfigGray"/>
          <w:lang w:val="en-US"/>
        </w:rPr>
      </w:pPr>
      <w:r w:rsidRPr="00EE02A1">
        <w:rPr>
          <w:rStyle w:val="DevConfigGray"/>
          <w:lang w:val="en-US"/>
        </w:rPr>
        <w:t xml:space="preserve">banner </w:t>
      </w:r>
      <w:proofErr w:type="spellStart"/>
      <w:r w:rsidRPr="00EE02A1">
        <w:rPr>
          <w:rStyle w:val="DevConfigGray"/>
          <w:lang w:val="en-US"/>
        </w:rPr>
        <w:t>motd</w:t>
      </w:r>
      <w:proofErr w:type="spellEnd"/>
      <w:r w:rsidRPr="00EE02A1">
        <w:rPr>
          <w:rStyle w:val="DevConfigGray"/>
          <w:lang w:val="en-US"/>
        </w:rPr>
        <w:t xml:space="preserve"> ^C Authorized Users Only! ^C</w:t>
      </w:r>
    </w:p>
    <w:p w14:paraId="43AA41B9" w14:textId="77777777" w:rsidR="00C0482C" w:rsidRPr="00EE02A1" w:rsidRDefault="00C0482C" w:rsidP="00C0482C">
      <w:pPr>
        <w:pStyle w:val="DevConfigs"/>
        <w:rPr>
          <w:rStyle w:val="DevConfigGray"/>
          <w:lang w:val="en-US"/>
        </w:rPr>
      </w:pPr>
      <w:r w:rsidRPr="00EE02A1">
        <w:rPr>
          <w:rStyle w:val="DevConfigGray"/>
          <w:lang w:val="en-US"/>
        </w:rPr>
        <w:t>!</w:t>
      </w:r>
    </w:p>
    <w:p w14:paraId="75A8281A" w14:textId="77777777" w:rsidR="00C0482C" w:rsidRPr="00EE02A1" w:rsidRDefault="00C0482C" w:rsidP="00C0482C">
      <w:pPr>
        <w:pStyle w:val="DevConfigs"/>
        <w:rPr>
          <w:rStyle w:val="DevConfigGray"/>
          <w:lang w:val="en-US"/>
        </w:rPr>
      </w:pPr>
      <w:r w:rsidRPr="00EE02A1">
        <w:rPr>
          <w:rStyle w:val="DevConfigGray"/>
          <w:lang w:val="en-US"/>
        </w:rPr>
        <w:t>line con 0</w:t>
      </w:r>
    </w:p>
    <w:p w14:paraId="4F175BBD" w14:textId="77777777" w:rsidR="00C0482C" w:rsidRPr="00EE02A1" w:rsidRDefault="00C0482C" w:rsidP="00C0482C">
      <w:pPr>
        <w:pStyle w:val="DevConfigs"/>
        <w:rPr>
          <w:rStyle w:val="DevConfigGray"/>
          <w:lang w:val="en-US"/>
        </w:rPr>
      </w:pPr>
      <w:r w:rsidRPr="00EE02A1">
        <w:rPr>
          <w:rStyle w:val="DevConfigGray"/>
          <w:lang w:val="en-US"/>
        </w:rPr>
        <w:t xml:space="preserve"> password 7 094F471A1A0A</w:t>
      </w:r>
    </w:p>
    <w:p w14:paraId="4E2749E3" w14:textId="77777777" w:rsidR="00C0482C" w:rsidRPr="00EE02A1" w:rsidRDefault="00C0482C" w:rsidP="00C0482C">
      <w:pPr>
        <w:pStyle w:val="DevConfigs"/>
        <w:rPr>
          <w:rStyle w:val="DevConfigGray"/>
          <w:lang w:val="en-US"/>
        </w:rPr>
      </w:pPr>
      <w:r w:rsidRPr="00EE02A1">
        <w:rPr>
          <w:rStyle w:val="DevConfigGray"/>
          <w:lang w:val="en-US"/>
        </w:rPr>
        <w:t xml:space="preserve"> login</w:t>
      </w:r>
    </w:p>
    <w:p w14:paraId="544A5657" w14:textId="77777777" w:rsidR="00C0482C" w:rsidRPr="00EE02A1" w:rsidRDefault="00C0482C" w:rsidP="00C0482C">
      <w:pPr>
        <w:pStyle w:val="DevConfigs"/>
        <w:rPr>
          <w:rStyle w:val="DevConfigGray"/>
          <w:lang w:val="en-US"/>
        </w:rPr>
      </w:pPr>
      <w:r w:rsidRPr="00EE02A1">
        <w:rPr>
          <w:rStyle w:val="DevConfigGray"/>
          <w:lang w:val="en-US"/>
        </w:rPr>
        <w:t xml:space="preserve"> transport input none</w:t>
      </w:r>
    </w:p>
    <w:p w14:paraId="42DF2F62"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stopbits</w:t>
      </w:r>
      <w:proofErr w:type="spellEnd"/>
      <w:r w:rsidRPr="00EE02A1">
        <w:rPr>
          <w:rStyle w:val="DevConfigGray"/>
          <w:lang w:val="en-US"/>
        </w:rPr>
        <w:t xml:space="preserve"> 1</w:t>
      </w:r>
    </w:p>
    <w:p w14:paraId="07298C09" w14:textId="77777777" w:rsidR="00C0482C" w:rsidRPr="00EE02A1" w:rsidRDefault="00C0482C" w:rsidP="00C0482C">
      <w:pPr>
        <w:pStyle w:val="DevConfigs"/>
        <w:rPr>
          <w:rStyle w:val="DevConfigGray"/>
          <w:lang w:val="en-US"/>
        </w:rPr>
      </w:pPr>
      <w:r w:rsidRPr="00EE02A1">
        <w:rPr>
          <w:rStyle w:val="DevConfigGray"/>
          <w:lang w:val="en-US"/>
        </w:rPr>
        <w:t>line aux 0</w:t>
      </w:r>
    </w:p>
    <w:p w14:paraId="5FEDE90B"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stopbits</w:t>
      </w:r>
      <w:proofErr w:type="spellEnd"/>
      <w:r w:rsidRPr="00EE02A1">
        <w:rPr>
          <w:rStyle w:val="DevConfigGray"/>
          <w:lang w:val="en-US"/>
        </w:rPr>
        <w:t xml:space="preserve"> 1</w:t>
      </w:r>
    </w:p>
    <w:p w14:paraId="4512388B"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0 4</w:t>
      </w:r>
    </w:p>
    <w:p w14:paraId="670FF566" w14:textId="77777777" w:rsidR="00C0482C" w:rsidRPr="00EE02A1" w:rsidRDefault="00C0482C" w:rsidP="00C0482C">
      <w:pPr>
        <w:pStyle w:val="DevConfigs"/>
        <w:rPr>
          <w:rStyle w:val="DevConfigGray"/>
          <w:lang w:val="en-US"/>
        </w:rPr>
      </w:pPr>
      <w:r w:rsidRPr="00EE02A1">
        <w:rPr>
          <w:rStyle w:val="DevConfigGray"/>
          <w:lang w:val="en-US"/>
        </w:rPr>
        <w:t xml:space="preserve"> password 7 14141B180F0B</w:t>
      </w:r>
    </w:p>
    <w:p w14:paraId="6A464024" w14:textId="77777777" w:rsidR="00C0482C" w:rsidRPr="00EE02A1" w:rsidRDefault="00C0482C" w:rsidP="00C0482C">
      <w:pPr>
        <w:pStyle w:val="DevConfigs"/>
        <w:rPr>
          <w:rStyle w:val="DevConfigGray"/>
          <w:lang w:val="en-US"/>
        </w:rPr>
      </w:pPr>
      <w:r w:rsidRPr="00EE02A1">
        <w:rPr>
          <w:rStyle w:val="DevConfigGray"/>
          <w:lang w:val="en-US"/>
        </w:rPr>
        <w:t xml:space="preserve"> login local</w:t>
      </w:r>
    </w:p>
    <w:p w14:paraId="35F3BD75" w14:textId="325E6F1B" w:rsidR="00C0482C" w:rsidRPr="0048325F" w:rsidRDefault="00C0482C" w:rsidP="00C0482C">
      <w:pPr>
        <w:pStyle w:val="DevConfigs"/>
        <w:rPr>
          <w:rStyle w:val="DevConfigGray"/>
        </w:rPr>
      </w:pPr>
      <w:r w:rsidRPr="00EE02A1">
        <w:rPr>
          <w:rStyle w:val="DevConfigGray"/>
          <w:lang w:val="en-US"/>
        </w:rPr>
        <w:t xml:space="preserve"> </w:t>
      </w:r>
      <w:proofErr w:type="spellStart"/>
      <w:r>
        <w:rPr>
          <w:rStyle w:val="DevConfigGray"/>
        </w:rPr>
        <w:t>transport</w:t>
      </w:r>
      <w:proofErr w:type="spellEnd"/>
      <w:r>
        <w:rPr>
          <w:rStyle w:val="DevConfigGray"/>
        </w:rPr>
        <w:t xml:space="preserve"> input </w:t>
      </w:r>
      <w:proofErr w:type="spellStart"/>
      <w:r>
        <w:rPr>
          <w:rStyle w:val="DevConfigGray"/>
        </w:rPr>
        <w:t>ssh</w:t>
      </w:r>
      <w:proofErr w:type="spellEnd"/>
    </w:p>
    <w:p w14:paraId="62B7F384" w14:textId="77777777" w:rsidR="00C0482C" w:rsidRPr="0048325F" w:rsidRDefault="00C0482C" w:rsidP="00C0482C">
      <w:pPr>
        <w:pStyle w:val="DevConfigs"/>
        <w:rPr>
          <w:rStyle w:val="DevConfigGray"/>
        </w:rPr>
      </w:pPr>
      <w:r>
        <w:rPr>
          <w:rStyle w:val="DevConfigGray"/>
        </w:rPr>
        <w:t>!</w:t>
      </w:r>
    </w:p>
    <w:p w14:paraId="4605E9C4" w14:textId="77777777" w:rsidR="00C0482C" w:rsidRPr="0048325F" w:rsidRDefault="00C0482C" w:rsidP="00C0482C">
      <w:pPr>
        <w:pStyle w:val="DevConfigs"/>
        <w:rPr>
          <w:rStyle w:val="DevConfigGray"/>
        </w:rPr>
      </w:pPr>
      <w:r>
        <w:rPr>
          <w:rStyle w:val="DevConfigGray"/>
        </w:rPr>
        <w:t>end</w:t>
      </w:r>
    </w:p>
    <w:p w14:paraId="6BE5E3BC" w14:textId="77777777" w:rsidR="00C0482C" w:rsidRPr="00125D0F" w:rsidRDefault="00C0482C" w:rsidP="00C0482C">
      <w:pPr>
        <w:pStyle w:val="Ttulo1"/>
        <w:numPr>
          <w:ilvl w:val="0"/>
          <w:numId w:val="3"/>
        </w:numPr>
        <w:rPr>
          <w:rStyle w:val="LabSectionGray"/>
        </w:rPr>
      </w:pPr>
      <w:r>
        <w:rPr>
          <w:rStyle w:val="LabSectionGray"/>
        </w:rPr>
        <w:t>Router R2</w:t>
      </w:r>
    </w:p>
    <w:p w14:paraId="6D5E93D6" w14:textId="77777777" w:rsidR="00C0482C" w:rsidRPr="003876C6" w:rsidRDefault="00C0482C" w:rsidP="00C0482C">
      <w:pPr>
        <w:pStyle w:val="DevConfigs"/>
        <w:rPr>
          <w:rStyle w:val="DevConfigGray"/>
        </w:rPr>
      </w:pPr>
      <w:r>
        <w:rPr>
          <w:rStyle w:val="DevConfigGray"/>
        </w:rPr>
        <w:t xml:space="preserve">R2# </w:t>
      </w:r>
      <w:r w:rsidRPr="002873AA">
        <w:rPr>
          <w:rStyle w:val="DevConfigGray"/>
          <w:b/>
        </w:rPr>
        <w:t>show run</w:t>
      </w:r>
    </w:p>
    <w:p w14:paraId="605A7259" w14:textId="77777777" w:rsidR="00C0482C" w:rsidRPr="003876C6" w:rsidRDefault="00C0482C" w:rsidP="00C0482C">
      <w:pPr>
        <w:pStyle w:val="DevConfigs"/>
        <w:rPr>
          <w:rStyle w:val="DevConfigGray"/>
        </w:rPr>
      </w:pPr>
      <w:r>
        <w:rPr>
          <w:rStyle w:val="DevConfigGray"/>
        </w:rPr>
        <w:t>Building configuration...</w:t>
      </w:r>
    </w:p>
    <w:p w14:paraId="08E1B90C" w14:textId="77777777" w:rsidR="00C0482C" w:rsidRPr="003876C6" w:rsidRDefault="00C0482C" w:rsidP="00C0482C">
      <w:pPr>
        <w:pStyle w:val="DevConfigs"/>
        <w:rPr>
          <w:rStyle w:val="DevConfigGray"/>
        </w:rPr>
      </w:pPr>
    </w:p>
    <w:p w14:paraId="5684A65F" w14:textId="77777777" w:rsidR="00C0482C" w:rsidRPr="003876C6" w:rsidRDefault="00C0482C" w:rsidP="00C0482C">
      <w:pPr>
        <w:pStyle w:val="DevConfigs"/>
        <w:rPr>
          <w:rStyle w:val="DevConfigGray"/>
        </w:rPr>
      </w:pPr>
    </w:p>
    <w:p w14:paraId="39EF8060" w14:textId="77777777" w:rsidR="00C0482C" w:rsidRPr="003876C6" w:rsidRDefault="00C0482C" w:rsidP="00C0482C">
      <w:pPr>
        <w:pStyle w:val="DevConfigs"/>
        <w:rPr>
          <w:rStyle w:val="DevConfigGray"/>
        </w:rPr>
      </w:pPr>
      <w:r>
        <w:rPr>
          <w:rStyle w:val="DevConfigGray"/>
        </w:rPr>
        <w:t>Current configuration : 1660 bytes</w:t>
      </w:r>
    </w:p>
    <w:p w14:paraId="3DEBAD31" w14:textId="77777777" w:rsidR="00C0482C" w:rsidRPr="003876C6" w:rsidRDefault="00C0482C" w:rsidP="00C0482C">
      <w:pPr>
        <w:pStyle w:val="DevConfigs"/>
        <w:rPr>
          <w:rStyle w:val="DevConfigGray"/>
        </w:rPr>
      </w:pPr>
      <w:r>
        <w:rPr>
          <w:rStyle w:val="DevConfigGray"/>
        </w:rPr>
        <w:t>!</w:t>
      </w:r>
    </w:p>
    <w:p w14:paraId="1560162F" w14:textId="77777777" w:rsidR="00C0482C" w:rsidRPr="003876C6" w:rsidRDefault="00C0482C" w:rsidP="00C0482C">
      <w:pPr>
        <w:pStyle w:val="DevConfigs"/>
        <w:rPr>
          <w:rStyle w:val="DevConfigGray"/>
        </w:rPr>
      </w:pPr>
      <w:r>
        <w:rPr>
          <w:rStyle w:val="DevConfigGray"/>
        </w:rPr>
        <w:t>version 16.9</w:t>
      </w:r>
    </w:p>
    <w:p w14:paraId="223FB356" w14:textId="77777777" w:rsidR="00C0482C" w:rsidRPr="003876C6" w:rsidRDefault="00C0482C" w:rsidP="00C0482C">
      <w:pPr>
        <w:pStyle w:val="DevConfigs"/>
        <w:rPr>
          <w:rStyle w:val="DevConfigGray"/>
        </w:rPr>
      </w:pPr>
      <w:r>
        <w:rPr>
          <w:rStyle w:val="DevConfigGray"/>
        </w:rPr>
        <w:t>service timestamps debug datetime msec</w:t>
      </w:r>
    </w:p>
    <w:p w14:paraId="00CFAECE" w14:textId="77777777" w:rsidR="00C0482C" w:rsidRPr="003876C6" w:rsidRDefault="00C0482C" w:rsidP="00C0482C">
      <w:pPr>
        <w:pStyle w:val="DevConfigs"/>
        <w:rPr>
          <w:rStyle w:val="DevConfigGray"/>
        </w:rPr>
      </w:pPr>
      <w:r>
        <w:rPr>
          <w:rStyle w:val="DevConfigGray"/>
        </w:rPr>
        <w:t>service timestamps log datetime msec</w:t>
      </w:r>
    </w:p>
    <w:p w14:paraId="3A71D008" w14:textId="77777777" w:rsidR="00C0482C" w:rsidRPr="003876C6" w:rsidRDefault="00C0482C" w:rsidP="00C0482C">
      <w:pPr>
        <w:pStyle w:val="DevConfigs"/>
        <w:rPr>
          <w:rStyle w:val="DevConfigGray"/>
        </w:rPr>
      </w:pPr>
      <w:r>
        <w:rPr>
          <w:rStyle w:val="DevConfigGray"/>
        </w:rPr>
        <w:t>service password-encryption</w:t>
      </w:r>
    </w:p>
    <w:p w14:paraId="3B46896A" w14:textId="77777777" w:rsidR="00C0482C" w:rsidRPr="00EE02A1" w:rsidRDefault="00C0482C" w:rsidP="00C0482C">
      <w:pPr>
        <w:pStyle w:val="DevConfigs"/>
        <w:rPr>
          <w:rStyle w:val="DevConfigGray"/>
          <w:lang w:val="en-US"/>
        </w:rPr>
      </w:pPr>
      <w:r w:rsidRPr="00EE02A1">
        <w:rPr>
          <w:rStyle w:val="DevConfigGray"/>
          <w:lang w:val="en-US"/>
        </w:rPr>
        <w:t xml:space="preserve">platform </w:t>
      </w:r>
      <w:proofErr w:type="spellStart"/>
      <w:r w:rsidRPr="00EE02A1">
        <w:rPr>
          <w:rStyle w:val="DevConfigGray"/>
          <w:lang w:val="en-US"/>
        </w:rPr>
        <w:t>qfp</w:t>
      </w:r>
      <w:proofErr w:type="spellEnd"/>
      <w:r w:rsidRPr="00EE02A1">
        <w:rPr>
          <w:rStyle w:val="DevConfigGray"/>
          <w:lang w:val="en-US"/>
        </w:rPr>
        <w:t xml:space="preserve"> utilization monitor load 80</w:t>
      </w:r>
    </w:p>
    <w:p w14:paraId="1C1289E4" w14:textId="77777777" w:rsidR="00C0482C" w:rsidRPr="00EE02A1" w:rsidRDefault="00C0482C" w:rsidP="00C0482C">
      <w:pPr>
        <w:pStyle w:val="DevConfigs"/>
        <w:rPr>
          <w:rStyle w:val="DevConfigGray"/>
          <w:lang w:val="en-US"/>
        </w:rPr>
      </w:pPr>
      <w:r w:rsidRPr="00EE02A1">
        <w:rPr>
          <w:rStyle w:val="DevConfigGray"/>
          <w:lang w:val="en-US"/>
        </w:rPr>
        <w:t>no platform punt-keepalive disable-kernel-core</w:t>
      </w:r>
    </w:p>
    <w:p w14:paraId="0E40B644" w14:textId="77777777" w:rsidR="00C0482C" w:rsidRPr="00EE02A1" w:rsidRDefault="00C0482C" w:rsidP="00C0482C">
      <w:pPr>
        <w:pStyle w:val="DevConfigs"/>
        <w:rPr>
          <w:rStyle w:val="DevConfigGray"/>
          <w:lang w:val="en-US"/>
        </w:rPr>
      </w:pPr>
      <w:r w:rsidRPr="00EE02A1">
        <w:rPr>
          <w:rStyle w:val="DevConfigGray"/>
          <w:lang w:val="en-US"/>
        </w:rPr>
        <w:t>!</w:t>
      </w:r>
    </w:p>
    <w:p w14:paraId="639CF849" w14:textId="77777777" w:rsidR="00C0482C" w:rsidRPr="00EE02A1" w:rsidRDefault="00C0482C" w:rsidP="00C0482C">
      <w:pPr>
        <w:pStyle w:val="DevConfigs"/>
        <w:rPr>
          <w:rStyle w:val="DevConfigGray"/>
          <w:lang w:val="en-US"/>
        </w:rPr>
      </w:pPr>
      <w:r w:rsidRPr="00EE02A1">
        <w:rPr>
          <w:rStyle w:val="DevConfigGray"/>
          <w:lang w:val="en-US"/>
        </w:rPr>
        <w:t>hostname R2</w:t>
      </w:r>
    </w:p>
    <w:p w14:paraId="17EE0175" w14:textId="77777777" w:rsidR="00C0482C" w:rsidRPr="00EE02A1" w:rsidRDefault="00C0482C" w:rsidP="00C0482C">
      <w:pPr>
        <w:pStyle w:val="DevConfigs"/>
        <w:rPr>
          <w:rStyle w:val="DevConfigGray"/>
          <w:lang w:val="en-US"/>
        </w:rPr>
      </w:pPr>
      <w:r w:rsidRPr="00EE02A1">
        <w:rPr>
          <w:rStyle w:val="DevConfigGray"/>
          <w:lang w:val="en-US"/>
        </w:rPr>
        <w:t>!</w:t>
      </w:r>
    </w:p>
    <w:p w14:paraId="20BA9F6D" w14:textId="77777777" w:rsidR="00C0482C" w:rsidRPr="00EE02A1" w:rsidRDefault="00C0482C" w:rsidP="00C0482C">
      <w:pPr>
        <w:pStyle w:val="DevConfigs"/>
        <w:rPr>
          <w:rStyle w:val="DevConfigGray"/>
          <w:lang w:val="en-US"/>
        </w:rPr>
      </w:pPr>
      <w:r w:rsidRPr="00EE02A1">
        <w:rPr>
          <w:rStyle w:val="DevConfigGray"/>
          <w:lang w:val="en-US"/>
        </w:rPr>
        <w:t>boot-start-marker</w:t>
      </w:r>
    </w:p>
    <w:p w14:paraId="3282DBBC" w14:textId="77777777" w:rsidR="00C0482C" w:rsidRPr="00EE02A1" w:rsidRDefault="00C0482C" w:rsidP="00C0482C">
      <w:pPr>
        <w:pStyle w:val="DevConfigs"/>
        <w:rPr>
          <w:rStyle w:val="DevConfigGray"/>
          <w:lang w:val="en-US"/>
        </w:rPr>
      </w:pPr>
      <w:r w:rsidRPr="00EE02A1">
        <w:rPr>
          <w:rStyle w:val="DevConfigGray"/>
          <w:lang w:val="en-US"/>
        </w:rPr>
        <w:t>boot-end-marker</w:t>
      </w:r>
    </w:p>
    <w:p w14:paraId="61348B8B" w14:textId="77777777" w:rsidR="00C0482C" w:rsidRPr="00EE02A1" w:rsidRDefault="00C0482C" w:rsidP="00C0482C">
      <w:pPr>
        <w:pStyle w:val="DevConfigs"/>
        <w:rPr>
          <w:rStyle w:val="DevConfigGray"/>
          <w:lang w:val="en-US"/>
        </w:rPr>
      </w:pPr>
      <w:r w:rsidRPr="00EE02A1">
        <w:rPr>
          <w:rStyle w:val="DevConfigGray"/>
          <w:lang w:val="en-US"/>
        </w:rPr>
        <w:t>!</w:t>
      </w:r>
    </w:p>
    <w:p w14:paraId="37DA41F1" w14:textId="77777777" w:rsidR="00C0482C" w:rsidRPr="00EE02A1" w:rsidRDefault="00C0482C" w:rsidP="00C0482C">
      <w:pPr>
        <w:pStyle w:val="DevConfigs"/>
        <w:rPr>
          <w:rStyle w:val="DevConfigGray"/>
          <w:lang w:val="en-US"/>
        </w:rPr>
      </w:pPr>
      <w:r w:rsidRPr="00EE02A1">
        <w:rPr>
          <w:rStyle w:val="DevConfigGray"/>
          <w:lang w:val="en-US"/>
        </w:rPr>
        <w:t>!</w:t>
      </w:r>
    </w:p>
    <w:p w14:paraId="4B208A59" w14:textId="77777777" w:rsidR="00C0482C" w:rsidRPr="00EE02A1" w:rsidRDefault="00C0482C" w:rsidP="00C0482C">
      <w:pPr>
        <w:pStyle w:val="DevConfigs"/>
        <w:rPr>
          <w:rStyle w:val="DevConfigGray"/>
          <w:lang w:val="en-US"/>
        </w:rPr>
      </w:pPr>
      <w:proofErr w:type="spellStart"/>
      <w:r w:rsidRPr="00EE02A1">
        <w:rPr>
          <w:rStyle w:val="DevConfigGray"/>
          <w:lang w:val="en-US"/>
        </w:rPr>
        <w:t>vrf</w:t>
      </w:r>
      <w:proofErr w:type="spellEnd"/>
      <w:r w:rsidRPr="00EE02A1">
        <w:rPr>
          <w:rStyle w:val="DevConfigGray"/>
          <w:lang w:val="en-US"/>
        </w:rPr>
        <w:t xml:space="preserve"> definition </w:t>
      </w:r>
      <w:proofErr w:type="spellStart"/>
      <w:r w:rsidRPr="00EE02A1">
        <w:rPr>
          <w:rStyle w:val="DevConfigGray"/>
          <w:lang w:val="en-US"/>
        </w:rPr>
        <w:t>Mgmt-intf</w:t>
      </w:r>
      <w:proofErr w:type="spellEnd"/>
    </w:p>
    <w:p w14:paraId="3A686355" w14:textId="77777777" w:rsidR="00C0482C" w:rsidRPr="00EE02A1" w:rsidRDefault="00C0482C" w:rsidP="00C0482C">
      <w:pPr>
        <w:pStyle w:val="DevConfigs"/>
        <w:rPr>
          <w:rStyle w:val="DevConfigGray"/>
          <w:lang w:val="en-US"/>
        </w:rPr>
      </w:pPr>
      <w:r w:rsidRPr="00EE02A1">
        <w:rPr>
          <w:rStyle w:val="DevConfigGray"/>
          <w:lang w:val="en-US"/>
        </w:rPr>
        <w:t xml:space="preserve"> !</w:t>
      </w:r>
    </w:p>
    <w:p w14:paraId="51B7760A" w14:textId="77777777" w:rsidR="00C0482C" w:rsidRPr="00EE02A1" w:rsidRDefault="00C0482C" w:rsidP="00C0482C">
      <w:pPr>
        <w:pStyle w:val="DevConfigs"/>
        <w:rPr>
          <w:rStyle w:val="DevConfigGray"/>
          <w:lang w:val="en-US"/>
        </w:rPr>
      </w:pPr>
      <w:r w:rsidRPr="00EE02A1">
        <w:rPr>
          <w:rStyle w:val="DevConfigGray"/>
          <w:lang w:val="en-US"/>
        </w:rPr>
        <w:t xml:space="preserve"> address-family ipv4</w:t>
      </w:r>
    </w:p>
    <w:p w14:paraId="06384663" w14:textId="77777777" w:rsidR="00C0482C" w:rsidRPr="00EE02A1" w:rsidRDefault="00C0482C" w:rsidP="00C0482C">
      <w:pPr>
        <w:pStyle w:val="DevConfigs"/>
        <w:rPr>
          <w:rStyle w:val="DevConfigGray"/>
          <w:lang w:val="en-US"/>
        </w:rPr>
      </w:pPr>
      <w:r w:rsidRPr="00EE02A1">
        <w:rPr>
          <w:rStyle w:val="DevConfigGray"/>
          <w:lang w:val="en-US"/>
        </w:rPr>
        <w:t xml:space="preserve"> exit-address-family</w:t>
      </w:r>
    </w:p>
    <w:p w14:paraId="37F0F4E5" w14:textId="77777777" w:rsidR="00C0482C" w:rsidRPr="00EE02A1" w:rsidRDefault="00C0482C" w:rsidP="00C0482C">
      <w:pPr>
        <w:pStyle w:val="DevConfigs"/>
        <w:rPr>
          <w:rStyle w:val="DevConfigGray"/>
          <w:lang w:val="en-US"/>
        </w:rPr>
      </w:pPr>
      <w:r w:rsidRPr="00EE02A1">
        <w:rPr>
          <w:rStyle w:val="DevConfigGray"/>
          <w:lang w:val="en-US"/>
        </w:rPr>
        <w:t xml:space="preserve"> !</w:t>
      </w:r>
    </w:p>
    <w:p w14:paraId="31EFC01F" w14:textId="77777777" w:rsidR="00C0482C" w:rsidRPr="00EE02A1" w:rsidRDefault="00C0482C" w:rsidP="00C0482C">
      <w:pPr>
        <w:pStyle w:val="DevConfigs"/>
        <w:rPr>
          <w:rStyle w:val="DevConfigGray"/>
          <w:lang w:val="en-US"/>
        </w:rPr>
      </w:pPr>
      <w:r w:rsidRPr="00EE02A1">
        <w:rPr>
          <w:rStyle w:val="DevConfigGray"/>
          <w:lang w:val="en-US"/>
        </w:rPr>
        <w:t xml:space="preserve"> address-family ipv6</w:t>
      </w:r>
    </w:p>
    <w:p w14:paraId="55AA3150" w14:textId="77777777" w:rsidR="00C0482C" w:rsidRPr="00EE02A1" w:rsidRDefault="00C0482C" w:rsidP="00C0482C">
      <w:pPr>
        <w:pStyle w:val="DevConfigs"/>
        <w:rPr>
          <w:rStyle w:val="DevConfigGray"/>
          <w:lang w:val="en-US"/>
        </w:rPr>
      </w:pPr>
      <w:r w:rsidRPr="00EE02A1">
        <w:rPr>
          <w:rStyle w:val="DevConfigGray"/>
          <w:lang w:val="en-US"/>
        </w:rPr>
        <w:t xml:space="preserve"> exit-address-family</w:t>
      </w:r>
    </w:p>
    <w:p w14:paraId="7D32B1E9" w14:textId="77777777" w:rsidR="00C0482C" w:rsidRPr="00EE02A1" w:rsidRDefault="00C0482C" w:rsidP="00C0482C">
      <w:pPr>
        <w:pStyle w:val="DevConfigs"/>
        <w:rPr>
          <w:rStyle w:val="DevConfigGray"/>
          <w:lang w:val="en-US"/>
        </w:rPr>
      </w:pPr>
      <w:r w:rsidRPr="00EE02A1">
        <w:rPr>
          <w:rStyle w:val="DevConfigGray"/>
          <w:lang w:val="en-US"/>
        </w:rPr>
        <w:t>!</w:t>
      </w:r>
    </w:p>
    <w:p w14:paraId="1CE02E69" w14:textId="3D0DB83C" w:rsidR="00C0482C" w:rsidRPr="00EE02A1" w:rsidRDefault="009E448D" w:rsidP="00C0482C">
      <w:pPr>
        <w:pStyle w:val="DevConfigs"/>
        <w:rPr>
          <w:rStyle w:val="DevConfigGray"/>
          <w:lang w:val="en-US"/>
        </w:rPr>
      </w:pPr>
      <w:r w:rsidRPr="009E448D">
        <w:rPr>
          <w:rStyle w:val="DevConfigGray"/>
          <w:lang w:val="en-US"/>
        </w:rPr>
        <w:t xml:space="preserve">enable secret </w:t>
      </w:r>
      <w:r w:rsidR="00C0482C" w:rsidRPr="00EE02A1">
        <w:rPr>
          <w:rStyle w:val="DevConfigGray"/>
          <w:lang w:val="en-US"/>
        </w:rPr>
        <w:t>5 $1$dklp$GTX20dmmb.e9aczmg74ey1</w:t>
      </w:r>
    </w:p>
    <w:p w14:paraId="5F6121DF" w14:textId="77777777" w:rsidR="00C0482C" w:rsidRPr="00EE02A1" w:rsidRDefault="00C0482C" w:rsidP="00C0482C">
      <w:pPr>
        <w:pStyle w:val="DevConfigs"/>
        <w:rPr>
          <w:rStyle w:val="DevConfigGray"/>
          <w:lang w:val="en-US"/>
        </w:rPr>
      </w:pPr>
      <w:r w:rsidRPr="00EE02A1">
        <w:rPr>
          <w:rStyle w:val="DevConfigGray"/>
          <w:lang w:val="en-US"/>
        </w:rPr>
        <w:lastRenderedPageBreak/>
        <w:t>!</w:t>
      </w:r>
    </w:p>
    <w:p w14:paraId="2C5D5CE7"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aaa</w:t>
      </w:r>
      <w:proofErr w:type="spellEnd"/>
      <w:r w:rsidRPr="00EE02A1">
        <w:rPr>
          <w:rStyle w:val="DevConfigGray"/>
          <w:lang w:val="en-US"/>
        </w:rPr>
        <w:t xml:space="preserve"> new-model</w:t>
      </w:r>
    </w:p>
    <w:p w14:paraId="14C1CB2F" w14:textId="77777777" w:rsidR="00C0482C" w:rsidRPr="00EE02A1" w:rsidRDefault="00C0482C" w:rsidP="00C0482C">
      <w:pPr>
        <w:pStyle w:val="DevConfigs"/>
        <w:rPr>
          <w:rStyle w:val="DevConfigGray"/>
          <w:lang w:val="en-US"/>
        </w:rPr>
      </w:pPr>
      <w:r w:rsidRPr="00EE02A1">
        <w:rPr>
          <w:rStyle w:val="DevConfigGray"/>
          <w:lang w:val="en-US"/>
        </w:rPr>
        <w:t>!</w:t>
      </w:r>
    </w:p>
    <w:p w14:paraId="699C8591"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domain lookup</w:t>
      </w:r>
    </w:p>
    <w:p w14:paraId="34BCEE0F"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domain name ccna-lab.com</w:t>
      </w:r>
    </w:p>
    <w:p w14:paraId="4F057BE2" w14:textId="77777777" w:rsidR="00C0482C" w:rsidRPr="00EE02A1" w:rsidRDefault="00C0482C" w:rsidP="00C0482C">
      <w:pPr>
        <w:pStyle w:val="DevConfigs"/>
        <w:rPr>
          <w:rStyle w:val="DevConfigGray"/>
          <w:lang w:val="en-US"/>
        </w:rPr>
      </w:pPr>
      <w:r w:rsidRPr="00EE02A1">
        <w:rPr>
          <w:rStyle w:val="DevConfigGray"/>
          <w:lang w:val="en-US"/>
        </w:rPr>
        <w:t>!</w:t>
      </w:r>
    </w:p>
    <w:p w14:paraId="206E5D0D" w14:textId="77777777" w:rsidR="00C0482C" w:rsidRPr="00EE02A1" w:rsidRDefault="00C0482C" w:rsidP="00C0482C">
      <w:pPr>
        <w:pStyle w:val="DevConfigs"/>
        <w:rPr>
          <w:rStyle w:val="DevConfigGray"/>
          <w:lang w:val="en-US"/>
        </w:rPr>
      </w:pPr>
      <w:r w:rsidRPr="00EE02A1">
        <w:rPr>
          <w:rStyle w:val="DevConfigGray"/>
          <w:lang w:val="en-US"/>
        </w:rPr>
        <w:t>!</w:t>
      </w:r>
    </w:p>
    <w:p w14:paraId="44F48E4B" w14:textId="77777777" w:rsidR="00C0482C" w:rsidRPr="00EE02A1" w:rsidRDefault="00C0482C" w:rsidP="00C0482C">
      <w:pPr>
        <w:pStyle w:val="DevConfigs"/>
        <w:rPr>
          <w:rStyle w:val="DevConfigGray"/>
          <w:lang w:val="en-US"/>
        </w:rPr>
      </w:pPr>
      <w:r w:rsidRPr="00EE02A1">
        <w:rPr>
          <w:rStyle w:val="DevConfigGray"/>
          <w:lang w:val="en-US"/>
        </w:rPr>
        <w:t>login on-success log</w:t>
      </w:r>
    </w:p>
    <w:p w14:paraId="7503B387" w14:textId="77777777" w:rsidR="00C0482C" w:rsidRPr="00EE02A1" w:rsidRDefault="00C0482C" w:rsidP="00C0482C">
      <w:pPr>
        <w:pStyle w:val="DevConfigs"/>
        <w:rPr>
          <w:rStyle w:val="DevConfigGray"/>
          <w:lang w:val="en-US"/>
        </w:rPr>
      </w:pPr>
      <w:r w:rsidRPr="00EE02A1">
        <w:rPr>
          <w:rStyle w:val="DevConfigGray"/>
          <w:lang w:val="en-US"/>
        </w:rPr>
        <w:t>!</w:t>
      </w:r>
    </w:p>
    <w:p w14:paraId="2A0B2B8B" w14:textId="77777777" w:rsidR="00C0482C" w:rsidRPr="00EE02A1" w:rsidRDefault="00C0482C" w:rsidP="00C0482C">
      <w:pPr>
        <w:pStyle w:val="DevConfigs"/>
        <w:rPr>
          <w:rStyle w:val="DevConfigGray"/>
          <w:lang w:val="en-US"/>
        </w:rPr>
      </w:pPr>
      <w:r w:rsidRPr="00EE02A1">
        <w:rPr>
          <w:rStyle w:val="DevConfigGray"/>
          <w:lang w:val="en-US"/>
        </w:rPr>
        <w:t>subscriber templating</w:t>
      </w:r>
    </w:p>
    <w:p w14:paraId="099243BF" w14:textId="77777777" w:rsidR="00C0482C" w:rsidRPr="00EE02A1" w:rsidRDefault="00C0482C" w:rsidP="00C0482C">
      <w:pPr>
        <w:pStyle w:val="DevConfigs"/>
        <w:rPr>
          <w:rStyle w:val="DevConfigGray"/>
          <w:lang w:val="en-US"/>
        </w:rPr>
      </w:pPr>
      <w:r w:rsidRPr="00EE02A1">
        <w:rPr>
          <w:rStyle w:val="DevConfigGray"/>
          <w:lang w:val="en-US"/>
        </w:rPr>
        <w:t>!</w:t>
      </w:r>
    </w:p>
    <w:p w14:paraId="4B3DBE78" w14:textId="77777777" w:rsidR="00C0482C" w:rsidRPr="00EE02A1" w:rsidRDefault="00C0482C" w:rsidP="00C0482C">
      <w:pPr>
        <w:pStyle w:val="DevConfigs"/>
        <w:rPr>
          <w:rStyle w:val="DevConfigGray"/>
          <w:lang w:val="en-US"/>
        </w:rPr>
      </w:pPr>
      <w:r w:rsidRPr="00EE02A1">
        <w:rPr>
          <w:rStyle w:val="DevConfigGray"/>
          <w:lang w:val="en-US"/>
        </w:rPr>
        <w:t>multilink bundle-name authenticated</w:t>
      </w:r>
    </w:p>
    <w:p w14:paraId="1AC0D165" w14:textId="77777777" w:rsidR="00C0482C" w:rsidRPr="00EE02A1" w:rsidRDefault="00C0482C" w:rsidP="00C0482C">
      <w:pPr>
        <w:pStyle w:val="DevConfigs"/>
        <w:rPr>
          <w:rStyle w:val="DevConfigGray"/>
          <w:lang w:val="en-US"/>
        </w:rPr>
      </w:pPr>
      <w:r w:rsidRPr="00EE02A1">
        <w:rPr>
          <w:rStyle w:val="DevConfigGray"/>
          <w:lang w:val="en-US"/>
        </w:rPr>
        <w:t>!</w:t>
      </w:r>
    </w:p>
    <w:p w14:paraId="203E0332" w14:textId="77777777" w:rsidR="00C0482C" w:rsidRPr="00EE02A1" w:rsidRDefault="00C0482C" w:rsidP="00C0482C">
      <w:pPr>
        <w:pStyle w:val="DevConfigs"/>
        <w:rPr>
          <w:rStyle w:val="DevConfigGray"/>
          <w:lang w:val="en-US"/>
        </w:rPr>
      </w:pPr>
      <w:r w:rsidRPr="00EE02A1">
        <w:rPr>
          <w:rStyle w:val="DevConfigGray"/>
          <w:lang w:val="en-US"/>
        </w:rPr>
        <w:t>spanning-tree extend system-id</w:t>
      </w:r>
    </w:p>
    <w:p w14:paraId="060D6198" w14:textId="77777777" w:rsidR="00C0482C" w:rsidRPr="00250A9E" w:rsidRDefault="00C0482C" w:rsidP="00C0482C">
      <w:pPr>
        <w:pStyle w:val="DevConfigs"/>
        <w:rPr>
          <w:rStyle w:val="DevConfigGray"/>
          <w:lang w:val="en-US"/>
        </w:rPr>
      </w:pPr>
      <w:r w:rsidRPr="00250A9E">
        <w:rPr>
          <w:rStyle w:val="DevConfigGray"/>
          <w:lang w:val="en-US"/>
        </w:rPr>
        <w:t>!</w:t>
      </w:r>
    </w:p>
    <w:p w14:paraId="4A65C22F" w14:textId="2A320DB2" w:rsidR="00C0482C" w:rsidRPr="009E448D" w:rsidRDefault="009E448D" w:rsidP="00C0482C">
      <w:pPr>
        <w:pStyle w:val="DevConfigs"/>
        <w:rPr>
          <w:rStyle w:val="DevConfigGray"/>
          <w:lang w:val="en-US"/>
        </w:rPr>
      </w:pPr>
      <w:r w:rsidRPr="009E448D">
        <w:rPr>
          <w:rStyle w:val="DevConfigGray"/>
          <w:lang w:val="en-US"/>
        </w:rPr>
        <w:t xml:space="preserve">username </w:t>
      </w:r>
      <w:proofErr w:type="spellStart"/>
      <w:r w:rsidR="00C0482C" w:rsidRPr="009E448D">
        <w:rPr>
          <w:rStyle w:val="DevConfigGray"/>
          <w:lang w:val="en-US"/>
        </w:rPr>
        <w:t>sshAdmin</w:t>
      </w:r>
      <w:proofErr w:type="spellEnd"/>
      <w:r w:rsidR="00C0482C" w:rsidRPr="009E448D">
        <w:rPr>
          <w:rStyle w:val="DevConfigGray"/>
          <w:lang w:val="en-US"/>
        </w:rPr>
        <w:t xml:space="preserve"> </w:t>
      </w:r>
      <w:proofErr w:type="spellStart"/>
      <w:r w:rsidR="00C0482C" w:rsidRPr="009E448D">
        <w:rPr>
          <w:rStyle w:val="DevConfigGray"/>
          <w:lang w:val="en-US"/>
        </w:rPr>
        <w:t>secreto</w:t>
      </w:r>
      <w:proofErr w:type="spellEnd"/>
      <w:r w:rsidR="00C0482C" w:rsidRPr="009E448D">
        <w:rPr>
          <w:rStyle w:val="DevConfigGray"/>
          <w:lang w:val="en-US"/>
        </w:rPr>
        <w:t xml:space="preserve"> 5 $1$EGZ8$LTF/V6F6x90ALYQMLNYYK/</w:t>
      </w:r>
    </w:p>
    <w:p w14:paraId="3CD7673B" w14:textId="77777777" w:rsidR="00C0482C" w:rsidRPr="00EE02A1" w:rsidRDefault="00C0482C" w:rsidP="00C0482C">
      <w:pPr>
        <w:pStyle w:val="DevConfigs"/>
        <w:rPr>
          <w:rStyle w:val="DevConfigGray"/>
          <w:lang w:val="en-US"/>
        </w:rPr>
      </w:pPr>
      <w:r w:rsidRPr="00EE02A1">
        <w:rPr>
          <w:rStyle w:val="DevConfigGray"/>
          <w:lang w:val="en-US"/>
        </w:rPr>
        <w:t>!</w:t>
      </w:r>
    </w:p>
    <w:p w14:paraId="2EA01A53" w14:textId="77777777" w:rsidR="00C0482C" w:rsidRPr="00EE02A1" w:rsidRDefault="00C0482C" w:rsidP="00C0482C">
      <w:pPr>
        <w:pStyle w:val="DevConfigs"/>
        <w:rPr>
          <w:rStyle w:val="DevConfigGray"/>
          <w:lang w:val="en-US"/>
        </w:rPr>
      </w:pPr>
      <w:r w:rsidRPr="00EE02A1">
        <w:rPr>
          <w:rStyle w:val="DevConfigGray"/>
          <w:lang w:val="en-US"/>
        </w:rPr>
        <w:t>redundancy</w:t>
      </w:r>
    </w:p>
    <w:p w14:paraId="4F1EBE77" w14:textId="77777777" w:rsidR="00C0482C" w:rsidRPr="00EE02A1" w:rsidRDefault="00C0482C" w:rsidP="00C0482C">
      <w:pPr>
        <w:pStyle w:val="DevConfigs"/>
        <w:rPr>
          <w:rStyle w:val="DevConfigGray"/>
          <w:lang w:val="en-US"/>
        </w:rPr>
      </w:pPr>
      <w:r w:rsidRPr="00EE02A1">
        <w:rPr>
          <w:rStyle w:val="DevConfigGray"/>
          <w:lang w:val="en-US"/>
        </w:rPr>
        <w:t xml:space="preserve"> mode none</w:t>
      </w:r>
    </w:p>
    <w:p w14:paraId="697DACAD" w14:textId="77777777" w:rsidR="00C0482C" w:rsidRPr="00EE02A1" w:rsidRDefault="00C0482C" w:rsidP="00C0482C">
      <w:pPr>
        <w:pStyle w:val="DevConfigs"/>
        <w:rPr>
          <w:rStyle w:val="DevConfigGray"/>
          <w:lang w:val="en-US"/>
        </w:rPr>
      </w:pPr>
      <w:r w:rsidRPr="00EE02A1">
        <w:rPr>
          <w:rStyle w:val="DevConfigGray"/>
          <w:lang w:val="en-US"/>
        </w:rPr>
        <w:t>!</w:t>
      </w:r>
    </w:p>
    <w:p w14:paraId="155653B3" w14:textId="77777777" w:rsidR="00C0482C" w:rsidRPr="00EE02A1" w:rsidRDefault="00C0482C" w:rsidP="00C0482C">
      <w:pPr>
        <w:pStyle w:val="DevConfigs"/>
        <w:rPr>
          <w:rStyle w:val="DevConfigGray"/>
          <w:lang w:val="en-US"/>
        </w:rPr>
      </w:pPr>
      <w:r w:rsidRPr="00EE02A1">
        <w:rPr>
          <w:rStyle w:val="DevConfigGray"/>
          <w:lang w:val="en-US"/>
        </w:rPr>
        <w:t>!</w:t>
      </w:r>
    </w:p>
    <w:p w14:paraId="2BD5AE41" w14:textId="77777777" w:rsidR="00C0482C" w:rsidRPr="00EE02A1" w:rsidRDefault="00C0482C" w:rsidP="00C0482C">
      <w:pPr>
        <w:pStyle w:val="DevConfigs"/>
        <w:rPr>
          <w:rStyle w:val="DevConfigGray"/>
          <w:lang w:val="en-US"/>
        </w:rPr>
      </w:pPr>
      <w:proofErr w:type="spellStart"/>
      <w:r w:rsidRPr="00EE02A1">
        <w:rPr>
          <w:rStyle w:val="DevConfigGray"/>
          <w:lang w:val="en-US"/>
        </w:rPr>
        <w:t>interfaz</w:t>
      </w:r>
      <w:proofErr w:type="spellEnd"/>
      <w:r w:rsidRPr="00EE02A1">
        <w:rPr>
          <w:rStyle w:val="DevConfigGray"/>
          <w:lang w:val="en-US"/>
        </w:rPr>
        <w:t xml:space="preserve"> GigabiteThernet0/0/0</w:t>
      </w:r>
    </w:p>
    <w:p w14:paraId="3F8ABE3E" w14:textId="77777777" w:rsidR="00C0482C" w:rsidRPr="00250A9E" w:rsidRDefault="00C0482C" w:rsidP="00C0482C">
      <w:pPr>
        <w:pStyle w:val="DevConfigs"/>
        <w:rPr>
          <w:rStyle w:val="DevConfigGray"/>
          <w:lang w:val="en-US"/>
        </w:rPr>
      </w:pPr>
      <w:r w:rsidRPr="00EE02A1">
        <w:rPr>
          <w:rStyle w:val="DevConfigGray"/>
          <w:lang w:val="en-US"/>
        </w:rPr>
        <w:t xml:space="preserve"> </w:t>
      </w:r>
      <w:r w:rsidRPr="00250A9E">
        <w:rPr>
          <w:rStyle w:val="DevConfigGray"/>
          <w:lang w:val="en-US"/>
        </w:rPr>
        <w:t>no ip address</w:t>
      </w:r>
    </w:p>
    <w:p w14:paraId="48B12711" w14:textId="6A014615" w:rsidR="00C0482C" w:rsidRPr="00250A9E" w:rsidRDefault="00C0482C" w:rsidP="00C0482C">
      <w:pPr>
        <w:pStyle w:val="DevConfigs"/>
        <w:rPr>
          <w:rStyle w:val="DevConfigGray"/>
          <w:lang w:val="en-US"/>
        </w:rPr>
      </w:pPr>
      <w:r w:rsidRPr="00250A9E">
        <w:rPr>
          <w:rStyle w:val="DevConfigGray"/>
          <w:lang w:val="en-US"/>
        </w:rPr>
        <w:t xml:space="preserve"> </w:t>
      </w:r>
      <w:r w:rsidR="009E448D" w:rsidRPr="00250A9E">
        <w:rPr>
          <w:rStyle w:val="DevConfigGray"/>
          <w:lang w:val="en-US"/>
        </w:rPr>
        <w:t>negotiation auto</w:t>
      </w:r>
    </w:p>
    <w:p w14:paraId="4F348926" w14:textId="77777777" w:rsidR="00C0482C" w:rsidRPr="00250A9E" w:rsidRDefault="00C0482C" w:rsidP="00C0482C">
      <w:pPr>
        <w:pStyle w:val="DevConfigs"/>
        <w:rPr>
          <w:rStyle w:val="DevConfigGray"/>
          <w:lang w:val="en-US"/>
        </w:rPr>
      </w:pPr>
      <w:r w:rsidRPr="00250A9E">
        <w:rPr>
          <w:rStyle w:val="DevConfigGray"/>
          <w:lang w:val="en-US"/>
        </w:rPr>
        <w:t>!</w:t>
      </w:r>
    </w:p>
    <w:p w14:paraId="2D7E45B5" w14:textId="77777777" w:rsidR="00C0482C" w:rsidRPr="00250A9E" w:rsidRDefault="00C0482C" w:rsidP="00C0482C">
      <w:pPr>
        <w:pStyle w:val="DevConfigs"/>
        <w:rPr>
          <w:rStyle w:val="DevConfigGray"/>
          <w:lang w:val="en-US"/>
        </w:rPr>
      </w:pPr>
      <w:r w:rsidRPr="00250A9E">
        <w:rPr>
          <w:rStyle w:val="DevConfigGray"/>
          <w:lang w:val="en-US"/>
        </w:rPr>
        <w:t>interface GigabitEthernet0/0/1</w:t>
      </w:r>
    </w:p>
    <w:p w14:paraId="6044EE7E" w14:textId="77777777" w:rsidR="00C0482C" w:rsidRPr="00250A9E" w:rsidRDefault="00C0482C" w:rsidP="00C0482C">
      <w:pPr>
        <w:pStyle w:val="DevConfigs"/>
        <w:rPr>
          <w:rStyle w:val="DevConfigGray"/>
          <w:lang w:val="en-US"/>
        </w:rPr>
      </w:pPr>
      <w:r w:rsidRPr="00250A9E">
        <w:rPr>
          <w:rStyle w:val="DevConfigGray"/>
          <w:lang w:val="en-US"/>
        </w:rPr>
        <w:t xml:space="preserve"> ip address 10.20.0.4 255.255.255.0</w:t>
      </w:r>
    </w:p>
    <w:p w14:paraId="4F7E4B63" w14:textId="2FAB29EF" w:rsidR="00C0482C" w:rsidRPr="00250A9E" w:rsidRDefault="00C0482C" w:rsidP="00C0482C">
      <w:pPr>
        <w:pStyle w:val="DevConfigs"/>
        <w:rPr>
          <w:rStyle w:val="DevConfigGray"/>
          <w:lang w:val="en-US"/>
        </w:rPr>
      </w:pPr>
      <w:r w:rsidRPr="00250A9E">
        <w:rPr>
          <w:rStyle w:val="DevConfigGray"/>
          <w:lang w:val="en-US"/>
        </w:rPr>
        <w:t xml:space="preserve"> </w:t>
      </w:r>
      <w:r w:rsidR="009E448D" w:rsidRPr="00250A9E">
        <w:rPr>
          <w:rStyle w:val="DevConfigGray"/>
          <w:lang w:val="en-US"/>
        </w:rPr>
        <w:t>negotiation auto</w:t>
      </w:r>
    </w:p>
    <w:p w14:paraId="3B1EF938" w14:textId="77777777" w:rsidR="00C0482C" w:rsidRPr="00EE02A1" w:rsidRDefault="00C0482C" w:rsidP="00C0482C">
      <w:pPr>
        <w:pStyle w:val="DevConfigs"/>
        <w:rPr>
          <w:rStyle w:val="DevConfigGray"/>
          <w:lang w:val="en-US"/>
        </w:rPr>
      </w:pPr>
      <w:r w:rsidRPr="00EE02A1">
        <w:rPr>
          <w:rStyle w:val="DevConfigGray"/>
          <w:lang w:val="en-US"/>
        </w:rPr>
        <w:t>!</w:t>
      </w:r>
    </w:p>
    <w:p w14:paraId="2E4BB488" w14:textId="77777777" w:rsidR="00C0482C" w:rsidRPr="00EE02A1" w:rsidRDefault="00C0482C" w:rsidP="00C0482C">
      <w:pPr>
        <w:pStyle w:val="DevConfigs"/>
        <w:rPr>
          <w:rStyle w:val="DevConfigGray"/>
          <w:lang w:val="en-US"/>
        </w:rPr>
      </w:pPr>
      <w:r w:rsidRPr="00EE02A1">
        <w:rPr>
          <w:rStyle w:val="DevConfigGray"/>
          <w:lang w:val="en-US"/>
        </w:rPr>
        <w:t>interface Serial0/1/0</w:t>
      </w:r>
    </w:p>
    <w:p w14:paraId="2959A16B"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6E9261CE" w14:textId="77777777" w:rsidR="00C0482C" w:rsidRPr="00EE02A1" w:rsidRDefault="00C0482C" w:rsidP="00C0482C">
      <w:pPr>
        <w:pStyle w:val="DevConfigs"/>
        <w:rPr>
          <w:rStyle w:val="DevConfigGray"/>
          <w:lang w:val="en-US"/>
        </w:rPr>
      </w:pPr>
      <w:r w:rsidRPr="00EE02A1">
        <w:rPr>
          <w:rStyle w:val="DevConfigGray"/>
          <w:lang w:val="en-US"/>
        </w:rPr>
        <w:t>!</w:t>
      </w:r>
    </w:p>
    <w:p w14:paraId="00BF172C" w14:textId="77777777" w:rsidR="00C0482C" w:rsidRPr="00EE02A1" w:rsidRDefault="00C0482C" w:rsidP="00C0482C">
      <w:pPr>
        <w:pStyle w:val="DevConfigs"/>
        <w:rPr>
          <w:rStyle w:val="DevConfigGray"/>
          <w:lang w:val="en-US"/>
        </w:rPr>
      </w:pPr>
      <w:r w:rsidRPr="00EE02A1">
        <w:rPr>
          <w:rStyle w:val="DevConfigGray"/>
          <w:lang w:val="en-US"/>
        </w:rPr>
        <w:t>interface Serial0/1/1</w:t>
      </w:r>
    </w:p>
    <w:p w14:paraId="3DE8A5DC"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212FCF94" w14:textId="77777777" w:rsidR="00C0482C" w:rsidRPr="00EE02A1" w:rsidRDefault="00C0482C" w:rsidP="00C0482C">
      <w:pPr>
        <w:pStyle w:val="DevConfigs"/>
        <w:rPr>
          <w:rStyle w:val="DevConfigGray"/>
          <w:lang w:val="en-US"/>
        </w:rPr>
      </w:pPr>
      <w:r w:rsidRPr="00EE02A1">
        <w:rPr>
          <w:rStyle w:val="DevConfigGray"/>
          <w:lang w:val="en-US"/>
        </w:rPr>
        <w:t>!</w:t>
      </w:r>
    </w:p>
    <w:p w14:paraId="423B19DC" w14:textId="77777777" w:rsidR="00C0482C" w:rsidRPr="00EE02A1" w:rsidRDefault="00C0482C" w:rsidP="00C0482C">
      <w:pPr>
        <w:pStyle w:val="DevConfigs"/>
        <w:rPr>
          <w:rStyle w:val="DevConfigGray"/>
          <w:lang w:val="en-US"/>
        </w:rPr>
      </w:pPr>
      <w:r w:rsidRPr="00EE02A1">
        <w:rPr>
          <w:rStyle w:val="DevConfigGray"/>
          <w:lang w:val="en-US"/>
        </w:rPr>
        <w:t>interface GigabitEthernet0</w:t>
      </w:r>
    </w:p>
    <w:p w14:paraId="705BF67E"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vrf</w:t>
      </w:r>
      <w:proofErr w:type="spellEnd"/>
      <w:r w:rsidRPr="00EE02A1">
        <w:rPr>
          <w:rStyle w:val="DevConfigGray"/>
          <w:lang w:val="en-US"/>
        </w:rPr>
        <w:t xml:space="preserve"> forwarding </w:t>
      </w:r>
      <w:proofErr w:type="spellStart"/>
      <w:r w:rsidRPr="00EE02A1">
        <w:rPr>
          <w:rStyle w:val="DevConfigGray"/>
          <w:lang w:val="en-US"/>
        </w:rPr>
        <w:t>Mgmt-intf</w:t>
      </w:r>
      <w:proofErr w:type="spellEnd"/>
    </w:p>
    <w:p w14:paraId="130C3D5B" w14:textId="77777777" w:rsidR="00C0482C" w:rsidRPr="00250A9E" w:rsidRDefault="00C0482C" w:rsidP="00C0482C">
      <w:pPr>
        <w:pStyle w:val="DevConfigs"/>
        <w:rPr>
          <w:rStyle w:val="DevConfigGray"/>
          <w:lang w:val="en-US"/>
        </w:rPr>
      </w:pPr>
      <w:r w:rsidRPr="00EE02A1">
        <w:rPr>
          <w:rStyle w:val="DevConfigGray"/>
          <w:lang w:val="en-US"/>
        </w:rPr>
        <w:t xml:space="preserve"> </w:t>
      </w:r>
      <w:r w:rsidRPr="00250A9E">
        <w:rPr>
          <w:rStyle w:val="DevConfigGray"/>
          <w:lang w:val="en-US"/>
        </w:rPr>
        <w:t>no ip address</w:t>
      </w:r>
    </w:p>
    <w:p w14:paraId="579A9004" w14:textId="5DE783D6" w:rsidR="00C0482C" w:rsidRPr="00250A9E" w:rsidRDefault="00C0482C" w:rsidP="00C0482C">
      <w:pPr>
        <w:pStyle w:val="DevConfigs"/>
        <w:rPr>
          <w:rStyle w:val="DevConfigGray"/>
          <w:lang w:val="en-US"/>
        </w:rPr>
      </w:pPr>
      <w:r w:rsidRPr="00250A9E">
        <w:rPr>
          <w:rStyle w:val="DevConfigGray"/>
          <w:lang w:val="en-US"/>
        </w:rPr>
        <w:t xml:space="preserve"> </w:t>
      </w:r>
      <w:r w:rsidR="009E448D" w:rsidRPr="00250A9E">
        <w:rPr>
          <w:rStyle w:val="DevConfigGray"/>
          <w:lang w:val="en-US"/>
        </w:rPr>
        <w:t>negotiation auto</w:t>
      </w:r>
    </w:p>
    <w:p w14:paraId="5F93DFFD" w14:textId="77777777" w:rsidR="00C0482C" w:rsidRPr="00EE02A1" w:rsidRDefault="00C0482C" w:rsidP="00C0482C">
      <w:pPr>
        <w:pStyle w:val="DevConfigs"/>
        <w:rPr>
          <w:rStyle w:val="DevConfigGray"/>
          <w:lang w:val="en-US"/>
        </w:rPr>
      </w:pPr>
      <w:r w:rsidRPr="00EE02A1">
        <w:rPr>
          <w:rStyle w:val="DevConfigGray"/>
          <w:lang w:val="en-US"/>
        </w:rPr>
        <w:t>!</w:t>
      </w:r>
    </w:p>
    <w:p w14:paraId="4704D463"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forward-protocol </w:t>
      </w:r>
      <w:proofErr w:type="spellStart"/>
      <w:r w:rsidRPr="00EE02A1">
        <w:rPr>
          <w:rStyle w:val="DevConfigGray"/>
          <w:lang w:val="en-US"/>
        </w:rPr>
        <w:t>nd</w:t>
      </w:r>
      <w:proofErr w:type="spellEnd"/>
    </w:p>
    <w:p w14:paraId="1F54ADE3"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http server</w:t>
      </w:r>
    </w:p>
    <w:p w14:paraId="0E9FA1BA"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secure-server</w:t>
      </w:r>
    </w:p>
    <w:p w14:paraId="1D0C2242"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w:t>
      </w:r>
      <w:proofErr w:type="spellStart"/>
      <w:r w:rsidRPr="00EE02A1">
        <w:rPr>
          <w:rStyle w:val="DevConfigGray"/>
          <w:lang w:val="en-US"/>
        </w:rPr>
        <w:t>tftp</w:t>
      </w:r>
      <w:proofErr w:type="spellEnd"/>
      <w:r w:rsidRPr="00EE02A1">
        <w:rPr>
          <w:rStyle w:val="DevConfigGray"/>
          <w:lang w:val="en-US"/>
        </w:rPr>
        <w:t xml:space="preserve"> source-interface GigabitEthernet0</w:t>
      </w:r>
    </w:p>
    <w:p w14:paraId="758AEE9A"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route 0.0.0.0 0.0.0.0 10.20.0.1</w:t>
      </w:r>
    </w:p>
    <w:p w14:paraId="6DF085B9" w14:textId="77777777" w:rsidR="00C0482C" w:rsidRPr="00EE02A1" w:rsidRDefault="00C0482C" w:rsidP="00C0482C">
      <w:pPr>
        <w:pStyle w:val="DevConfigs"/>
        <w:rPr>
          <w:rStyle w:val="DevConfigGray"/>
          <w:lang w:val="en-US"/>
        </w:rPr>
      </w:pPr>
      <w:r w:rsidRPr="00EE02A1">
        <w:rPr>
          <w:rStyle w:val="DevConfigGray"/>
          <w:lang w:val="en-US"/>
        </w:rPr>
        <w:t>!</w:t>
      </w:r>
    </w:p>
    <w:p w14:paraId="3F470D1B" w14:textId="77777777" w:rsidR="00C0482C" w:rsidRPr="00EE02A1" w:rsidRDefault="00C0482C" w:rsidP="00C0482C">
      <w:pPr>
        <w:pStyle w:val="DevConfigs"/>
        <w:rPr>
          <w:rStyle w:val="DevConfigGray"/>
          <w:lang w:val="en-US"/>
        </w:rPr>
      </w:pPr>
      <w:r w:rsidRPr="00EE02A1">
        <w:rPr>
          <w:rStyle w:val="DevConfigGray"/>
          <w:lang w:val="en-US"/>
        </w:rPr>
        <w:t>!</w:t>
      </w:r>
    </w:p>
    <w:p w14:paraId="23CEAB3D" w14:textId="77777777" w:rsidR="00C0482C" w:rsidRPr="00EE02A1" w:rsidRDefault="00C0482C" w:rsidP="00C0482C">
      <w:pPr>
        <w:pStyle w:val="DevConfigs"/>
        <w:rPr>
          <w:rStyle w:val="DevConfigGray"/>
          <w:lang w:val="en-US"/>
        </w:rPr>
      </w:pPr>
      <w:r w:rsidRPr="00EE02A1">
        <w:rPr>
          <w:rStyle w:val="DevConfigGray"/>
          <w:lang w:val="en-US"/>
        </w:rPr>
        <w:t>control-plane</w:t>
      </w:r>
    </w:p>
    <w:p w14:paraId="4A8C0240" w14:textId="77777777" w:rsidR="00C0482C" w:rsidRPr="00EE02A1" w:rsidRDefault="00C0482C" w:rsidP="00C0482C">
      <w:pPr>
        <w:pStyle w:val="DevConfigs"/>
        <w:rPr>
          <w:rStyle w:val="DevConfigGray"/>
          <w:lang w:val="en-US"/>
        </w:rPr>
      </w:pPr>
      <w:r w:rsidRPr="00EE02A1">
        <w:rPr>
          <w:rStyle w:val="DevConfigGray"/>
          <w:lang w:val="en-US"/>
        </w:rPr>
        <w:t>!</w:t>
      </w:r>
    </w:p>
    <w:p w14:paraId="783F28D7" w14:textId="77777777" w:rsidR="00C0482C" w:rsidRPr="00EE02A1" w:rsidRDefault="00C0482C" w:rsidP="00C0482C">
      <w:pPr>
        <w:pStyle w:val="DevConfigs"/>
        <w:rPr>
          <w:rStyle w:val="DevConfigGray"/>
          <w:lang w:val="en-US"/>
        </w:rPr>
      </w:pPr>
      <w:r w:rsidRPr="00EE02A1">
        <w:rPr>
          <w:rStyle w:val="DevConfigGray"/>
          <w:lang w:val="en-US"/>
        </w:rPr>
        <w:t xml:space="preserve">banner </w:t>
      </w:r>
      <w:proofErr w:type="spellStart"/>
      <w:r w:rsidRPr="00EE02A1">
        <w:rPr>
          <w:rStyle w:val="DevConfigGray"/>
          <w:lang w:val="en-US"/>
        </w:rPr>
        <w:t>motd</w:t>
      </w:r>
      <w:proofErr w:type="spellEnd"/>
      <w:r w:rsidRPr="00EE02A1">
        <w:rPr>
          <w:rStyle w:val="DevConfigGray"/>
          <w:lang w:val="en-US"/>
        </w:rPr>
        <w:t xml:space="preserve"> ^C Authorized Users Only! ^C</w:t>
      </w:r>
    </w:p>
    <w:p w14:paraId="2A0EA6E9" w14:textId="77777777" w:rsidR="00C0482C" w:rsidRPr="00EE02A1" w:rsidRDefault="00C0482C" w:rsidP="00C0482C">
      <w:pPr>
        <w:pStyle w:val="DevConfigs"/>
        <w:rPr>
          <w:rStyle w:val="DevConfigGray"/>
          <w:lang w:val="en-US"/>
        </w:rPr>
      </w:pPr>
      <w:r w:rsidRPr="00EE02A1">
        <w:rPr>
          <w:rStyle w:val="DevConfigGray"/>
          <w:lang w:val="en-US"/>
        </w:rPr>
        <w:lastRenderedPageBreak/>
        <w:t>!</w:t>
      </w:r>
    </w:p>
    <w:p w14:paraId="0F25F437" w14:textId="77777777" w:rsidR="00C0482C" w:rsidRPr="00EE02A1" w:rsidRDefault="00C0482C" w:rsidP="00C0482C">
      <w:pPr>
        <w:pStyle w:val="DevConfigs"/>
        <w:rPr>
          <w:rStyle w:val="DevConfigGray"/>
          <w:lang w:val="en-US"/>
        </w:rPr>
      </w:pPr>
      <w:r w:rsidRPr="00EE02A1">
        <w:rPr>
          <w:rStyle w:val="DevConfigGray"/>
          <w:lang w:val="en-US"/>
        </w:rPr>
        <w:t>line con 0</w:t>
      </w:r>
    </w:p>
    <w:p w14:paraId="3E16A4F8" w14:textId="77777777" w:rsidR="00C0482C" w:rsidRPr="00EE02A1" w:rsidRDefault="00C0482C" w:rsidP="00C0482C">
      <w:pPr>
        <w:pStyle w:val="DevConfigs"/>
        <w:rPr>
          <w:rStyle w:val="DevConfigGray"/>
          <w:lang w:val="en-US"/>
        </w:rPr>
      </w:pPr>
      <w:r w:rsidRPr="00EE02A1">
        <w:rPr>
          <w:rStyle w:val="DevConfigGray"/>
          <w:lang w:val="en-US"/>
        </w:rPr>
        <w:t xml:space="preserve"> password 7 02050D480809</w:t>
      </w:r>
    </w:p>
    <w:p w14:paraId="05C38069" w14:textId="77777777" w:rsidR="00C0482C" w:rsidRPr="00EE02A1" w:rsidRDefault="00C0482C" w:rsidP="00C0482C">
      <w:pPr>
        <w:pStyle w:val="DevConfigs"/>
        <w:rPr>
          <w:rStyle w:val="DevConfigGray"/>
          <w:lang w:val="en-US"/>
        </w:rPr>
      </w:pPr>
      <w:r w:rsidRPr="00EE02A1">
        <w:rPr>
          <w:rStyle w:val="DevConfigGray"/>
          <w:lang w:val="en-US"/>
        </w:rPr>
        <w:t xml:space="preserve"> login</w:t>
      </w:r>
    </w:p>
    <w:p w14:paraId="3821E61B" w14:textId="77777777" w:rsidR="00C0482C" w:rsidRPr="00EE02A1" w:rsidRDefault="00C0482C" w:rsidP="00C0482C">
      <w:pPr>
        <w:pStyle w:val="DevConfigs"/>
        <w:rPr>
          <w:rStyle w:val="DevConfigGray"/>
          <w:lang w:val="en-US"/>
        </w:rPr>
      </w:pPr>
      <w:r w:rsidRPr="00EE02A1">
        <w:rPr>
          <w:rStyle w:val="DevConfigGray"/>
          <w:lang w:val="en-US"/>
        </w:rPr>
        <w:t xml:space="preserve"> transport input none</w:t>
      </w:r>
    </w:p>
    <w:p w14:paraId="078568DD"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stopbits</w:t>
      </w:r>
      <w:proofErr w:type="spellEnd"/>
      <w:r w:rsidRPr="00EE02A1">
        <w:rPr>
          <w:rStyle w:val="DevConfigGray"/>
          <w:lang w:val="en-US"/>
        </w:rPr>
        <w:t xml:space="preserve"> 1</w:t>
      </w:r>
    </w:p>
    <w:p w14:paraId="24148B9A" w14:textId="77777777" w:rsidR="00C0482C" w:rsidRPr="00EE02A1" w:rsidRDefault="00C0482C" w:rsidP="00C0482C">
      <w:pPr>
        <w:pStyle w:val="DevConfigs"/>
        <w:rPr>
          <w:rStyle w:val="DevConfigGray"/>
          <w:lang w:val="en-US"/>
        </w:rPr>
      </w:pPr>
      <w:r w:rsidRPr="00EE02A1">
        <w:rPr>
          <w:rStyle w:val="DevConfigGray"/>
          <w:lang w:val="en-US"/>
        </w:rPr>
        <w:t>line aux 0</w:t>
      </w:r>
    </w:p>
    <w:p w14:paraId="433C57F4"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stopbits</w:t>
      </w:r>
      <w:proofErr w:type="spellEnd"/>
      <w:r w:rsidRPr="00EE02A1">
        <w:rPr>
          <w:rStyle w:val="DevConfigGray"/>
          <w:lang w:val="en-US"/>
        </w:rPr>
        <w:t xml:space="preserve"> 1</w:t>
      </w:r>
    </w:p>
    <w:p w14:paraId="7D0710A4"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0 4</w:t>
      </w:r>
    </w:p>
    <w:p w14:paraId="13165E17" w14:textId="77777777" w:rsidR="00C0482C" w:rsidRPr="00EE02A1" w:rsidRDefault="00C0482C" w:rsidP="00C0482C">
      <w:pPr>
        <w:pStyle w:val="DevConfigs"/>
        <w:rPr>
          <w:rStyle w:val="DevConfigGray"/>
          <w:lang w:val="en-US"/>
        </w:rPr>
      </w:pPr>
      <w:r w:rsidRPr="00EE02A1">
        <w:rPr>
          <w:rStyle w:val="DevConfigGray"/>
          <w:lang w:val="en-US"/>
        </w:rPr>
        <w:t xml:space="preserve"> password 7 070C285F4D06</w:t>
      </w:r>
    </w:p>
    <w:p w14:paraId="5C244B3B" w14:textId="77777777" w:rsidR="00C0482C" w:rsidRPr="00EE02A1" w:rsidRDefault="00C0482C" w:rsidP="00C0482C">
      <w:pPr>
        <w:pStyle w:val="DevConfigs"/>
        <w:rPr>
          <w:rStyle w:val="DevConfigGray"/>
          <w:lang w:val="en-US"/>
        </w:rPr>
      </w:pPr>
      <w:r w:rsidRPr="00EE02A1">
        <w:rPr>
          <w:rStyle w:val="DevConfigGray"/>
          <w:lang w:val="en-US"/>
        </w:rPr>
        <w:t xml:space="preserve"> login local</w:t>
      </w:r>
    </w:p>
    <w:p w14:paraId="450808FD" w14:textId="22889ABB" w:rsidR="00C0482C" w:rsidRPr="003876C6" w:rsidRDefault="00C0482C" w:rsidP="00C0482C">
      <w:pPr>
        <w:pStyle w:val="DevConfigs"/>
        <w:rPr>
          <w:rStyle w:val="DevConfigGray"/>
        </w:rPr>
      </w:pPr>
      <w:r w:rsidRPr="00EE02A1">
        <w:rPr>
          <w:rStyle w:val="DevConfigGray"/>
          <w:lang w:val="en-US"/>
        </w:rPr>
        <w:t xml:space="preserve"> </w:t>
      </w:r>
      <w:proofErr w:type="spellStart"/>
      <w:r>
        <w:rPr>
          <w:rStyle w:val="DevConfigGray"/>
        </w:rPr>
        <w:t>transport</w:t>
      </w:r>
      <w:proofErr w:type="spellEnd"/>
      <w:r>
        <w:rPr>
          <w:rStyle w:val="DevConfigGray"/>
        </w:rPr>
        <w:t xml:space="preserve"> input </w:t>
      </w:r>
      <w:proofErr w:type="spellStart"/>
      <w:r>
        <w:rPr>
          <w:rStyle w:val="DevConfigGray"/>
        </w:rPr>
        <w:t>ssh</w:t>
      </w:r>
      <w:proofErr w:type="spellEnd"/>
    </w:p>
    <w:p w14:paraId="604D9D36" w14:textId="77777777" w:rsidR="00C0482C" w:rsidRPr="003876C6" w:rsidRDefault="00C0482C" w:rsidP="00C0482C">
      <w:pPr>
        <w:pStyle w:val="DevConfigs"/>
        <w:rPr>
          <w:rStyle w:val="DevConfigGray"/>
        </w:rPr>
      </w:pPr>
      <w:r>
        <w:rPr>
          <w:rStyle w:val="DevConfigGray"/>
        </w:rPr>
        <w:t>!</w:t>
      </w:r>
    </w:p>
    <w:p w14:paraId="1C950F83" w14:textId="77777777" w:rsidR="00C0482C" w:rsidRPr="00A87853" w:rsidRDefault="00C0482C" w:rsidP="00C0482C">
      <w:pPr>
        <w:pStyle w:val="DevConfigs"/>
        <w:rPr>
          <w:rStyle w:val="DevConfigGray"/>
        </w:rPr>
      </w:pPr>
      <w:r>
        <w:rPr>
          <w:rStyle w:val="DevConfigGray"/>
        </w:rPr>
        <w:t>end</w:t>
      </w:r>
    </w:p>
    <w:p w14:paraId="1D80E7D6" w14:textId="77777777" w:rsidR="00C0482C" w:rsidRPr="00F83C49" w:rsidRDefault="00C0482C" w:rsidP="00F83C49">
      <w:pPr>
        <w:pStyle w:val="Ttulo1"/>
        <w:rPr>
          <w:rStyle w:val="LabSectionGray"/>
        </w:rPr>
      </w:pPr>
      <w:r>
        <w:rPr>
          <w:rStyle w:val="LabSectionGray"/>
        </w:rPr>
        <w:t>Switch S1</w:t>
      </w:r>
    </w:p>
    <w:p w14:paraId="754ACF03" w14:textId="77777777" w:rsidR="00C0482C" w:rsidRPr="003876C6" w:rsidRDefault="00C0482C" w:rsidP="00C0482C">
      <w:pPr>
        <w:pStyle w:val="DevConfigs"/>
        <w:rPr>
          <w:rStyle w:val="DevConfigGray"/>
        </w:rPr>
      </w:pPr>
      <w:r>
        <w:rPr>
          <w:rStyle w:val="DevConfigGray"/>
        </w:rPr>
        <w:t xml:space="preserve">S1# </w:t>
      </w:r>
      <w:r w:rsidRPr="00F83C49">
        <w:rPr>
          <w:rStyle w:val="DevConfigGray"/>
          <w:b/>
        </w:rPr>
        <w:t>show run</w:t>
      </w:r>
    </w:p>
    <w:p w14:paraId="51F490DD" w14:textId="77777777" w:rsidR="00C0482C" w:rsidRPr="003876C6" w:rsidRDefault="00C0482C" w:rsidP="00C0482C">
      <w:pPr>
        <w:pStyle w:val="DevConfigs"/>
        <w:rPr>
          <w:rStyle w:val="DevConfigGray"/>
        </w:rPr>
      </w:pPr>
      <w:r>
        <w:rPr>
          <w:rStyle w:val="DevConfigGray"/>
        </w:rPr>
        <w:t>Building configuration...</w:t>
      </w:r>
    </w:p>
    <w:p w14:paraId="2E6641FB" w14:textId="77777777" w:rsidR="00C0482C" w:rsidRPr="003876C6" w:rsidRDefault="00C0482C" w:rsidP="00C0482C">
      <w:pPr>
        <w:pStyle w:val="DevConfigs"/>
        <w:rPr>
          <w:rStyle w:val="DevConfigGray"/>
        </w:rPr>
      </w:pPr>
    </w:p>
    <w:p w14:paraId="23FE0FE7" w14:textId="77777777" w:rsidR="00C0482C" w:rsidRPr="003876C6" w:rsidRDefault="00C0482C" w:rsidP="00C0482C">
      <w:pPr>
        <w:pStyle w:val="DevConfigs"/>
        <w:rPr>
          <w:rStyle w:val="DevConfigGray"/>
        </w:rPr>
      </w:pPr>
      <w:r>
        <w:rPr>
          <w:rStyle w:val="DevConfigGray"/>
        </w:rPr>
        <w:t>Current configuration : 3361 bytes</w:t>
      </w:r>
    </w:p>
    <w:p w14:paraId="1D551491" w14:textId="77777777" w:rsidR="00C0482C" w:rsidRPr="003876C6" w:rsidRDefault="00C0482C" w:rsidP="00C0482C">
      <w:pPr>
        <w:pStyle w:val="DevConfigs"/>
        <w:rPr>
          <w:rStyle w:val="DevConfigGray"/>
        </w:rPr>
      </w:pPr>
      <w:r>
        <w:rPr>
          <w:rStyle w:val="DevConfigGray"/>
        </w:rPr>
        <w:t>!</w:t>
      </w:r>
    </w:p>
    <w:p w14:paraId="6402CC4D" w14:textId="77777777" w:rsidR="00C0482C" w:rsidRPr="003876C6" w:rsidRDefault="00C0482C" w:rsidP="00C0482C">
      <w:pPr>
        <w:pStyle w:val="DevConfigs"/>
        <w:rPr>
          <w:rStyle w:val="DevConfigGray"/>
        </w:rPr>
      </w:pPr>
      <w:r>
        <w:rPr>
          <w:rStyle w:val="DevConfigGray"/>
        </w:rPr>
        <w:t>version 15.2</w:t>
      </w:r>
    </w:p>
    <w:p w14:paraId="5A6486B4" w14:textId="77777777" w:rsidR="00C0482C" w:rsidRPr="003876C6" w:rsidRDefault="00C0482C" w:rsidP="00C0482C">
      <w:pPr>
        <w:pStyle w:val="DevConfigs"/>
        <w:rPr>
          <w:rStyle w:val="DevConfigGray"/>
        </w:rPr>
      </w:pPr>
      <w:r>
        <w:rPr>
          <w:rStyle w:val="DevConfigGray"/>
        </w:rPr>
        <w:t>no service pad</w:t>
      </w:r>
    </w:p>
    <w:p w14:paraId="5D909456" w14:textId="77777777" w:rsidR="00C0482C" w:rsidRPr="003876C6" w:rsidRDefault="00C0482C" w:rsidP="00C0482C">
      <w:pPr>
        <w:pStyle w:val="DevConfigs"/>
        <w:rPr>
          <w:rStyle w:val="DevConfigGray"/>
        </w:rPr>
      </w:pPr>
      <w:r>
        <w:rPr>
          <w:rStyle w:val="DevConfigGray"/>
        </w:rPr>
        <w:t>service timestamps debug datetime msec</w:t>
      </w:r>
    </w:p>
    <w:p w14:paraId="0E978521" w14:textId="77777777" w:rsidR="00C0482C" w:rsidRPr="003876C6" w:rsidRDefault="00C0482C" w:rsidP="00C0482C">
      <w:pPr>
        <w:pStyle w:val="DevConfigs"/>
        <w:rPr>
          <w:rStyle w:val="DevConfigGray"/>
        </w:rPr>
      </w:pPr>
      <w:r>
        <w:rPr>
          <w:rStyle w:val="DevConfigGray"/>
        </w:rPr>
        <w:t>service timestamps log datetime msec</w:t>
      </w:r>
    </w:p>
    <w:p w14:paraId="65DB0D51" w14:textId="77777777" w:rsidR="00C0482C" w:rsidRPr="003876C6" w:rsidRDefault="00C0482C" w:rsidP="00C0482C">
      <w:pPr>
        <w:pStyle w:val="DevConfigs"/>
        <w:rPr>
          <w:rStyle w:val="DevConfigGray"/>
        </w:rPr>
      </w:pPr>
      <w:r>
        <w:rPr>
          <w:rStyle w:val="DevConfigGray"/>
        </w:rPr>
        <w:t>service password-encryption</w:t>
      </w:r>
    </w:p>
    <w:p w14:paraId="1F9ABD76" w14:textId="77777777" w:rsidR="00C0482C" w:rsidRPr="003876C6" w:rsidRDefault="00C0482C" w:rsidP="00C0482C">
      <w:pPr>
        <w:pStyle w:val="DevConfigs"/>
        <w:rPr>
          <w:rStyle w:val="DevConfigGray"/>
        </w:rPr>
      </w:pPr>
      <w:r>
        <w:rPr>
          <w:rStyle w:val="DevConfigGray"/>
        </w:rPr>
        <w:t>!</w:t>
      </w:r>
    </w:p>
    <w:p w14:paraId="0E6313F7" w14:textId="77777777" w:rsidR="00C0482C" w:rsidRPr="003876C6" w:rsidRDefault="00C0482C" w:rsidP="00C0482C">
      <w:pPr>
        <w:pStyle w:val="DevConfigs"/>
        <w:rPr>
          <w:rStyle w:val="DevConfigGray"/>
        </w:rPr>
      </w:pPr>
      <w:r>
        <w:rPr>
          <w:rStyle w:val="DevConfigGray"/>
        </w:rPr>
        <w:t>hostname S1</w:t>
      </w:r>
    </w:p>
    <w:p w14:paraId="0A0191C6" w14:textId="77777777" w:rsidR="00C0482C" w:rsidRPr="003876C6" w:rsidRDefault="00C0482C" w:rsidP="00C0482C">
      <w:pPr>
        <w:pStyle w:val="DevConfigs"/>
        <w:rPr>
          <w:rStyle w:val="DevConfigGray"/>
        </w:rPr>
      </w:pPr>
      <w:r>
        <w:rPr>
          <w:rStyle w:val="DevConfigGray"/>
        </w:rPr>
        <w:t>!</w:t>
      </w:r>
    </w:p>
    <w:p w14:paraId="7941FE64" w14:textId="77777777" w:rsidR="00C0482C" w:rsidRPr="003876C6" w:rsidRDefault="00C0482C" w:rsidP="00C0482C">
      <w:pPr>
        <w:pStyle w:val="DevConfigs"/>
        <w:rPr>
          <w:rStyle w:val="DevConfigGray"/>
        </w:rPr>
      </w:pPr>
      <w:r>
        <w:rPr>
          <w:rStyle w:val="DevConfigGray"/>
        </w:rPr>
        <w:t>boot-start-marker</w:t>
      </w:r>
    </w:p>
    <w:p w14:paraId="73C93BA2" w14:textId="77777777" w:rsidR="00C0482C" w:rsidRPr="003876C6" w:rsidRDefault="00C0482C" w:rsidP="00C0482C">
      <w:pPr>
        <w:pStyle w:val="DevConfigs"/>
        <w:rPr>
          <w:rStyle w:val="DevConfigGray"/>
        </w:rPr>
      </w:pPr>
      <w:r>
        <w:rPr>
          <w:rStyle w:val="DevConfigGray"/>
        </w:rPr>
        <w:t>boot-end-marker</w:t>
      </w:r>
    </w:p>
    <w:p w14:paraId="0A01B90E" w14:textId="77777777" w:rsidR="00C0482C" w:rsidRPr="003876C6" w:rsidRDefault="00C0482C" w:rsidP="00C0482C">
      <w:pPr>
        <w:pStyle w:val="DevConfigs"/>
        <w:rPr>
          <w:rStyle w:val="DevConfigGray"/>
        </w:rPr>
      </w:pPr>
      <w:r>
        <w:rPr>
          <w:rStyle w:val="DevConfigGray"/>
        </w:rPr>
        <w:t>!</w:t>
      </w:r>
    </w:p>
    <w:p w14:paraId="7F2503A8" w14:textId="508485E4" w:rsidR="00C0482C" w:rsidRPr="003876C6" w:rsidRDefault="009E448D" w:rsidP="00C0482C">
      <w:pPr>
        <w:pStyle w:val="DevConfigs"/>
        <w:rPr>
          <w:rStyle w:val="DevConfigGray"/>
        </w:rPr>
      </w:pPr>
      <w:proofErr w:type="spellStart"/>
      <w:r w:rsidRPr="009E448D">
        <w:rPr>
          <w:rStyle w:val="DevConfigGray"/>
        </w:rPr>
        <w:t>enable</w:t>
      </w:r>
      <w:proofErr w:type="spellEnd"/>
      <w:r w:rsidRPr="009E448D">
        <w:rPr>
          <w:rStyle w:val="DevConfigGray"/>
        </w:rPr>
        <w:t xml:space="preserve"> </w:t>
      </w:r>
      <w:proofErr w:type="spellStart"/>
      <w:r w:rsidRPr="009E448D">
        <w:rPr>
          <w:rStyle w:val="DevConfigGray"/>
        </w:rPr>
        <w:t>secret</w:t>
      </w:r>
      <w:proofErr w:type="spellEnd"/>
      <w:r w:rsidRPr="009E448D">
        <w:rPr>
          <w:rStyle w:val="DevConfigGray"/>
        </w:rPr>
        <w:t xml:space="preserve"> </w:t>
      </w:r>
      <w:r w:rsidR="00C0482C">
        <w:rPr>
          <w:rStyle w:val="DevConfigGray"/>
        </w:rPr>
        <w:t>5 $1$bro6$r7vhzdic7ukcy7pkqdrpt.</w:t>
      </w:r>
    </w:p>
    <w:p w14:paraId="4A0A3F5D" w14:textId="77777777" w:rsidR="00C0482C" w:rsidRPr="003876C6" w:rsidRDefault="00C0482C" w:rsidP="00C0482C">
      <w:pPr>
        <w:pStyle w:val="DevConfigs"/>
        <w:rPr>
          <w:rStyle w:val="DevConfigGray"/>
        </w:rPr>
      </w:pPr>
      <w:r>
        <w:rPr>
          <w:rStyle w:val="DevConfigGray"/>
        </w:rPr>
        <w:t>!</w:t>
      </w:r>
    </w:p>
    <w:p w14:paraId="062DAC07" w14:textId="574C3F2C" w:rsidR="00C0482C" w:rsidRPr="003876C6" w:rsidRDefault="009E448D" w:rsidP="00C0482C">
      <w:pPr>
        <w:pStyle w:val="DevConfigs"/>
        <w:rPr>
          <w:rStyle w:val="DevConfigGray"/>
        </w:rPr>
      </w:pPr>
      <w:proofErr w:type="spellStart"/>
      <w:r w:rsidRPr="009E448D">
        <w:rPr>
          <w:rStyle w:val="DevConfigGray"/>
        </w:rPr>
        <w:t>username</w:t>
      </w:r>
      <w:proofErr w:type="spellEnd"/>
      <w:r w:rsidRPr="009E448D">
        <w:rPr>
          <w:rStyle w:val="DevConfigGray"/>
        </w:rPr>
        <w:t xml:space="preserve"> </w:t>
      </w:r>
      <w:proofErr w:type="spellStart"/>
      <w:r w:rsidR="00C0482C">
        <w:rPr>
          <w:rStyle w:val="DevConfigGray"/>
        </w:rPr>
        <w:t>sshAdmin</w:t>
      </w:r>
      <w:proofErr w:type="spellEnd"/>
      <w:r w:rsidR="00C0482C">
        <w:rPr>
          <w:rStyle w:val="DevConfigGray"/>
        </w:rPr>
        <w:t xml:space="preserve"> secreto 5 $1$fvd5$93v97umbqbigyyvm25yro.</w:t>
      </w:r>
    </w:p>
    <w:p w14:paraId="212D48D5"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aaa</w:t>
      </w:r>
      <w:proofErr w:type="spellEnd"/>
      <w:r w:rsidRPr="00EE02A1">
        <w:rPr>
          <w:rStyle w:val="DevConfigGray"/>
          <w:lang w:val="en-US"/>
        </w:rPr>
        <w:t xml:space="preserve"> new-model</w:t>
      </w:r>
    </w:p>
    <w:p w14:paraId="614FE75F" w14:textId="77777777" w:rsidR="00C0482C" w:rsidRPr="00EE02A1" w:rsidRDefault="00C0482C" w:rsidP="00C0482C">
      <w:pPr>
        <w:pStyle w:val="DevConfigs"/>
        <w:rPr>
          <w:rStyle w:val="DevConfigGray"/>
          <w:lang w:val="en-US"/>
        </w:rPr>
      </w:pPr>
      <w:r w:rsidRPr="00EE02A1">
        <w:rPr>
          <w:rStyle w:val="DevConfigGray"/>
          <w:lang w:val="en-US"/>
        </w:rPr>
        <w:t xml:space="preserve">system </w:t>
      </w:r>
      <w:proofErr w:type="spellStart"/>
      <w:r w:rsidRPr="00EE02A1">
        <w:rPr>
          <w:rStyle w:val="DevConfigGray"/>
          <w:lang w:val="en-US"/>
        </w:rPr>
        <w:t>mtu</w:t>
      </w:r>
      <w:proofErr w:type="spellEnd"/>
      <w:r w:rsidRPr="00EE02A1">
        <w:rPr>
          <w:rStyle w:val="DevConfigGray"/>
          <w:lang w:val="en-US"/>
        </w:rPr>
        <w:t xml:space="preserve"> routing 1500</w:t>
      </w:r>
    </w:p>
    <w:p w14:paraId="516C191A" w14:textId="77777777" w:rsidR="00C0482C" w:rsidRPr="00EE02A1" w:rsidRDefault="00C0482C" w:rsidP="00C0482C">
      <w:pPr>
        <w:pStyle w:val="DevConfigs"/>
        <w:rPr>
          <w:rStyle w:val="DevConfigGray"/>
          <w:lang w:val="en-US"/>
        </w:rPr>
      </w:pPr>
      <w:r w:rsidRPr="00EE02A1">
        <w:rPr>
          <w:rStyle w:val="DevConfigGray"/>
          <w:lang w:val="en-US"/>
        </w:rPr>
        <w:t>!</w:t>
      </w:r>
    </w:p>
    <w:p w14:paraId="3B0BE25F" w14:textId="77777777" w:rsidR="00C0482C" w:rsidRPr="00EE02A1" w:rsidRDefault="00C0482C" w:rsidP="00C0482C">
      <w:pPr>
        <w:pStyle w:val="DevConfigs"/>
        <w:rPr>
          <w:rStyle w:val="DevConfigGray"/>
          <w:lang w:val="en-US"/>
        </w:rPr>
      </w:pPr>
      <w:r w:rsidRPr="00EE02A1">
        <w:rPr>
          <w:rStyle w:val="DevConfigGray"/>
          <w:lang w:val="en-US"/>
        </w:rPr>
        <w:t>!</w:t>
      </w:r>
    </w:p>
    <w:p w14:paraId="51F82DE1"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domain-lookup</w:t>
      </w:r>
    </w:p>
    <w:p w14:paraId="3904E2A3"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domain-name ccna-lab.com</w:t>
      </w:r>
    </w:p>
    <w:p w14:paraId="0B774F26" w14:textId="77777777" w:rsidR="00C0482C" w:rsidRPr="00EE02A1" w:rsidRDefault="00C0482C" w:rsidP="00C0482C">
      <w:pPr>
        <w:pStyle w:val="DevConfigs"/>
        <w:rPr>
          <w:rStyle w:val="DevConfigGray"/>
          <w:lang w:val="en-US"/>
        </w:rPr>
      </w:pPr>
      <w:r w:rsidRPr="00EE02A1">
        <w:rPr>
          <w:rStyle w:val="DevConfigGray"/>
          <w:lang w:val="en-US"/>
        </w:rPr>
        <w:t>!</w:t>
      </w:r>
    </w:p>
    <w:p w14:paraId="7B2426AA" w14:textId="77777777" w:rsidR="00C0482C" w:rsidRPr="00EE02A1" w:rsidRDefault="00C0482C" w:rsidP="00C0482C">
      <w:pPr>
        <w:pStyle w:val="DevConfigs"/>
        <w:rPr>
          <w:rStyle w:val="DevConfigGray"/>
          <w:lang w:val="en-US"/>
        </w:rPr>
      </w:pPr>
      <w:r w:rsidRPr="00EE02A1">
        <w:rPr>
          <w:rStyle w:val="DevConfigGray"/>
          <w:lang w:val="en-US"/>
        </w:rPr>
        <w:t>!</w:t>
      </w:r>
    </w:p>
    <w:p w14:paraId="34EC3B00" w14:textId="77777777" w:rsidR="00C0482C" w:rsidRPr="00EE02A1" w:rsidRDefault="00C0482C" w:rsidP="00C0482C">
      <w:pPr>
        <w:pStyle w:val="DevConfigs"/>
        <w:rPr>
          <w:rStyle w:val="DevConfigGray"/>
          <w:lang w:val="en-US"/>
        </w:rPr>
      </w:pPr>
      <w:r w:rsidRPr="00EE02A1">
        <w:rPr>
          <w:rStyle w:val="DevConfigGray"/>
          <w:lang w:val="en-US"/>
        </w:rPr>
        <w:t>spanning-tree mode rapid-</w:t>
      </w:r>
      <w:proofErr w:type="spellStart"/>
      <w:r w:rsidRPr="00EE02A1">
        <w:rPr>
          <w:rStyle w:val="DevConfigGray"/>
          <w:lang w:val="en-US"/>
        </w:rPr>
        <w:t>pvst</w:t>
      </w:r>
      <w:proofErr w:type="spellEnd"/>
    </w:p>
    <w:p w14:paraId="65A0308F" w14:textId="77777777" w:rsidR="00C0482C" w:rsidRPr="00EE02A1" w:rsidRDefault="00C0482C" w:rsidP="00C0482C">
      <w:pPr>
        <w:pStyle w:val="DevConfigs"/>
        <w:rPr>
          <w:rStyle w:val="DevConfigGray"/>
          <w:lang w:val="en-US"/>
        </w:rPr>
      </w:pPr>
      <w:r w:rsidRPr="00EE02A1">
        <w:rPr>
          <w:rStyle w:val="DevConfigGray"/>
          <w:lang w:val="en-US"/>
        </w:rPr>
        <w:t>spanning-tree extend system-id</w:t>
      </w:r>
    </w:p>
    <w:p w14:paraId="4D73DBAE" w14:textId="77777777" w:rsidR="00C0482C" w:rsidRPr="00EE02A1" w:rsidRDefault="00C0482C" w:rsidP="00C0482C">
      <w:pPr>
        <w:pStyle w:val="DevConfigs"/>
        <w:rPr>
          <w:rStyle w:val="DevConfigGray"/>
          <w:lang w:val="en-US"/>
        </w:rPr>
      </w:pPr>
      <w:r w:rsidRPr="00EE02A1">
        <w:rPr>
          <w:rStyle w:val="DevConfigGray"/>
          <w:lang w:val="en-US"/>
        </w:rPr>
        <w:t>!</w:t>
      </w:r>
    </w:p>
    <w:p w14:paraId="70BF741B" w14:textId="77777777" w:rsidR="00C0482C" w:rsidRPr="00EE02A1" w:rsidRDefault="00C0482C" w:rsidP="00C0482C">
      <w:pPr>
        <w:pStyle w:val="DevConfigs"/>
        <w:rPr>
          <w:rStyle w:val="DevConfigGray"/>
          <w:lang w:val="en-US"/>
        </w:rPr>
      </w:pPr>
      <w:proofErr w:type="spellStart"/>
      <w:r w:rsidRPr="00EE02A1">
        <w:rPr>
          <w:rStyle w:val="DevConfigGray"/>
          <w:lang w:val="en-US"/>
        </w:rPr>
        <w:t>vlan</w:t>
      </w:r>
      <w:proofErr w:type="spellEnd"/>
      <w:r w:rsidRPr="00EE02A1">
        <w:rPr>
          <w:rStyle w:val="DevConfigGray"/>
          <w:lang w:val="en-US"/>
        </w:rPr>
        <w:t xml:space="preserve"> internal allocation policy ascending</w:t>
      </w:r>
    </w:p>
    <w:p w14:paraId="7BD61E1A" w14:textId="77777777" w:rsidR="00C0482C" w:rsidRPr="00EE02A1" w:rsidRDefault="00C0482C" w:rsidP="00C0482C">
      <w:pPr>
        <w:pStyle w:val="DevConfigs"/>
        <w:rPr>
          <w:rStyle w:val="DevConfigGray"/>
          <w:lang w:val="en-US"/>
        </w:rPr>
      </w:pPr>
      <w:r w:rsidRPr="00EE02A1">
        <w:rPr>
          <w:rStyle w:val="DevConfigGray"/>
          <w:lang w:val="en-US"/>
        </w:rPr>
        <w:t>!</w:t>
      </w:r>
    </w:p>
    <w:p w14:paraId="604DB3AB" w14:textId="77777777" w:rsidR="00C0482C" w:rsidRPr="00EE02A1" w:rsidRDefault="00C0482C" w:rsidP="00C0482C">
      <w:pPr>
        <w:pStyle w:val="DevConfigs"/>
        <w:rPr>
          <w:rStyle w:val="DevConfigGray"/>
          <w:lang w:val="en-US"/>
        </w:rPr>
      </w:pPr>
      <w:r w:rsidRPr="00EE02A1">
        <w:rPr>
          <w:rStyle w:val="DevConfigGray"/>
          <w:lang w:val="en-US"/>
        </w:rPr>
        <w:t>!</w:t>
      </w:r>
    </w:p>
    <w:p w14:paraId="1FF29A70" w14:textId="77777777" w:rsidR="00C0482C" w:rsidRPr="00EE02A1" w:rsidRDefault="00C0482C" w:rsidP="00C0482C">
      <w:pPr>
        <w:pStyle w:val="DevConfigs"/>
        <w:rPr>
          <w:rStyle w:val="DevConfigGray"/>
          <w:lang w:val="en-US"/>
        </w:rPr>
      </w:pPr>
      <w:r w:rsidRPr="00EE02A1">
        <w:rPr>
          <w:rStyle w:val="DevConfigGray"/>
          <w:lang w:val="en-US"/>
        </w:rPr>
        <w:lastRenderedPageBreak/>
        <w:t>interface FastEthernet0/1</w:t>
      </w:r>
    </w:p>
    <w:p w14:paraId="391B8312" w14:textId="77777777" w:rsidR="00C0482C" w:rsidRPr="00EE02A1" w:rsidRDefault="00C0482C" w:rsidP="00C0482C">
      <w:pPr>
        <w:pStyle w:val="DevConfigs"/>
        <w:rPr>
          <w:rStyle w:val="DevConfigGray"/>
          <w:lang w:val="en-US"/>
        </w:rPr>
      </w:pPr>
      <w:r w:rsidRPr="00EE02A1">
        <w:rPr>
          <w:rStyle w:val="DevConfigGray"/>
          <w:lang w:val="en-US"/>
        </w:rPr>
        <w:t xml:space="preserve">switchport trunk allowed </w:t>
      </w:r>
      <w:proofErr w:type="spellStart"/>
      <w:r w:rsidRPr="00EE02A1">
        <w:rPr>
          <w:rStyle w:val="DevConfigGray"/>
          <w:lang w:val="en-US"/>
        </w:rPr>
        <w:t>vlan</w:t>
      </w:r>
      <w:proofErr w:type="spellEnd"/>
      <w:r w:rsidRPr="00EE02A1">
        <w:rPr>
          <w:rStyle w:val="DevConfigGray"/>
          <w:lang w:val="en-US"/>
        </w:rPr>
        <w:t xml:space="preserve"> 20,30,40,1000</w:t>
      </w:r>
    </w:p>
    <w:p w14:paraId="6F800ED8" w14:textId="77777777" w:rsidR="00C0482C" w:rsidRPr="00EE02A1" w:rsidRDefault="00C0482C" w:rsidP="00C0482C">
      <w:pPr>
        <w:pStyle w:val="DevConfigs"/>
        <w:rPr>
          <w:rStyle w:val="DevConfigGray"/>
          <w:lang w:val="en-US"/>
        </w:rPr>
      </w:pPr>
      <w:r w:rsidRPr="00EE02A1">
        <w:rPr>
          <w:rStyle w:val="DevConfigGray"/>
          <w:lang w:val="en-US"/>
        </w:rPr>
        <w:t xml:space="preserve"> switchport trunk native </w:t>
      </w:r>
      <w:proofErr w:type="spellStart"/>
      <w:r w:rsidRPr="00EE02A1">
        <w:rPr>
          <w:rStyle w:val="DevConfigGray"/>
          <w:lang w:val="en-US"/>
        </w:rPr>
        <w:t>vlan</w:t>
      </w:r>
      <w:proofErr w:type="spellEnd"/>
      <w:r w:rsidRPr="00EE02A1">
        <w:rPr>
          <w:rStyle w:val="DevConfigGray"/>
          <w:lang w:val="en-US"/>
        </w:rPr>
        <w:t xml:space="preserve"> 1000</w:t>
      </w:r>
    </w:p>
    <w:p w14:paraId="1EC67559" w14:textId="77777777" w:rsidR="00C0482C" w:rsidRPr="00EE02A1" w:rsidRDefault="00C0482C" w:rsidP="00C0482C">
      <w:pPr>
        <w:pStyle w:val="DevConfigs"/>
        <w:rPr>
          <w:rStyle w:val="DevConfigGray"/>
          <w:lang w:val="en-US"/>
        </w:rPr>
      </w:pPr>
      <w:r w:rsidRPr="00EE02A1">
        <w:rPr>
          <w:rStyle w:val="DevConfigGray"/>
          <w:lang w:val="en-US"/>
        </w:rPr>
        <w:t xml:space="preserve"> switchport mode trunk</w:t>
      </w:r>
    </w:p>
    <w:p w14:paraId="3E909AFE" w14:textId="77777777" w:rsidR="00C0482C" w:rsidRPr="00EE02A1" w:rsidRDefault="00C0482C" w:rsidP="00C0482C">
      <w:pPr>
        <w:pStyle w:val="DevConfigs"/>
        <w:rPr>
          <w:rStyle w:val="DevConfigGray"/>
          <w:lang w:val="en-US"/>
        </w:rPr>
      </w:pPr>
      <w:r w:rsidRPr="00EE02A1">
        <w:rPr>
          <w:rStyle w:val="DevConfigGray"/>
          <w:lang w:val="en-US"/>
        </w:rPr>
        <w:t>!</w:t>
      </w:r>
    </w:p>
    <w:p w14:paraId="4C96DCF0" w14:textId="77777777" w:rsidR="00C0482C" w:rsidRPr="00EE02A1" w:rsidRDefault="00C0482C" w:rsidP="00C0482C">
      <w:pPr>
        <w:pStyle w:val="DevConfigs"/>
        <w:rPr>
          <w:rStyle w:val="DevConfigGray"/>
          <w:lang w:val="en-US"/>
        </w:rPr>
      </w:pPr>
      <w:r w:rsidRPr="00EE02A1">
        <w:rPr>
          <w:rStyle w:val="DevConfigGray"/>
          <w:lang w:val="en-US"/>
        </w:rPr>
        <w:t>interface FastEthernet0/2</w:t>
      </w:r>
    </w:p>
    <w:p w14:paraId="52A6B4C9"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072557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D44A266"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D16EE6E" w14:textId="77777777" w:rsidR="00C0482C" w:rsidRPr="00EE02A1" w:rsidRDefault="00C0482C" w:rsidP="00C0482C">
      <w:pPr>
        <w:pStyle w:val="DevConfigs"/>
        <w:rPr>
          <w:rStyle w:val="DevConfigGray"/>
          <w:lang w:val="en-US"/>
        </w:rPr>
      </w:pPr>
      <w:r w:rsidRPr="00EE02A1">
        <w:rPr>
          <w:rStyle w:val="DevConfigGray"/>
          <w:lang w:val="en-US"/>
        </w:rPr>
        <w:t>!</w:t>
      </w:r>
    </w:p>
    <w:p w14:paraId="23C5E7D3" w14:textId="77777777" w:rsidR="00C0482C" w:rsidRPr="00EE02A1" w:rsidRDefault="00C0482C" w:rsidP="00C0482C">
      <w:pPr>
        <w:pStyle w:val="DevConfigs"/>
        <w:rPr>
          <w:rStyle w:val="DevConfigGray"/>
          <w:lang w:val="en-US"/>
        </w:rPr>
      </w:pPr>
      <w:r w:rsidRPr="00EE02A1">
        <w:rPr>
          <w:rStyle w:val="DevConfigGray"/>
          <w:lang w:val="en-US"/>
        </w:rPr>
        <w:t>interface FastEthernet0/3</w:t>
      </w:r>
    </w:p>
    <w:p w14:paraId="7A5B58D9" w14:textId="77777777" w:rsidR="00C0482C" w:rsidRPr="00EE02A1" w:rsidRDefault="00C0482C" w:rsidP="00C0482C">
      <w:pPr>
        <w:pStyle w:val="DevConfigs"/>
        <w:rPr>
          <w:rStyle w:val="DevConfigGray"/>
          <w:lang w:val="en-US"/>
        </w:rPr>
      </w:pPr>
      <w:r w:rsidRPr="00EE02A1">
        <w:rPr>
          <w:rStyle w:val="DevConfigGray"/>
          <w:lang w:val="en-US"/>
        </w:rPr>
        <w:t xml:space="preserve">switchport access </w:t>
      </w:r>
      <w:proofErr w:type="spellStart"/>
      <w:r w:rsidRPr="00EE02A1">
        <w:rPr>
          <w:rStyle w:val="DevConfigGray"/>
          <w:lang w:val="en-US"/>
        </w:rPr>
        <w:t>vlan</w:t>
      </w:r>
      <w:proofErr w:type="spellEnd"/>
      <w:r w:rsidRPr="00EE02A1">
        <w:rPr>
          <w:rStyle w:val="DevConfigGray"/>
          <w:lang w:val="en-US"/>
        </w:rPr>
        <w:t xml:space="preserve"> 999</w:t>
      </w:r>
    </w:p>
    <w:p w14:paraId="1D6C7CD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5FCF45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4362045" w14:textId="77777777" w:rsidR="00C0482C" w:rsidRPr="00EE02A1" w:rsidRDefault="00C0482C" w:rsidP="00C0482C">
      <w:pPr>
        <w:pStyle w:val="DevConfigs"/>
        <w:rPr>
          <w:rStyle w:val="DevConfigGray"/>
          <w:lang w:val="en-US"/>
        </w:rPr>
      </w:pPr>
      <w:r w:rsidRPr="00EE02A1">
        <w:rPr>
          <w:rStyle w:val="DevConfigGray"/>
          <w:lang w:val="en-US"/>
        </w:rPr>
        <w:t>!</w:t>
      </w:r>
    </w:p>
    <w:p w14:paraId="1B80C42C" w14:textId="77777777" w:rsidR="00C0482C" w:rsidRPr="00EE02A1" w:rsidRDefault="00C0482C" w:rsidP="00C0482C">
      <w:pPr>
        <w:pStyle w:val="DevConfigs"/>
        <w:rPr>
          <w:rStyle w:val="DevConfigGray"/>
          <w:lang w:val="en-US"/>
        </w:rPr>
      </w:pPr>
      <w:r w:rsidRPr="00EE02A1">
        <w:rPr>
          <w:rStyle w:val="DevConfigGray"/>
          <w:lang w:val="en-US"/>
        </w:rPr>
        <w:t>interface FastEthernet0/4</w:t>
      </w:r>
    </w:p>
    <w:p w14:paraId="35F27BF0"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289899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1714DA9"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2BD2F60" w14:textId="77777777" w:rsidR="00C0482C" w:rsidRPr="00EE02A1" w:rsidRDefault="00C0482C" w:rsidP="00C0482C">
      <w:pPr>
        <w:pStyle w:val="DevConfigs"/>
        <w:rPr>
          <w:rStyle w:val="DevConfigGray"/>
          <w:lang w:val="en-US"/>
        </w:rPr>
      </w:pPr>
      <w:r w:rsidRPr="00EE02A1">
        <w:rPr>
          <w:rStyle w:val="DevConfigGray"/>
          <w:lang w:val="en-US"/>
        </w:rPr>
        <w:t>!</w:t>
      </w:r>
    </w:p>
    <w:p w14:paraId="3ECF4DB1" w14:textId="77777777" w:rsidR="00C0482C" w:rsidRPr="00EE02A1" w:rsidRDefault="00C0482C" w:rsidP="00C0482C">
      <w:pPr>
        <w:pStyle w:val="DevConfigs"/>
        <w:rPr>
          <w:rStyle w:val="DevConfigGray"/>
          <w:lang w:val="en-US"/>
        </w:rPr>
      </w:pPr>
      <w:r w:rsidRPr="00EE02A1">
        <w:rPr>
          <w:rStyle w:val="DevConfigGray"/>
          <w:lang w:val="en-US"/>
        </w:rPr>
        <w:t>interface FastEthernet0/5</w:t>
      </w:r>
    </w:p>
    <w:p w14:paraId="31E454A5" w14:textId="77777777" w:rsidR="00C0482C" w:rsidRPr="00EE02A1" w:rsidRDefault="00C0482C" w:rsidP="00C0482C">
      <w:pPr>
        <w:pStyle w:val="DevConfigs"/>
        <w:rPr>
          <w:rStyle w:val="DevConfigGray"/>
          <w:lang w:val="en-US"/>
        </w:rPr>
      </w:pPr>
      <w:r w:rsidRPr="00EE02A1">
        <w:rPr>
          <w:rStyle w:val="DevConfigGray"/>
          <w:lang w:val="en-US"/>
        </w:rPr>
        <w:t xml:space="preserve"> switchport trunk allowed </w:t>
      </w:r>
      <w:proofErr w:type="spellStart"/>
      <w:r w:rsidRPr="00EE02A1">
        <w:rPr>
          <w:rStyle w:val="DevConfigGray"/>
          <w:lang w:val="en-US"/>
        </w:rPr>
        <w:t>vlan</w:t>
      </w:r>
      <w:proofErr w:type="spellEnd"/>
      <w:r w:rsidRPr="00EE02A1">
        <w:rPr>
          <w:rStyle w:val="DevConfigGray"/>
          <w:lang w:val="en-US"/>
        </w:rPr>
        <w:t xml:space="preserve"> 20,30,40,1000</w:t>
      </w:r>
    </w:p>
    <w:p w14:paraId="1F901383" w14:textId="77777777" w:rsidR="00C0482C" w:rsidRPr="00EE02A1" w:rsidRDefault="00C0482C" w:rsidP="00C0482C">
      <w:pPr>
        <w:pStyle w:val="DevConfigs"/>
        <w:rPr>
          <w:rStyle w:val="DevConfigGray"/>
          <w:lang w:val="en-US"/>
        </w:rPr>
      </w:pPr>
      <w:r w:rsidRPr="00EE02A1">
        <w:rPr>
          <w:rStyle w:val="DevConfigGray"/>
          <w:lang w:val="en-US"/>
        </w:rPr>
        <w:t xml:space="preserve"> switchport trunk native </w:t>
      </w:r>
      <w:proofErr w:type="spellStart"/>
      <w:r w:rsidRPr="00EE02A1">
        <w:rPr>
          <w:rStyle w:val="DevConfigGray"/>
          <w:lang w:val="en-US"/>
        </w:rPr>
        <w:t>vlan</w:t>
      </w:r>
      <w:proofErr w:type="spellEnd"/>
      <w:r w:rsidRPr="00EE02A1">
        <w:rPr>
          <w:rStyle w:val="DevConfigGray"/>
          <w:lang w:val="en-US"/>
        </w:rPr>
        <w:t xml:space="preserve"> 1000</w:t>
      </w:r>
    </w:p>
    <w:p w14:paraId="75494CB2" w14:textId="77777777" w:rsidR="00C0482C" w:rsidRPr="00EE02A1" w:rsidRDefault="00C0482C" w:rsidP="00C0482C">
      <w:pPr>
        <w:pStyle w:val="DevConfigs"/>
        <w:rPr>
          <w:rStyle w:val="DevConfigGray"/>
          <w:lang w:val="en-US"/>
        </w:rPr>
      </w:pPr>
      <w:r w:rsidRPr="00EE02A1">
        <w:rPr>
          <w:rStyle w:val="DevConfigGray"/>
          <w:lang w:val="en-US"/>
        </w:rPr>
        <w:t xml:space="preserve"> switchport mode trunk</w:t>
      </w:r>
    </w:p>
    <w:p w14:paraId="18104D24" w14:textId="77777777" w:rsidR="00C0482C" w:rsidRPr="00EE02A1" w:rsidRDefault="00C0482C" w:rsidP="00C0482C">
      <w:pPr>
        <w:pStyle w:val="DevConfigs"/>
        <w:rPr>
          <w:rStyle w:val="DevConfigGray"/>
          <w:lang w:val="en-US"/>
        </w:rPr>
      </w:pPr>
      <w:r w:rsidRPr="00EE02A1">
        <w:rPr>
          <w:rStyle w:val="DevConfigGray"/>
          <w:lang w:val="en-US"/>
        </w:rPr>
        <w:t>!</w:t>
      </w:r>
    </w:p>
    <w:p w14:paraId="446C16F3" w14:textId="77777777" w:rsidR="00C0482C" w:rsidRPr="00EE02A1" w:rsidRDefault="00C0482C" w:rsidP="00C0482C">
      <w:pPr>
        <w:pStyle w:val="DevConfigs"/>
        <w:rPr>
          <w:rStyle w:val="DevConfigGray"/>
          <w:lang w:val="en-US"/>
        </w:rPr>
      </w:pPr>
      <w:r w:rsidRPr="00EE02A1">
        <w:rPr>
          <w:rStyle w:val="DevConfigGray"/>
          <w:lang w:val="en-US"/>
        </w:rPr>
        <w:t>interface FastEthernet0/6</w:t>
      </w:r>
    </w:p>
    <w:p w14:paraId="01B93CF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30</w:t>
      </w:r>
    </w:p>
    <w:p w14:paraId="3A63F37F"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78111FA" w14:textId="77777777" w:rsidR="00C0482C" w:rsidRPr="00EE02A1" w:rsidRDefault="00C0482C" w:rsidP="00C0482C">
      <w:pPr>
        <w:pStyle w:val="DevConfigs"/>
        <w:rPr>
          <w:rStyle w:val="DevConfigGray"/>
          <w:lang w:val="en-US"/>
        </w:rPr>
      </w:pPr>
      <w:r w:rsidRPr="00EE02A1">
        <w:rPr>
          <w:rStyle w:val="DevConfigGray"/>
          <w:lang w:val="en-US"/>
        </w:rPr>
        <w:t>!</w:t>
      </w:r>
    </w:p>
    <w:p w14:paraId="1D9B6F33" w14:textId="77777777" w:rsidR="00C0482C" w:rsidRPr="00EE02A1" w:rsidRDefault="00C0482C" w:rsidP="00C0482C">
      <w:pPr>
        <w:pStyle w:val="DevConfigs"/>
        <w:rPr>
          <w:rStyle w:val="DevConfigGray"/>
          <w:lang w:val="en-US"/>
        </w:rPr>
      </w:pPr>
      <w:r w:rsidRPr="00EE02A1">
        <w:rPr>
          <w:rStyle w:val="DevConfigGray"/>
          <w:lang w:val="en-US"/>
        </w:rPr>
        <w:t>interface FastEthernet0/7</w:t>
      </w:r>
    </w:p>
    <w:p w14:paraId="6F05C706"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BB126A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62540C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E328674" w14:textId="77777777" w:rsidR="00C0482C" w:rsidRPr="00EE02A1" w:rsidRDefault="00C0482C" w:rsidP="00C0482C">
      <w:pPr>
        <w:pStyle w:val="DevConfigs"/>
        <w:rPr>
          <w:rStyle w:val="DevConfigGray"/>
          <w:lang w:val="en-US"/>
        </w:rPr>
      </w:pPr>
      <w:r w:rsidRPr="00EE02A1">
        <w:rPr>
          <w:rStyle w:val="DevConfigGray"/>
          <w:lang w:val="en-US"/>
        </w:rPr>
        <w:t>!</w:t>
      </w:r>
    </w:p>
    <w:p w14:paraId="335CF585" w14:textId="77777777" w:rsidR="00C0482C" w:rsidRPr="00EE02A1" w:rsidRDefault="00C0482C" w:rsidP="00C0482C">
      <w:pPr>
        <w:pStyle w:val="DevConfigs"/>
        <w:rPr>
          <w:rStyle w:val="DevConfigGray"/>
          <w:lang w:val="en-US"/>
        </w:rPr>
      </w:pPr>
      <w:r w:rsidRPr="00EE02A1">
        <w:rPr>
          <w:rStyle w:val="DevConfigGray"/>
          <w:lang w:val="en-US"/>
        </w:rPr>
        <w:t>interface FastEthernet0/8</w:t>
      </w:r>
    </w:p>
    <w:p w14:paraId="1043BFF1"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227451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79324BB"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2F4E071" w14:textId="77777777" w:rsidR="00C0482C" w:rsidRPr="00EE02A1" w:rsidRDefault="00C0482C" w:rsidP="00C0482C">
      <w:pPr>
        <w:pStyle w:val="DevConfigs"/>
        <w:rPr>
          <w:rStyle w:val="DevConfigGray"/>
          <w:lang w:val="en-US"/>
        </w:rPr>
      </w:pPr>
      <w:r w:rsidRPr="00EE02A1">
        <w:rPr>
          <w:rStyle w:val="DevConfigGray"/>
          <w:lang w:val="en-US"/>
        </w:rPr>
        <w:t>!</w:t>
      </w:r>
    </w:p>
    <w:p w14:paraId="775325F7" w14:textId="77777777" w:rsidR="00C0482C" w:rsidRPr="00EE02A1" w:rsidRDefault="00C0482C" w:rsidP="00C0482C">
      <w:pPr>
        <w:pStyle w:val="DevConfigs"/>
        <w:rPr>
          <w:rStyle w:val="DevConfigGray"/>
          <w:lang w:val="en-US"/>
        </w:rPr>
      </w:pPr>
      <w:r w:rsidRPr="00EE02A1">
        <w:rPr>
          <w:rStyle w:val="DevConfigGray"/>
          <w:lang w:val="en-US"/>
        </w:rPr>
        <w:t>interface FastEthernet0/9</w:t>
      </w:r>
    </w:p>
    <w:p w14:paraId="4BE4698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4B1DA3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60DD005"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AF20756" w14:textId="77777777" w:rsidR="00C0482C" w:rsidRPr="00EE02A1" w:rsidRDefault="00C0482C" w:rsidP="00C0482C">
      <w:pPr>
        <w:pStyle w:val="DevConfigs"/>
        <w:rPr>
          <w:rStyle w:val="DevConfigGray"/>
          <w:lang w:val="en-US"/>
        </w:rPr>
      </w:pPr>
      <w:r w:rsidRPr="00EE02A1">
        <w:rPr>
          <w:rStyle w:val="DevConfigGray"/>
          <w:lang w:val="en-US"/>
        </w:rPr>
        <w:t>!</w:t>
      </w:r>
    </w:p>
    <w:p w14:paraId="12105EF0" w14:textId="77777777" w:rsidR="00C0482C" w:rsidRPr="00EE02A1" w:rsidRDefault="00C0482C" w:rsidP="00C0482C">
      <w:pPr>
        <w:pStyle w:val="DevConfigs"/>
        <w:rPr>
          <w:rStyle w:val="DevConfigGray"/>
          <w:lang w:val="en-US"/>
        </w:rPr>
      </w:pPr>
      <w:r w:rsidRPr="00EE02A1">
        <w:rPr>
          <w:rStyle w:val="DevConfigGray"/>
          <w:lang w:val="en-US"/>
        </w:rPr>
        <w:t>interface FastEthernet0/10</w:t>
      </w:r>
    </w:p>
    <w:p w14:paraId="1916D7DC"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C63CF04"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C0999DB"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7603263" w14:textId="77777777" w:rsidR="00C0482C" w:rsidRPr="00EE02A1" w:rsidRDefault="00C0482C" w:rsidP="00C0482C">
      <w:pPr>
        <w:pStyle w:val="DevConfigs"/>
        <w:rPr>
          <w:rStyle w:val="DevConfigGray"/>
          <w:lang w:val="en-US"/>
        </w:rPr>
      </w:pPr>
      <w:r w:rsidRPr="00EE02A1">
        <w:rPr>
          <w:rStyle w:val="DevConfigGray"/>
          <w:lang w:val="en-US"/>
        </w:rPr>
        <w:t>!</w:t>
      </w:r>
    </w:p>
    <w:p w14:paraId="2079D2EA" w14:textId="77777777" w:rsidR="00C0482C" w:rsidRPr="00EE02A1" w:rsidRDefault="00C0482C" w:rsidP="00C0482C">
      <w:pPr>
        <w:pStyle w:val="DevConfigs"/>
        <w:rPr>
          <w:rStyle w:val="DevConfigGray"/>
          <w:lang w:val="en-US"/>
        </w:rPr>
      </w:pPr>
      <w:r w:rsidRPr="00EE02A1">
        <w:rPr>
          <w:rStyle w:val="DevConfigGray"/>
          <w:lang w:val="en-US"/>
        </w:rPr>
        <w:t>interface FastEthernet0/11</w:t>
      </w:r>
    </w:p>
    <w:p w14:paraId="7C9D1167"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0B197A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8149A0C"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9667BCD" w14:textId="77777777" w:rsidR="00C0482C" w:rsidRPr="00EE02A1" w:rsidRDefault="00C0482C" w:rsidP="00C0482C">
      <w:pPr>
        <w:pStyle w:val="DevConfigs"/>
        <w:rPr>
          <w:rStyle w:val="DevConfigGray"/>
          <w:lang w:val="en-US"/>
        </w:rPr>
      </w:pPr>
      <w:r w:rsidRPr="00EE02A1">
        <w:rPr>
          <w:rStyle w:val="DevConfigGray"/>
          <w:lang w:val="en-US"/>
        </w:rPr>
        <w:t>!</w:t>
      </w:r>
    </w:p>
    <w:p w14:paraId="2BA83F37" w14:textId="77777777" w:rsidR="00C0482C" w:rsidRPr="00EE02A1" w:rsidRDefault="00C0482C" w:rsidP="00C0482C">
      <w:pPr>
        <w:pStyle w:val="DevConfigs"/>
        <w:rPr>
          <w:rStyle w:val="DevConfigGray"/>
          <w:lang w:val="en-US"/>
        </w:rPr>
      </w:pPr>
      <w:r w:rsidRPr="00EE02A1">
        <w:rPr>
          <w:rStyle w:val="DevConfigGray"/>
          <w:lang w:val="en-US"/>
        </w:rPr>
        <w:t>interface FastEthernet0/12</w:t>
      </w:r>
    </w:p>
    <w:p w14:paraId="708DEF5A"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0244FC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C143C8F"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F64228D" w14:textId="77777777" w:rsidR="00C0482C" w:rsidRPr="00EE02A1" w:rsidRDefault="00C0482C" w:rsidP="00C0482C">
      <w:pPr>
        <w:pStyle w:val="DevConfigs"/>
        <w:rPr>
          <w:rStyle w:val="DevConfigGray"/>
          <w:lang w:val="en-US"/>
        </w:rPr>
      </w:pPr>
      <w:r w:rsidRPr="00EE02A1">
        <w:rPr>
          <w:rStyle w:val="DevConfigGray"/>
          <w:lang w:val="en-US"/>
        </w:rPr>
        <w:t>!</w:t>
      </w:r>
    </w:p>
    <w:p w14:paraId="0F8E4495" w14:textId="77777777" w:rsidR="00C0482C" w:rsidRPr="00EE02A1" w:rsidRDefault="00C0482C" w:rsidP="00C0482C">
      <w:pPr>
        <w:pStyle w:val="DevConfigs"/>
        <w:rPr>
          <w:rStyle w:val="DevConfigGray"/>
          <w:lang w:val="en-US"/>
        </w:rPr>
      </w:pPr>
      <w:r w:rsidRPr="00EE02A1">
        <w:rPr>
          <w:rStyle w:val="DevConfigGray"/>
          <w:lang w:val="en-US"/>
        </w:rPr>
        <w:t>interface FastEthernet0/13</w:t>
      </w:r>
    </w:p>
    <w:p w14:paraId="5FE9B4EF"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3CF267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D04784D"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F881B96" w14:textId="77777777" w:rsidR="00C0482C" w:rsidRPr="00EE02A1" w:rsidRDefault="00C0482C" w:rsidP="00C0482C">
      <w:pPr>
        <w:pStyle w:val="DevConfigs"/>
        <w:rPr>
          <w:rStyle w:val="DevConfigGray"/>
          <w:lang w:val="en-US"/>
        </w:rPr>
      </w:pPr>
      <w:r w:rsidRPr="00EE02A1">
        <w:rPr>
          <w:rStyle w:val="DevConfigGray"/>
          <w:lang w:val="en-US"/>
        </w:rPr>
        <w:t>!</w:t>
      </w:r>
    </w:p>
    <w:p w14:paraId="7396F566" w14:textId="77777777" w:rsidR="00C0482C" w:rsidRPr="00EE02A1" w:rsidRDefault="00C0482C" w:rsidP="00C0482C">
      <w:pPr>
        <w:pStyle w:val="DevConfigs"/>
        <w:rPr>
          <w:rStyle w:val="DevConfigGray"/>
          <w:lang w:val="en-US"/>
        </w:rPr>
      </w:pPr>
      <w:r w:rsidRPr="00EE02A1">
        <w:rPr>
          <w:rStyle w:val="DevConfigGray"/>
          <w:lang w:val="en-US"/>
        </w:rPr>
        <w:t>interface FastEthernet0/14</w:t>
      </w:r>
    </w:p>
    <w:p w14:paraId="015134D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3647CB6"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11127D6"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A321A4A" w14:textId="77777777" w:rsidR="00C0482C" w:rsidRPr="00EE02A1" w:rsidRDefault="00C0482C" w:rsidP="00C0482C">
      <w:pPr>
        <w:pStyle w:val="DevConfigs"/>
        <w:rPr>
          <w:rStyle w:val="DevConfigGray"/>
          <w:lang w:val="en-US"/>
        </w:rPr>
      </w:pPr>
      <w:r w:rsidRPr="00EE02A1">
        <w:rPr>
          <w:rStyle w:val="DevConfigGray"/>
          <w:lang w:val="en-US"/>
        </w:rPr>
        <w:t>!</w:t>
      </w:r>
    </w:p>
    <w:p w14:paraId="1F276D70" w14:textId="77777777" w:rsidR="00C0482C" w:rsidRPr="00EE02A1" w:rsidRDefault="00C0482C" w:rsidP="00C0482C">
      <w:pPr>
        <w:pStyle w:val="DevConfigs"/>
        <w:rPr>
          <w:rStyle w:val="DevConfigGray"/>
          <w:lang w:val="en-US"/>
        </w:rPr>
      </w:pPr>
      <w:r w:rsidRPr="00EE02A1">
        <w:rPr>
          <w:rStyle w:val="DevConfigGray"/>
          <w:lang w:val="en-US"/>
        </w:rPr>
        <w:t>interface FastEthernet0/15</w:t>
      </w:r>
    </w:p>
    <w:p w14:paraId="469E326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DFFCB7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92E7E36"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7ACA480" w14:textId="77777777" w:rsidR="00C0482C" w:rsidRPr="00EE02A1" w:rsidRDefault="00C0482C" w:rsidP="00C0482C">
      <w:pPr>
        <w:pStyle w:val="DevConfigs"/>
        <w:rPr>
          <w:rStyle w:val="DevConfigGray"/>
          <w:lang w:val="en-US"/>
        </w:rPr>
      </w:pPr>
      <w:r w:rsidRPr="00EE02A1">
        <w:rPr>
          <w:rStyle w:val="DevConfigGray"/>
          <w:lang w:val="en-US"/>
        </w:rPr>
        <w:t>!</w:t>
      </w:r>
    </w:p>
    <w:p w14:paraId="252F95E6" w14:textId="77777777" w:rsidR="00C0482C" w:rsidRPr="00EE02A1" w:rsidRDefault="00C0482C" w:rsidP="00C0482C">
      <w:pPr>
        <w:pStyle w:val="DevConfigs"/>
        <w:rPr>
          <w:rStyle w:val="DevConfigGray"/>
          <w:lang w:val="en-US"/>
        </w:rPr>
      </w:pPr>
      <w:r w:rsidRPr="00EE02A1">
        <w:rPr>
          <w:rStyle w:val="DevConfigGray"/>
          <w:lang w:val="en-US"/>
        </w:rPr>
        <w:t>interface FastEthernet0/16</w:t>
      </w:r>
    </w:p>
    <w:p w14:paraId="2D965267"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7AE3F595"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6514FDD"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8719924" w14:textId="77777777" w:rsidR="00C0482C" w:rsidRPr="00EE02A1" w:rsidRDefault="00C0482C" w:rsidP="00C0482C">
      <w:pPr>
        <w:pStyle w:val="DevConfigs"/>
        <w:rPr>
          <w:rStyle w:val="DevConfigGray"/>
          <w:lang w:val="en-US"/>
        </w:rPr>
      </w:pPr>
      <w:r w:rsidRPr="00EE02A1">
        <w:rPr>
          <w:rStyle w:val="DevConfigGray"/>
          <w:lang w:val="en-US"/>
        </w:rPr>
        <w:t>!</w:t>
      </w:r>
    </w:p>
    <w:p w14:paraId="490CDB56" w14:textId="77777777" w:rsidR="00C0482C" w:rsidRPr="00EE02A1" w:rsidRDefault="00C0482C" w:rsidP="00C0482C">
      <w:pPr>
        <w:pStyle w:val="DevConfigs"/>
        <w:rPr>
          <w:rStyle w:val="DevConfigGray"/>
          <w:lang w:val="en-US"/>
        </w:rPr>
      </w:pPr>
      <w:r w:rsidRPr="00EE02A1">
        <w:rPr>
          <w:rStyle w:val="DevConfigGray"/>
          <w:lang w:val="en-US"/>
        </w:rPr>
        <w:t>interface FastEthernet0/17</w:t>
      </w:r>
    </w:p>
    <w:p w14:paraId="0D47433E"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01EB6291"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E30FB4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78242815" w14:textId="77777777" w:rsidR="00C0482C" w:rsidRPr="00EE02A1" w:rsidRDefault="00C0482C" w:rsidP="00C0482C">
      <w:pPr>
        <w:pStyle w:val="DevConfigs"/>
        <w:rPr>
          <w:rStyle w:val="DevConfigGray"/>
          <w:lang w:val="en-US"/>
        </w:rPr>
      </w:pPr>
      <w:r w:rsidRPr="00EE02A1">
        <w:rPr>
          <w:rStyle w:val="DevConfigGray"/>
          <w:lang w:val="en-US"/>
        </w:rPr>
        <w:t>!</w:t>
      </w:r>
    </w:p>
    <w:p w14:paraId="1E22B04E" w14:textId="77777777" w:rsidR="00C0482C" w:rsidRPr="00EE02A1" w:rsidRDefault="00C0482C" w:rsidP="00C0482C">
      <w:pPr>
        <w:pStyle w:val="DevConfigs"/>
        <w:rPr>
          <w:rStyle w:val="DevConfigGray"/>
          <w:lang w:val="en-US"/>
        </w:rPr>
      </w:pPr>
      <w:r w:rsidRPr="00EE02A1">
        <w:rPr>
          <w:rStyle w:val="DevConfigGray"/>
          <w:lang w:val="en-US"/>
        </w:rPr>
        <w:t>interface FastEthernet0/18</w:t>
      </w:r>
    </w:p>
    <w:p w14:paraId="33D271C9"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B63F081"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40E5F7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670AFC5" w14:textId="77777777" w:rsidR="00C0482C" w:rsidRPr="00EE02A1" w:rsidRDefault="00C0482C" w:rsidP="00C0482C">
      <w:pPr>
        <w:pStyle w:val="DevConfigs"/>
        <w:rPr>
          <w:rStyle w:val="DevConfigGray"/>
          <w:lang w:val="en-US"/>
        </w:rPr>
      </w:pPr>
      <w:r w:rsidRPr="00EE02A1">
        <w:rPr>
          <w:rStyle w:val="DevConfigGray"/>
          <w:lang w:val="en-US"/>
        </w:rPr>
        <w:t>!</w:t>
      </w:r>
    </w:p>
    <w:p w14:paraId="4C13EF1C" w14:textId="77777777" w:rsidR="00C0482C" w:rsidRPr="00EE02A1" w:rsidRDefault="00C0482C" w:rsidP="00C0482C">
      <w:pPr>
        <w:pStyle w:val="DevConfigs"/>
        <w:rPr>
          <w:rStyle w:val="DevConfigGray"/>
          <w:lang w:val="en-US"/>
        </w:rPr>
      </w:pPr>
      <w:r w:rsidRPr="00EE02A1">
        <w:rPr>
          <w:rStyle w:val="DevConfigGray"/>
          <w:lang w:val="en-US"/>
        </w:rPr>
        <w:t>interface FastEthernet0/19</w:t>
      </w:r>
    </w:p>
    <w:p w14:paraId="33C8D72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AF27557"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28C6EB7"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080095E" w14:textId="77777777" w:rsidR="00C0482C" w:rsidRPr="00EE02A1" w:rsidRDefault="00C0482C" w:rsidP="00C0482C">
      <w:pPr>
        <w:pStyle w:val="DevConfigs"/>
        <w:rPr>
          <w:rStyle w:val="DevConfigGray"/>
          <w:lang w:val="en-US"/>
        </w:rPr>
      </w:pPr>
      <w:r w:rsidRPr="00EE02A1">
        <w:rPr>
          <w:rStyle w:val="DevConfigGray"/>
          <w:lang w:val="en-US"/>
        </w:rPr>
        <w:t>!</w:t>
      </w:r>
    </w:p>
    <w:p w14:paraId="2AF43F68" w14:textId="77777777" w:rsidR="00C0482C" w:rsidRPr="00EE02A1" w:rsidRDefault="00C0482C" w:rsidP="00C0482C">
      <w:pPr>
        <w:pStyle w:val="DevConfigs"/>
        <w:rPr>
          <w:rStyle w:val="DevConfigGray"/>
          <w:lang w:val="en-US"/>
        </w:rPr>
      </w:pPr>
      <w:r w:rsidRPr="00EE02A1">
        <w:rPr>
          <w:rStyle w:val="DevConfigGray"/>
          <w:lang w:val="en-US"/>
        </w:rPr>
        <w:t>interface FastEthernet0/20</w:t>
      </w:r>
    </w:p>
    <w:p w14:paraId="7731449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821E79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7BF753D"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7015AA8" w14:textId="77777777" w:rsidR="00C0482C" w:rsidRPr="00EE02A1" w:rsidRDefault="00C0482C" w:rsidP="00C0482C">
      <w:pPr>
        <w:pStyle w:val="DevConfigs"/>
        <w:rPr>
          <w:rStyle w:val="DevConfigGray"/>
          <w:lang w:val="en-US"/>
        </w:rPr>
      </w:pPr>
      <w:r w:rsidRPr="00EE02A1">
        <w:rPr>
          <w:rStyle w:val="DevConfigGray"/>
          <w:lang w:val="en-US"/>
        </w:rPr>
        <w:t>!</w:t>
      </w:r>
    </w:p>
    <w:p w14:paraId="69FFD365" w14:textId="77777777" w:rsidR="00C0482C" w:rsidRPr="00EE02A1" w:rsidRDefault="00C0482C" w:rsidP="00C0482C">
      <w:pPr>
        <w:pStyle w:val="DevConfigs"/>
        <w:rPr>
          <w:rStyle w:val="DevConfigGray"/>
          <w:lang w:val="en-US"/>
        </w:rPr>
      </w:pPr>
      <w:r w:rsidRPr="00EE02A1">
        <w:rPr>
          <w:rStyle w:val="DevConfigGray"/>
          <w:lang w:val="en-US"/>
        </w:rPr>
        <w:t>interface FastEthernet0/21</w:t>
      </w:r>
    </w:p>
    <w:p w14:paraId="165DA6E8"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1D8C443"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3EDF7BD"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B45C662" w14:textId="77777777" w:rsidR="00C0482C" w:rsidRPr="00EE02A1" w:rsidRDefault="00C0482C" w:rsidP="00C0482C">
      <w:pPr>
        <w:pStyle w:val="DevConfigs"/>
        <w:rPr>
          <w:rStyle w:val="DevConfigGray"/>
          <w:lang w:val="en-US"/>
        </w:rPr>
      </w:pPr>
      <w:r w:rsidRPr="00EE02A1">
        <w:rPr>
          <w:rStyle w:val="DevConfigGray"/>
          <w:lang w:val="en-US"/>
        </w:rPr>
        <w:t>!</w:t>
      </w:r>
    </w:p>
    <w:p w14:paraId="2ED86456" w14:textId="77777777" w:rsidR="00C0482C" w:rsidRPr="00EE02A1" w:rsidRDefault="00C0482C" w:rsidP="00C0482C">
      <w:pPr>
        <w:pStyle w:val="DevConfigs"/>
        <w:rPr>
          <w:rStyle w:val="DevConfigGray"/>
          <w:lang w:val="en-US"/>
        </w:rPr>
      </w:pPr>
      <w:r w:rsidRPr="00EE02A1">
        <w:rPr>
          <w:rStyle w:val="DevConfigGray"/>
          <w:lang w:val="en-US"/>
        </w:rPr>
        <w:t>interface FastEthernet0/22</w:t>
      </w:r>
    </w:p>
    <w:p w14:paraId="3E8DFCB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824477A"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2D6F51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1B85C1DC" w14:textId="77777777" w:rsidR="00C0482C" w:rsidRPr="00EE02A1" w:rsidRDefault="00C0482C" w:rsidP="00C0482C">
      <w:pPr>
        <w:pStyle w:val="DevConfigs"/>
        <w:rPr>
          <w:rStyle w:val="DevConfigGray"/>
          <w:lang w:val="en-US"/>
        </w:rPr>
      </w:pPr>
      <w:r w:rsidRPr="00EE02A1">
        <w:rPr>
          <w:rStyle w:val="DevConfigGray"/>
          <w:lang w:val="en-US"/>
        </w:rPr>
        <w:t>!</w:t>
      </w:r>
    </w:p>
    <w:p w14:paraId="756ADF79" w14:textId="77777777" w:rsidR="00C0482C" w:rsidRPr="00EE02A1" w:rsidRDefault="00C0482C" w:rsidP="00C0482C">
      <w:pPr>
        <w:pStyle w:val="DevConfigs"/>
        <w:rPr>
          <w:rStyle w:val="DevConfigGray"/>
          <w:lang w:val="en-US"/>
        </w:rPr>
      </w:pPr>
      <w:r w:rsidRPr="00EE02A1">
        <w:rPr>
          <w:rStyle w:val="DevConfigGray"/>
          <w:lang w:val="en-US"/>
        </w:rPr>
        <w:t>interface FastEthernet0/23</w:t>
      </w:r>
    </w:p>
    <w:p w14:paraId="200C1AE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0B70997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79BB13C8"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18F2E568" w14:textId="77777777" w:rsidR="00C0482C" w:rsidRPr="00EE02A1" w:rsidRDefault="00C0482C" w:rsidP="00C0482C">
      <w:pPr>
        <w:pStyle w:val="DevConfigs"/>
        <w:rPr>
          <w:rStyle w:val="DevConfigGray"/>
          <w:lang w:val="en-US"/>
        </w:rPr>
      </w:pPr>
      <w:r w:rsidRPr="00EE02A1">
        <w:rPr>
          <w:rStyle w:val="DevConfigGray"/>
          <w:lang w:val="en-US"/>
        </w:rPr>
        <w:t>!</w:t>
      </w:r>
    </w:p>
    <w:p w14:paraId="39578319" w14:textId="77777777" w:rsidR="00C0482C" w:rsidRPr="00EE02A1" w:rsidRDefault="00C0482C" w:rsidP="00C0482C">
      <w:pPr>
        <w:pStyle w:val="DevConfigs"/>
        <w:rPr>
          <w:rStyle w:val="DevConfigGray"/>
          <w:lang w:val="en-US"/>
        </w:rPr>
      </w:pPr>
      <w:r w:rsidRPr="00EE02A1">
        <w:rPr>
          <w:rStyle w:val="DevConfigGray"/>
          <w:lang w:val="en-US"/>
        </w:rPr>
        <w:t>interface FastEthernet0/24</w:t>
      </w:r>
    </w:p>
    <w:p w14:paraId="6D4D386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67913C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DF926E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A55D1FE" w14:textId="77777777" w:rsidR="00C0482C" w:rsidRPr="00EE02A1" w:rsidRDefault="00C0482C" w:rsidP="00C0482C">
      <w:pPr>
        <w:pStyle w:val="DevConfigs"/>
        <w:rPr>
          <w:rStyle w:val="DevConfigGray"/>
          <w:lang w:val="en-US"/>
        </w:rPr>
      </w:pPr>
      <w:r w:rsidRPr="00EE02A1">
        <w:rPr>
          <w:rStyle w:val="DevConfigGray"/>
          <w:lang w:val="en-US"/>
        </w:rPr>
        <w:t>!</w:t>
      </w:r>
    </w:p>
    <w:p w14:paraId="5965DCF5" w14:textId="77777777" w:rsidR="00C0482C" w:rsidRPr="00EE02A1" w:rsidRDefault="00C0482C" w:rsidP="00C0482C">
      <w:pPr>
        <w:pStyle w:val="DevConfigs"/>
        <w:rPr>
          <w:rStyle w:val="DevConfigGray"/>
          <w:lang w:val="en-US"/>
        </w:rPr>
      </w:pPr>
      <w:r w:rsidRPr="00EE02A1">
        <w:rPr>
          <w:rStyle w:val="DevConfigGray"/>
          <w:lang w:val="en-US"/>
        </w:rPr>
        <w:t>interface GigabitEthernet0/1</w:t>
      </w:r>
    </w:p>
    <w:p w14:paraId="33DA7B1F"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5FB21F1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F6086FB"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5273728" w14:textId="77777777" w:rsidR="00C0482C" w:rsidRPr="00EE02A1" w:rsidRDefault="00C0482C" w:rsidP="00C0482C">
      <w:pPr>
        <w:pStyle w:val="DevConfigs"/>
        <w:rPr>
          <w:rStyle w:val="DevConfigGray"/>
          <w:lang w:val="en-US"/>
        </w:rPr>
      </w:pPr>
      <w:r w:rsidRPr="00EE02A1">
        <w:rPr>
          <w:rStyle w:val="DevConfigGray"/>
          <w:lang w:val="en-US"/>
        </w:rPr>
        <w:t>!</w:t>
      </w:r>
    </w:p>
    <w:p w14:paraId="0C7BC98F" w14:textId="77777777" w:rsidR="00C0482C" w:rsidRPr="00EE02A1" w:rsidRDefault="00C0482C" w:rsidP="00C0482C">
      <w:pPr>
        <w:pStyle w:val="DevConfigs"/>
        <w:rPr>
          <w:rStyle w:val="DevConfigGray"/>
          <w:lang w:val="en-US"/>
        </w:rPr>
      </w:pPr>
      <w:r w:rsidRPr="00EE02A1">
        <w:rPr>
          <w:rStyle w:val="DevConfigGray"/>
          <w:lang w:val="en-US"/>
        </w:rPr>
        <w:t>interface GigabitEthernet0/2</w:t>
      </w:r>
    </w:p>
    <w:p w14:paraId="03F02621"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EF375CA"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CFA89E5"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288E2EB" w14:textId="77777777" w:rsidR="00C0482C" w:rsidRPr="00EE02A1" w:rsidRDefault="00C0482C" w:rsidP="00C0482C">
      <w:pPr>
        <w:pStyle w:val="DevConfigs"/>
        <w:rPr>
          <w:rStyle w:val="DevConfigGray"/>
          <w:lang w:val="en-US"/>
        </w:rPr>
      </w:pPr>
      <w:r w:rsidRPr="00EE02A1">
        <w:rPr>
          <w:rStyle w:val="DevConfigGray"/>
          <w:lang w:val="en-US"/>
        </w:rPr>
        <w:t>!</w:t>
      </w:r>
    </w:p>
    <w:p w14:paraId="18762B36" w14:textId="77777777" w:rsidR="00C0482C" w:rsidRPr="00EE02A1" w:rsidRDefault="00C0482C" w:rsidP="00C0482C">
      <w:pPr>
        <w:pStyle w:val="DevConfigs"/>
        <w:rPr>
          <w:rStyle w:val="DevConfigGray"/>
          <w:lang w:val="en-US"/>
        </w:rPr>
      </w:pPr>
      <w:r w:rsidRPr="00EE02A1">
        <w:rPr>
          <w:rStyle w:val="DevConfigGray"/>
          <w:lang w:val="en-US"/>
        </w:rPr>
        <w:t>interface Vlan1</w:t>
      </w:r>
    </w:p>
    <w:p w14:paraId="0864884B"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13CD5846" w14:textId="77777777" w:rsidR="00C0482C" w:rsidRPr="00EE02A1" w:rsidRDefault="00C0482C" w:rsidP="00C0482C">
      <w:pPr>
        <w:pStyle w:val="DevConfigs"/>
        <w:rPr>
          <w:rStyle w:val="DevConfigGray"/>
          <w:lang w:val="en-US"/>
        </w:rPr>
      </w:pPr>
      <w:r w:rsidRPr="00EE02A1">
        <w:rPr>
          <w:rStyle w:val="DevConfigGray"/>
          <w:lang w:val="en-US"/>
        </w:rPr>
        <w:t>!</w:t>
      </w:r>
    </w:p>
    <w:p w14:paraId="47C043A8" w14:textId="77777777" w:rsidR="00C0482C" w:rsidRPr="00EE02A1" w:rsidRDefault="00C0482C" w:rsidP="00C0482C">
      <w:pPr>
        <w:pStyle w:val="DevConfigs"/>
        <w:rPr>
          <w:rStyle w:val="DevConfigGray"/>
          <w:lang w:val="en-US"/>
        </w:rPr>
      </w:pPr>
      <w:r w:rsidRPr="00EE02A1">
        <w:rPr>
          <w:rStyle w:val="DevConfigGray"/>
          <w:lang w:val="en-US"/>
        </w:rPr>
        <w:t>interface Vlan20</w:t>
      </w:r>
    </w:p>
    <w:p w14:paraId="35F04FC9"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10.20.0.2 255.255.255.0</w:t>
      </w:r>
    </w:p>
    <w:p w14:paraId="5F319DFF" w14:textId="77777777" w:rsidR="00C0482C" w:rsidRPr="00EE02A1" w:rsidRDefault="00C0482C" w:rsidP="00C0482C">
      <w:pPr>
        <w:pStyle w:val="DevConfigs"/>
        <w:rPr>
          <w:rStyle w:val="DevConfigGray"/>
          <w:lang w:val="en-US"/>
        </w:rPr>
      </w:pPr>
      <w:r w:rsidRPr="00EE02A1">
        <w:rPr>
          <w:rStyle w:val="DevConfigGray"/>
          <w:lang w:val="en-US"/>
        </w:rPr>
        <w:t>!</w:t>
      </w:r>
    </w:p>
    <w:p w14:paraId="0D872086"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default-gateway 10.20.0.1</w:t>
      </w:r>
    </w:p>
    <w:p w14:paraId="13F762D7"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server</w:t>
      </w:r>
    </w:p>
    <w:p w14:paraId="14978163"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secure-server</w:t>
      </w:r>
    </w:p>
    <w:p w14:paraId="134B7E0C" w14:textId="77777777" w:rsidR="00C0482C" w:rsidRPr="00EE02A1" w:rsidRDefault="00C0482C" w:rsidP="00C0482C">
      <w:pPr>
        <w:pStyle w:val="DevConfigs"/>
        <w:rPr>
          <w:rStyle w:val="DevConfigGray"/>
          <w:lang w:val="en-US"/>
        </w:rPr>
      </w:pPr>
      <w:r w:rsidRPr="00EE02A1">
        <w:rPr>
          <w:rStyle w:val="DevConfigGray"/>
          <w:lang w:val="en-US"/>
        </w:rPr>
        <w:t>!</w:t>
      </w:r>
    </w:p>
    <w:p w14:paraId="522F45FC" w14:textId="77777777" w:rsidR="00C0482C" w:rsidRPr="00EE02A1" w:rsidRDefault="00C0482C" w:rsidP="00C0482C">
      <w:pPr>
        <w:pStyle w:val="DevConfigs"/>
        <w:rPr>
          <w:rStyle w:val="DevConfigGray"/>
          <w:lang w:val="en-US"/>
        </w:rPr>
      </w:pPr>
      <w:r w:rsidRPr="00EE02A1">
        <w:rPr>
          <w:rStyle w:val="DevConfigGray"/>
          <w:lang w:val="en-US"/>
        </w:rPr>
        <w:t xml:space="preserve">banner </w:t>
      </w:r>
      <w:proofErr w:type="spellStart"/>
      <w:r w:rsidRPr="00EE02A1">
        <w:rPr>
          <w:rStyle w:val="DevConfigGray"/>
          <w:lang w:val="en-US"/>
        </w:rPr>
        <w:t>motd</w:t>
      </w:r>
      <w:proofErr w:type="spellEnd"/>
      <w:r w:rsidRPr="00EE02A1">
        <w:rPr>
          <w:rStyle w:val="DevConfigGray"/>
          <w:lang w:val="en-US"/>
        </w:rPr>
        <w:t xml:space="preserve"> ^C Authorized Users Only! ^C</w:t>
      </w:r>
    </w:p>
    <w:p w14:paraId="7A9CB427" w14:textId="77777777" w:rsidR="00C0482C" w:rsidRPr="00EE02A1" w:rsidRDefault="00C0482C" w:rsidP="00C0482C">
      <w:pPr>
        <w:pStyle w:val="DevConfigs"/>
        <w:rPr>
          <w:rStyle w:val="DevConfigGray"/>
          <w:lang w:val="en-US"/>
        </w:rPr>
      </w:pPr>
      <w:r w:rsidRPr="00EE02A1">
        <w:rPr>
          <w:rStyle w:val="DevConfigGray"/>
          <w:lang w:val="en-US"/>
        </w:rPr>
        <w:t>!</w:t>
      </w:r>
    </w:p>
    <w:p w14:paraId="68B833AD" w14:textId="77777777" w:rsidR="00C0482C" w:rsidRPr="00EE02A1" w:rsidRDefault="00C0482C" w:rsidP="00C0482C">
      <w:pPr>
        <w:pStyle w:val="DevConfigs"/>
        <w:rPr>
          <w:rStyle w:val="DevConfigGray"/>
          <w:lang w:val="en-US"/>
        </w:rPr>
      </w:pPr>
      <w:r w:rsidRPr="00EE02A1">
        <w:rPr>
          <w:rStyle w:val="DevConfigGray"/>
          <w:lang w:val="en-US"/>
        </w:rPr>
        <w:t>line con 0</w:t>
      </w:r>
    </w:p>
    <w:p w14:paraId="7DA36942" w14:textId="77777777" w:rsidR="00C0482C" w:rsidRPr="00EE02A1" w:rsidRDefault="00C0482C" w:rsidP="00C0482C">
      <w:pPr>
        <w:pStyle w:val="DevConfigs"/>
        <w:rPr>
          <w:rStyle w:val="DevConfigGray"/>
          <w:lang w:val="en-US"/>
        </w:rPr>
      </w:pPr>
      <w:r w:rsidRPr="00EE02A1">
        <w:rPr>
          <w:rStyle w:val="DevConfigGray"/>
          <w:lang w:val="en-US"/>
        </w:rPr>
        <w:t xml:space="preserve"> password 7 094F471A1A0A</w:t>
      </w:r>
    </w:p>
    <w:p w14:paraId="0109FB06" w14:textId="77777777" w:rsidR="00C0482C" w:rsidRPr="00EE02A1" w:rsidRDefault="00C0482C" w:rsidP="00C0482C">
      <w:pPr>
        <w:pStyle w:val="DevConfigs"/>
        <w:rPr>
          <w:rStyle w:val="DevConfigGray"/>
          <w:lang w:val="en-US"/>
        </w:rPr>
      </w:pPr>
      <w:r w:rsidRPr="00EE02A1">
        <w:rPr>
          <w:rStyle w:val="DevConfigGray"/>
          <w:lang w:val="en-US"/>
        </w:rPr>
        <w:t xml:space="preserve"> login</w:t>
      </w:r>
    </w:p>
    <w:p w14:paraId="76EFB3F9"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0 4</w:t>
      </w:r>
    </w:p>
    <w:p w14:paraId="64D84A65" w14:textId="77777777" w:rsidR="00C0482C" w:rsidRPr="00EE02A1" w:rsidRDefault="00C0482C" w:rsidP="00C0482C">
      <w:pPr>
        <w:pStyle w:val="DevConfigs"/>
        <w:rPr>
          <w:rStyle w:val="DevConfigGray"/>
          <w:lang w:val="en-US"/>
        </w:rPr>
      </w:pPr>
      <w:r w:rsidRPr="00EE02A1">
        <w:rPr>
          <w:rStyle w:val="DevConfigGray"/>
          <w:lang w:val="en-US"/>
        </w:rPr>
        <w:t xml:space="preserve"> password 7 094F471A1A0A</w:t>
      </w:r>
    </w:p>
    <w:p w14:paraId="58AB027F" w14:textId="77777777" w:rsidR="00C0482C" w:rsidRPr="00EE02A1" w:rsidRDefault="00C0482C" w:rsidP="00C0482C">
      <w:pPr>
        <w:pStyle w:val="DevConfigs"/>
        <w:rPr>
          <w:rStyle w:val="DevConfigGray"/>
          <w:lang w:val="en-US"/>
        </w:rPr>
      </w:pPr>
      <w:r w:rsidRPr="00EE02A1">
        <w:rPr>
          <w:rStyle w:val="DevConfigGray"/>
          <w:lang w:val="en-US"/>
        </w:rPr>
        <w:t xml:space="preserve"> login local</w:t>
      </w:r>
    </w:p>
    <w:p w14:paraId="338B9B01" w14:textId="77777777" w:rsidR="00C0482C" w:rsidRPr="00EE02A1" w:rsidRDefault="00C0482C" w:rsidP="00C0482C">
      <w:pPr>
        <w:pStyle w:val="DevConfigs"/>
        <w:rPr>
          <w:rStyle w:val="DevConfigGray"/>
          <w:lang w:val="en-US"/>
        </w:rPr>
      </w:pPr>
      <w:r w:rsidRPr="00EE02A1">
        <w:rPr>
          <w:rStyle w:val="DevConfigGray"/>
          <w:lang w:val="en-US"/>
        </w:rPr>
        <w:t xml:space="preserve"> transport input </w:t>
      </w:r>
      <w:proofErr w:type="spellStart"/>
      <w:r w:rsidRPr="00EE02A1">
        <w:rPr>
          <w:rStyle w:val="DevConfigGray"/>
          <w:lang w:val="en-US"/>
        </w:rPr>
        <w:t>ssh</w:t>
      </w:r>
      <w:proofErr w:type="spellEnd"/>
    </w:p>
    <w:p w14:paraId="0DC6392D"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5 15</w:t>
      </w:r>
    </w:p>
    <w:p w14:paraId="088C3597" w14:textId="6DA4B0CD" w:rsidR="00C0482C" w:rsidRDefault="00C0482C" w:rsidP="00C0482C">
      <w:pPr>
        <w:pStyle w:val="DevConfigs"/>
        <w:rPr>
          <w:rStyle w:val="DevConfigGray"/>
        </w:rPr>
      </w:pPr>
      <w:r w:rsidRPr="00EE02A1">
        <w:rPr>
          <w:rStyle w:val="DevConfigGray"/>
          <w:lang w:val="en-US"/>
        </w:rPr>
        <w:t xml:space="preserve"> </w:t>
      </w:r>
      <w:proofErr w:type="spellStart"/>
      <w:r>
        <w:rPr>
          <w:rStyle w:val="DevConfigGray"/>
        </w:rPr>
        <w:t>password</w:t>
      </w:r>
      <w:proofErr w:type="spellEnd"/>
      <w:r>
        <w:rPr>
          <w:rStyle w:val="DevConfigGray"/>
        </w:rPr>
        <w:t xml:space="preserve"> 7 094F471A1A0A</w:t>
      </w:r>
    </w:p>
    <w:p w14:paraId="05F084DA" w14:textId="77777777" w:rsidR="00C0482C" w:rsidRPr="003876C6" w:rsidRDefault="00C0482C" w:rsidP="00C0482C">
      <w:pPr>
        <w:pStyle w:val="DevConfigs"/>
        <w:rPr>
          <w:rStyle w:val="DevConfigGray"/>
        </w:rPr>
      </w:pPr>
      <w:r>
        <w:rPr>
          <w:rStyle w:val="DevConfigGray"/>
        </w:rPr>
        <w:lastRenderedPageBreak/>
        <w:t xml:space="preserve"> login</w:t>
      </w:r>
    </w:p>
    <w:p w14:paraId="77254C00" w14:textId="77777777" w:rsidR="00C0482C" w:rsidRPr="003876C6" w:rsidRDefault="00C0482C" w:rsidP="00C0482C">
      <w:pPr>
        <w:pStyle w:val="DevConfigs"/>
        <w:rPr>
          <w:rStyle w:val="DevConfigGray"/>
        </w:rPr>
      </w:pPr>
      <w:r>
        <w:rPr>
          <w:rStyle w:val="DevConfigGray"/>
        </w:rPr>
        <w:t>!</w:t>
      </w:r>
    </w:p>
    <w:p w14:paraId="6CE18DAA" w14:textId="77777777" w:rsidR="00C0482C" w:rsidRPr="00A87853" w:rsidRDefault="00C0482C" w:rsidP="00C0482C">
      <w:pPr>
        <w:pStyle w:val="DevConfigs"/>
        <w:rPr>
          <w:rStyle w:val="DevConfigGray"/>
        </w:rPr>
      </w:pPr>
      <w:r>
        <w:rPr>
          <w:rStyle w:val="DevConfigGray"/>
        </w:rPr>
        <w:t>end</w:t>
      </w:r>
    </w:p>
    <w:p w14:paraId="2404A1BB" w14:textId="77777777" w:rsidR="00C0482C" w:rsidRPr="00125D0F" w:rsidRDefault="00C0482C" w:rsidP="00C0482C">
      <w:pPr>
        <w:pStyle w:val="Ttulo1"/>
        <w:rPr>
          <w:rStyle w:val="LabSectionGray"/>
          <w:b w:val="0"/>
          <w:bCs w:val="0"/>
        </w:rPr>
      </w:pPr>
      <w:r>
        <w:rPr>
          <w:rStyle w:val="LabSectionGray"/>
        </w:rPr>
        <w:t>Switch S2</w:t>
      </w:r>
    </w:p>
    <w:p w14:paraId="60BD36DB" w14:textId="77777777" w:rsidR="00C0482C" w:rsidRPr="003876C6" w:rsidRDefault="00C0482C" w:rsidP="00C0482C">
      <w:pPr>
        <w:pStyle w:val="DevConfigs"/>
        <w:rPr>
          <w:rStyle w:val="DevConfigGray"/>
        </w:rPr>
      </w:pPr>
      <w:r>
        <w:rPr>
          <w:rStyle w:val="DevConfigGray"/>
        </w:rPr>
        <w:t xml:space="preserve">S2# </w:t>
      </w:r>
      <w:r w:rsidRPr="00F83C49">
        <w:rPr>
          <w:rStyle w:val="DevConfigGray"/>
          <w:b/>
        </w:rPr>
        <w:t>show run</w:t>
      </w:r>
    </w:p>
    <w:p w14:paraId="55EE6B0A" w14:textId="77777777" w:rsidR="00C0482C" w:rsidRPr="003876C6" w:rsidRDefault="00C0482C" w:rsidP="00C0482C">
      <w:pPr>
        <w:pStyle w:val="DevConfigs"/>
        <w:rPr>
          <w:rStyle w:val="DevConfigGray"/>
        </w:rPr>
      </w:pPr>
      <w:r>
        <w:rPr>
          <w:rStyle w:val="DevConfigGray"/>
        </w:rPr>
        <w:t>Building configuration...</w:t>
      </w:r>
    </w:p>
    <w:p w14:paraId="368D45A9" w14:textId="77777777" w:rsidR="00C0482C" w:rsidRPr="003876C6" w:rsidRDefault="00C0482C" w:rsidP="00C0482C">
      <w:pPr>
        <w:pStyle w:val="DevConfigs"/>
        <w:rPr>
          <w:rStyle w:val="DevConfigGray"/>
        </w:rPr>
      </w:pPr>
    </w:p>
    <w:p w14:paraId="64B634DE" w14:textId="77777777" w:rsidR="00C0482C" w:rsidRPr="003876C6" w:rsidRDefault="00C0482C" w:rsidP="00C0482C">
      <w:pPr>
        <w:pStyle w:val="DevConfigs"/>
        <w:rPr>
          <w:rStyle w:val="DevConfigGray"/>
        </w:rPr>
      </w:pPr>
      <w:r>
        <w:rPr>
          <w:rStyle w:val="DevConfigGray"/>
        </w:rPr>
        <w:t>Current configuration : 3247 bytes</w:t>
      </w:r>
    </w:p>
    <w:p w14:paraId="2D8C296D" w14:textId="77777777" w:rsidR="00C0482C" w:rsidRPr="003876C6" w:rsidRDefault="00C0482C" w:rsidP="00C0482C">
      <w:pPr>
        <w:pStyle w:val="DevConfigs"/>
        <w:rPr>
          <w:rStyle w:val="DevConfigGray"/>
        </w:rPr>
      </w:pPr>
      <w:r>
        <w:rPr>
          <w:rStyle w:val="DevConfigGray"/>
        </w:rPr>
        <w:t>!</w:t>
      </w:r>
    </w:p>
    <w:p w14:paraId="751E188E" w14:textId="77777777" w:rsidR="00C0482C" w:rsidRPr="003876C6" w:rsidRDefault="00C0482C" w:rsidP="00C0482C">
      <w:pPr>
        <w:pStyle w:val="DevConfigs"/>
        <w:rPr>
          <w:rStyle w:val="DevConfigGray"/>
        </w:rPr>
      </w:pPr>
      <w:r>
        <w:rPr>
          <w:rStyle w:val="DevConfigGray"/>
        </w:rPr>
        <w:t>version 15.2</w:t>
      </w:r>
    </w:p>
    <w:p w14:paraId="1EA0F740" w14:textId="77777777" w:rsidR="00C0482C" w:rsidRPr="003876C6" w:rsidRDefault="00C0482C" w:rsidP="00C0482C">
      <w:pPr>
        <w:pStyle w:val="DevConfigs"/>
        <w:rPr>
          <w:rStyle w:val="DevConfigGray"/>
        </w:rPr>
      </w:pPr>
      <w:r>
        <w:rPr>
          <w:rStyle w:val="DevConfigGray"/>
        </w:rPr>
        <w:t>no service pad</w:t>
      </w:r>
    </w:p>
    <w:p w14:paraId="203A08E0" w14:textId="77777777" w:rsidR="00C0482C" w:rsidRPr="003876C6" w:rsidRDefault="00C0482C" w:rsidP="00C0482C">
      <w:pPr>
        <w:pStyle w:val="DevConfigs"/>
        <w:rPr>
          <w:rStyle w:val="DevConfigGray"/>
        </w:rPr>
      </w:pPr>
      <w:r>
        <w:rPr>
          <w:rStyle w:val="DevConfigGray"/>
        </w:rPr>
        <w:t>service timestamps debug datetime msec</w:t>
      </w:r>
    </w:p>
    <w:p w14:paraId="6D733CCF" w14:textId="77777777" w:rsidR="00C0482C" w:rsidRPr="003876C6" w:rsidRDefault="00C0482C" w:rsidP="00C0482C">
      <w:pPr>
        <w:pStyle w:val="DevConfigs"/>
        <w:rPr>
          <w:rStyle w:val="DevConfigGray"/>
        </w:rPr>
      </w:pPr>
      <w:r>
        <w:rPr>
          <w:rStyle w:val="DevConfigGray"/>
        </w:rPr>
        <w:t>service timestamps log datetime msec</w:t>
      </w:r>
    </w:p>
    <w:p w14:paraId="78F0BD51" w14:textId="77777777" w:rsidR="00C0482C" w:rsidRPr="003876C6" w:rsidRDefault="00C0482C" w:rsidP="00C0482C">
      <w:pPr>
        <w:pStyle w:val="DevConfigs"/>
        <w:rPr>
          <w:rStyle w:val="DevConfigGray"/>
        </w:rPr>
      </w:pPr>
      <w:r>
        <w:rPr>
          <w:rStyle w:val="DevConfigGray"/>
        </w:rPr>
        <w:t>service password-encryption</w:t>
      </w:r>
    </w:p>
    <w:p w14:paraId="469BD0D3" w14:textId="77777777" w:rsidR="00C0482C" w:rsidRPr="003876C6" w:rsidRDefault="00C0482C" w:rsidP="00C0482C">
      <w:pPr>
        <w:pStyle w:val="DevConfigs"/>
        <w:rPr>
          <w:rStyle w:val="DevConfigGray"/>
        </w:rPr>
      </w:pPr>
      <w:r>
        <w:rPr>
          <w:rStyle w:val="DevConfigGray"/>
        </w:rPr>
        <w:t>!</w:t>
      </w:r>
    </w:p>
    <w:p w14:paraId="62A706FE" w14:textId="77777777" w:rsidR="00C0482C" w:rsidRPr="003876C6" w:rsidRDefault="00C0482C" w:rsidP="00C0482C">
      <w:pPr>
        <w:pStyle w:val="DevConfigs"/>
        <w:rPr>
          <w:rStyle w:val="DevConfigGray"/>
        </w:rPr>
      </w:pPr>
      <w:r>
        <w:rPr>
          <w:rStyle w:val="DevConfigGray"/>
        </w:rPr>
        <w:t>hostname S2</w:t>
      </w:r>
    </w:p>
    <w:p w14:paraId="3CC41E08" w14:textId="77777777" w:rsidR="00C0482C" w:rsidRPr="003876C6" w:rsidRDefault="00C0482C" w:rsidP="00C0482C">
      <w:pPr>
        <w:pStyle w:val="DevConfigs"/>
        <w:rPr>
          <w:rStyle w:val="DevConfigGray"/>
        </w:rPr>
      </w:pPr>
      <w:r>
        <w:rPr>
          <w:rStyle w:val="DevConfigGray"/>
        </w:rPr>
        <w:t>!</w:t>
      </w:r>
    </w:p>
    <w:p w14:paraId="4AC0F7FD" w14:textId="77777777" w:rsidR="00C0482C" w:rsidRPr="003876C6" w:rsidRDefault="00C0482C" w:rsidP="00C0482C">
      <w:pPr>
        <w:pStyle w:val="DevConfigs"/>
        <w:rPr>
          <w:rStyle w:val="DevConfigGray"/>
        </w:rPr>
      </w:pPr>
      <w:r>
        <w:rPr>
          <w:rStyle w:val="DevConfigGray"/>
        </w:rPr>
        <w:t>boot-start-marker</w:t>
      </w:r>
    </w:p>
    <w:p w14:paraId="67F69201" w14:textId="77777777" w:rsidR="00C0482C" w:rsidRPr="003876C6" w:rsidRDefault="00C0482C" w:rsidP="00C0482C">
      <w:pPr>
        <w:pStyle w:val="DevConfigs"/>
        <w:rPr>
          <w:rStyle w:val="DevConfigGray"/>
        </w:rPr>
      </w:pPr>
      <w:r>
        <w:rPr>
          <w:rStyle w:val="DevConfigGray"/>
        </w:rPr>
        <w:t>boot-end-marker</w:t>
      </w:r>
    </w:p>
    <w:p w14:paraId="794C1C2F" w14:textId="77777777" w:rsidR="00C0482C" w:rsidRPr="003876C6" w:rsidRDefault="00C0482C" w:rsidP="00C0482C">
      <w:pPr>
        <w:pStyle w:val="DevConfigs"/>
        <w:rPr>
          <w:rStyle w:val="DevConfigGray"/>
        </w:rPr>
      </w:pPr>
      <w:r>
        <w:rPr>
          <w:rStyle w:val="DevConfigGray"/>
        </w:rPr>
        <w:t>!</w:t>
      </w:r>
    </w:p>
    <w:p w14:paraId="77E21F85" w14:textId="170FA4E1" w:rsidR="00C0482C" w:rsidRPr="003876C6" w:rsidRDefault="009E448D" w:rsidP="00C0482C">
      <w:pPr>
        <w:pStyle w:val="DevConfigs"/>
        <w:rPr>
          <w:rStyle w:val="DevConfigGray"/>
        </w:rPr>
      </w:pPr>
      <w:proofErr w:type="spellStart"/>
      <w:r w:rsidRPr="009E448D">
        <w:rPr>
          <w:rStyle w:val="DevConfigGray"/>
        </w:rPr>
        <w:t>enable</w:t>
      </w:r>
      <w:proofErr w:type="spellEnd"/>
      <w:r w:rsidRPr="009E448D">
        <w:rPr>
          <w:rStyle w:val="DevConfigGray"/>
        </w:rPr>
        <w:t xml:space="preserve"> </w:t>
      </w:r>
      <w:proofErr w:type="spellStart"/>
      <w:r w:rsidRPr="009E448D">
        <w:rPr>
          <w:rStyle w:val="DevConfigGray"/>
        </w:rPr>
        <w:t>secret</w:t>
      </w:r>
      <w:proofErr w:type="spellEnd"/>
      <w:r w:rsidRPr="009E448D">
        <w:rPr>
          <w:rStyle w:val="DevConfigGray"/>
        </w:rPr>
        <w:t xml:space="preserve"> </w:t>
      </w:r>
      <w:r w:rsidR="00C0482C">
        <w:rPr>
          <w:rStyle w:val="DevConfigGray"/>
        </w:rPr>
        <w:t>5 $1$GA7R$4qxUHJCSRZgvZesdovpuw.</w:t>
      </w:r>
    </w:p>
    <w:p w14:paraId="38E0399D" w14:textId="77777777" w:rsidR="00C0482C" w:rsidRPr="003876C6" w:rsidRDefault="00C0482C" w:rsidP="00C0482C">
      <w:pPr>
        <w:pStyle w:val="DevConfigs"/>
        <w:rPr>
          <w:rStyle w:val="DevConfigGray"/>
        </w:rPr>
      </w:pPr>
      <w:r>
        <w:rPr>
          <w:rStyle w:val="DevConfigGray"/>
        </w:rPr>
        <w:t>!</w:t>
      </w:r>
    </w:p>
    <w:p w14:paraId="0D0EFF19" w14:textId="0B4E80CB" w:rsidR="00C0482C" w:rsidRPr="009E448D" w:rsidRDefault="009E448D" w:rsidP="00C0482C">
      <w:pPr>
        <w:pStyle w:val="DevConfigs"/>
        <w:rPr>
          <w:rStyle w:val="DevConfigGray"/>
          <w:lang w:val="en-US"/>
        </w:rPr>
      </w:pPr>
      <w:r w:rsidRPr="009E448D">
        <w:rPr>
          <w:rStyle w:val="DevConfigGray"/>
          <w:lang w:val="en-US"/>
        </w:rPr>
        <w:t xml:space="preserve">username </w:t>
      </w:r>
      <w:r w:rsidR="00C0482C" w:rsidRPr="009E448D">
        <w:rPr>
          <w:rStyle w:val="DevConfigGray"/>
          <w:lang w:val="en-US"/>
        </w:rPr>
        <w:t>sshAdmin secreto 5 $1$x0mr$slspheu7xxlv8hw1.bld3.</w:t>
      </w:r>
    </w:p>
    <w:p w14:paraId="135D2B5D"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aaa</w:t>
      </w:r>
      <w:proofErr w:type="spellEnd"/>
      <w:r w:rsidRPr="00EE02A1">
        <w:rPr>
          <w:rStyle w:val="DevConfigGray"/>
          <w:lang w:val="en-US"/>
        </w:rPr>
        <w:t xml:space="preserve"> new-model</w:t>
      </w:r>
    </w:p>
    <w:p w14:paraId="78555AFC" w14:textId="77777777" w:rsidR="00C0482C" w:rsidRPr="00EE02A1" w:rsidRDefault="00C0482C" w:rsidP="00C0482C">
      <w:pPr>
        <w:pStyle w:val="DevConfigs"/>
        <w:rPr>
          <w:rStyle w:val="DevConfigGray"/>
          <w:lang w:val="en-US"/>
        </w:rPr>
      </w:pPr>
      <w:r w:rsidRPr="00EE02A1">
        <w:rPr>
          <w:rStyle w:val="DevConfigGray"/>
          <w:lang w:val="en-US"/>
        </w:rPr>
        <w:t xml:space="preserve">system </w:t>
      </w:r>
      <w:proofErr w:type="spellStart"/>
      <w:r w:rsidRPr="00EE02A1">
        <w:rPr>
          <w:rStyle w:val="DevConfigGray"/>
          <w:lang w:val="en-US"/>
        </w:rPr>
        <w:t>mtu</w:t>
      </w:r>
      <w:proofErr w:type="spellEnd"/>
      <w:r w:rsidRPr="00EE02A1">
        <w:rPr>
          <w:rStyle w:val="DevConfigGray"/>
          <w:lang w:val="en-US"/>
        </w:rPr>
        <w:t xml:space="preserve"> routing 1500</w:t>
      </w:r>
    </w:p>
    <w:p w14:paraId="7D906B55" w14:textId="77777777" w:rsidR="00C0482C" w:rsidRPr="00EE02A1" w:rsidRDefault="00C0482C" w:rsidP="00C0482C">
      <w:pPr>
        <w:pStyle w:val="DevConfigs"/>
        <w:rPr>
          <w:rStyle w:val="DevConfigGray"/>
          <w:lang w:val="en-US"/>
        </w:rPr>
      </w:pPr>
      <w:r w:rsidRPr="00EE02A1">
        <w:rPr>
          <w:rStyle w:val="DevConfigGray"/>
          <w:lang w:val="en-US"/>
        </w:rPr>
        <w:t>!</w:t>
      </w:r>
    </w:p>
    <w:p w14:paraId="28728A66" w14:textId="77777777" w:rsidR="00C0482C" w:rsidRPr="00EE02A1" w:rsidRDefault="00C0482C" w:rsidP="00C0482C">
      <w:pPr>
        <w:pStyle w:val="DevConfigs"/>
        <w:rPr>
          <w:rStyle w:val="DevConfigGray"/>
          <w:lang w:val="en-US"/>
        </w:rPr>
      </w:pPr>
      <w:r w:rsidRPr="00EE02A1">
        <w:rPr>
          <w:rStyle w:val="DevConfigGray"/>
          <w:lang w:val="en-US"/>
        </w:rPr>
        <w:t>!</w:t>
      </w:r>
    </w:p>
    <w:p w14:paraId="4D3441E5" w14:textId="77777777" w:rsidR="00C0482C" w:rsidRPr="00EE02A1" w:rsidRDefault="00C0482C" w:rsidP="00C0482C">
      <w:pPr>
        <w:pStyle w:val="DevConfigs"/>
        <w:rPr>
          <w:rStyle w:val="DevConfigGray"/>
          <w:lang w:val="en-US"/>
        </w:rPr>
      </w:pPr>
      <w:r w:rsidRPr="00EE02A1">
        <w:rPr>
          <w:rStyle w:val="DevConfigGray"/>
          <w:lang w:val="en-US"/>
        </w:rPr>
        <w:t xml:space="preserve">no </w:t>
      </w:r>
      <w:proofErr w:type="spellStart"/>
      <w:r w:rsidRPr="00EE02A1">
        <w:rPr>
          <w:rStyle w:val="DevConfigGray"/>
          <w:lang w:val="en-US"/>
        </w:rPr>
        <w:t>ip</w:t>
      </w:r>
      <w:proofErr w:type="spellEnd"/>
      <w:r w:rsidRPr="00EE02A1">
        <w:rPr>
          <w:rStyle w:val="DevConfigGray"/>
          <w:lang w:val="en-US"/>
        </w:rPr>
        <w:t xml:space="preserve"> domain-lookup</w:t>
      </w:r>
    </w:p>
    <w:p w14:paraId="68D0DC09"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domain-name ccna-lab.com</w:t>
      </w:r>
    </w:p>
    <w:p w14:paraId="2F962A0D" w14:textId="77777777" w:rsidR="00C0482C" w:rsidRPr="00EE02A1" w:rsidRDefault="00C0482C" w:rsidP="00C0482C">
      <w:pPr>
        <w:pStyle w:val="DevConfigs"/>
        <w:rPr>
          <w:rStyle w:val="DevConfigGray"/>
          <w:lang w:val="en-US"/>
        </w:rPr>
      </w:pPr>
      <w:r w:rsidRPr="00EE02A1">
        <w:rPr>
          <w:rStyle w:val="DevConfigGray"/>
          <w:lang w:val="en-US"/>
        </w:rPr>
        <w:t>!</w:t>
      </w:r>
    </w:p>
    <w:p w14:paraId="2ED7F3F7" w14:textId="77777777" w:rsidR="00C0482C" w:rsidRPr="00EE02A1" w:rsidRDefault="00C0482C" w:rsidP="00C0482C">
      <w:pPr>
        <w:pStyle w:val="DevConfigs"/>
        <w:rPr>
          <w:rStyle w:val="DevConfigGray"/>
          <w:lang w:val="en-US"/>
        </w:rPr>
      </w:pPr>
      <w:r w:rsidRPr="00EE02A1">
        <w:rPr>
          <w:rStyle w:val="DevConfigGray"/>
          <w:lang w:val="en-US"/>
        </w:rPr>
        <w:t>!</w:t>
      </w:r>
    </w:p>
    <w:p w14:paraId="2DB709E5" w14:textId="77777777" w:rsidR="00C0482C" w:rsidRPr="00EE02A1" w:rsidRDefault="00C0482C" w:rsidP="00C0482C">
      <w:pPr>
        <w:pStyle w:val="DevConfigs"/>
        <w:rPr>
          <w:rStyle w:val="DevConfigGray"/>
          <w:lang w:val="en-US"/>
        </w:rPr>
      </w:pPr>
      <w:r w:rsidRPr="00EE02A1">
        <w:rPr>
          <w:rStyle w:val="DevConfigGray"/>
          <w:lang w:val="en-US"/>
        </w:rPr>
        <w:t>spanning-tree mode rapid-</w:t>
      </w:r>
      <w:proofErr w:type="spellStart"/>
      <w:r w:rsidRPr="00EE02A1">
        <w:rPr>
          <w:rStyle w:val="DevConfigGray"/>
          <w:lang w:val="en-US"/>
        </w:rPr>
        <w:t>pvst</w:t>
      </w:r>
      <w:proofErr w:type="spellEnd"/>
    </w:p>
    <w:p w14:paraId="620374C0" w14:textId="77777777" w:rsidR="00C0482C" w:rsidRPr="00EE02A1" w:rsidRDefault="00C0482C" w:rsidP="00C0482C">
      <w:pPr>
        <w:pStyle w:val="DevConfigs"/>
        <w:rPr>
          <w:rStyle w:val="DevConfigGray"/>
          <w:lang w:val="en-US"/>
        </w:rPr>
      </w:pPr>
      <w:r w:rsidRPr="00EE02A1">
        <w:rPr>
          <w:rStyle w:val="DevConfigGray"/>
          <w:lang w:val="en-US"/>
        </w:rPr>
        <w:t>spanning-tree extend system-id</w:t>
      </w:r>
    </w:p>
    <w:p w14:paraId="39A2CC6E" w14:textId="77777777" w:rsidR="00C0482C" w:rsidRPr="00EE02A1" w:rsidRDefault="00C0482C" w:rsidP="00C0482C">
      <w:pPr>
        <w:pStyle w:val="DevConfigs"/>
        <w:rPr>
          <w:rStyle w:val="DevConfigGray"/>
          <w:lang w:val="en-US"/>
        </w:rPr>
      </w:pPr>
      <w:r w:rsidRPr="00EE02A1">
        <w:rPr>
          <w:rStyle w:val="DevConfigGray"/>
          <w:lang w:val="en-US"/>
        </w:rPr>
        <w:t>!</w:t>
      </w:r>
    </w:p>
    <w:p w14:paraId="35897A45" w14:textId="77777777" w:rsidR="00C0482C" w:rsidRPr="00EE02A1" w:rsidRDefault="00C0482C" w:rsidP="00C0482C">
      <w:pPr>
        <w:pStyle w:val="DevConfigs"/>
        <w:rPr>
          <w:rStyle w:val="DevConfigGray"/>
          <w:lang w:val="en-US"/>
        </w:rPr>
      </w:pPr>
      <w:proofErr w:type="spellStart"/>
      <w:r w:rsidRPr="00EE02A1">
        <w:rPr>
          <w:rStyle w:val="DevConfigGray"/>
          <w:lang w:val="en-US"/>
        </w:rPr>
        <w:t>vlan</w:t>
      </w:r>
      <w:proofErr w:type="spellEnd"/>
      <w:r w:rsidRPr="00EE02A1">
        <w:rPr>
          <w:rStyle w:val="DevConfigGray"/>
          <w:lang w:val="en-US"/>
        </w:rPr>
        <w:t xml:space="preserve"> internal allocation policy ascending</w:t>
      </w:r>
    </w:p>
    <w:p w14:paraId="76246887" w14:textId="77777777" w:rsidR="00C0482C" w:rsidRPr="00EE02A1" w:rsidRDefault="00C0482C" w:rsidP="00C0482C">
      <w:pPr>
        <w:pStyle w:val="DevConfigs"/>
        <w:rPr>
          <w:rStyle w:val="DevConfigGray"/>
          <w:lang w:val="en-US"/>
        </w:rPr>
      </w:pPr>
      <w:r w:rsidRPr="00EE02A1">
        <w:rPr>
          <w:rStyle w:val="DevConfigGray"/>
          <w:lang w:val="en-US"/>
        </w:rPr>
        <w:t>!</w:t>
      </w:r>
    </w:p>
    <w:p w14:paraId="6DCAFD79" w14:textId="77777777" w:rsidR="00C0482C" w:rsidRPr="00EE02A1" w:rsidRDefault="00C0482C" w:rsidP="00C0482C">
      <w:pPr>
        <w:pStyle w:val="DevConfigs"/>
        <w:rPr>
          <w:rStyle w:val="DevConfigGray"/>
          <w:lang w:val="en-US"/>
        </w:rPr>
      </w:pPr>
      <w:r w:rsidRPr="00EE02A1">
        <w:rPr>
          <w:rStyle w:val="DevConfigGray"/>
          <w:lang w:val="en-US"/>
        </w:rPr>
        <w:t>!</w:t>
      </w:r>
    </w:p>
    <w:p w14:paraId="1F6B03AB" w14:textId="77777777" w:rsidR="00C0482C" w:rsidRPr="00EE02A1" w:rsidRDefault="00C0482C" w:rsidP="00C0482C">
      <w:pPr>
        <w:pStyle w:val="DevConfigs"/>
        <w:rPr>
          <w:rStyle w:val="DevConfigGray"/>
          <w:lang w:val="en-US"/>
        </w:rPr>
      </w:pPr>
      <w:r w:rsidRPr="00EE02A1">
        <w:rPr>
          <w:rStyle w:val="DevConfigGray"/>
          <w:lang w:val="en-US"/>
        </w:rPr>
        <w:t>interface FastEthernet0/1</w:t>
      </w:r>
    </w:p>
    <w:p w14:paraId="67788292" w14:textId="77777777" w:rsidR="00C0482C" w:rsidRPr="00EE02A1" w:rsidRDefault="00C0482C" w:rsidP="00C0482C">
      <w:pPr>
        <w:pStyle w:val="DevConfigs"/>
        <w:rPr>
          <w:rStyle w:val="DevConfigGray"/>
          <w:lang w:val="en-US"/>
        </w:rPr>
      </w:pPr>
      <w:r w:rsidRPr="00EE02A1">
        <w:rPr>
          <w:rStyle w:val="DevConfigGray"/>
          <w:lang w:val="en-US"/>
        </w:rPr>
        <w:t xml:space="preserve">switchport trunk allowed </w:t>
      </w:r>
      <w:proofErr w:type="spellStart"/>
      <w:r w:rsidRPr="00EE02A1">
        <w:rPr>
          <w:rStyle w:val="DevConfigGray"/>
          <w:lang w:val="en-US"/>
        </w:rPr>
        <w:t>vlan</w:t>
      </w:r>
      <w:proofErr w:type="spellEnd"/>
      <w:r w:rsidRPr="00EE02A1">
        <w:rPr>
          <w:rStyle w:val="DevConfigGray"/>
          <w:lang w:val="en-US"/>
        </w:rPr>
        <w:t xml:space="preserve"> 20,30,40,1000</w:t>
      </w:r>
    </w:p>
    <w:p w14:paraId="153617DF" w14:textId="77777777" w:rsidR="00C0482C" w:rsidRPr="00EE02A1" w:rsidRDefault="00C0482C" w:rsidP="00C0482C">
      <w:pPr>
        <w:pStyle w:val="DevConfigs"/>
        <w:rPr>
          <w:rStyle w:val="DevConfigGray"/>
          <w:lang w:val="en-US"/>
        </w:rPr>
      </w:pPr>
      <w:r w:rsidRPr="00EE02A1">
        <w:rPr>
          <w:rStyle w:val="DevConfigGray"/>
          <w:lang w:val="en-US"/>
        </w:rPr>
        <w:t xml:space="preserve"> switchport trunk native </w:t>
      </w:r>
      <w:proofErr w:type="spellStart"/>
      <w:r w:rsidRPr="00EE02A1">
        <w:rPr>
          <w:rStyle w:val="DevConfigGray"/>
          <w:lang w:val="en-US"/>
        </w:rPr>
        <w:t>vlan</w:t>
      </w:r>
      <w:proofErr w:type="spellEnd"/>
      <w:r w:rsidRPr="00EE02A1">
        <w:rPr>
          <w:rStyle w:val="DevConfigGray"/>
          <w:lang w:val="en-US"/>
        </w:rPr>
        <w:t xml:space="preserve"> 1000</w:t>
      </w:r>
    </w:p>
    <w:p w14:paraId="573E9104" w14:textId="77777777" w:rsidR="00C0482C" w:rsidRPr="00EE02A1" w:rsidRDefault="00C0482C" w:rsidP="00C0482C">
      <w:pPr>
        <w:pStyle w:val="DevConfigs"/>
        <w:rPr>
          <w:rStyle w:val="DevConfigGray"/>
          <w:lang w:val="en-US"/>
        </w:rPr>
      </w:pPr>
      <w:r w:rsidRPr="00EE02A1">
        <w:rPr>
          <w:rStyle w:val="DevConfigGray"/>
          <w:lang w:val="en-US"/>
        </w:rPr>
        <w:t xml:space="preserve"> switchport mode trunk</w:t>
      </w:r>
    </w:p>
    <w:p w14:paraId="164E197A" w14:textId="77777777" w:rsidR="00C0482C" w:rsidRPr="00EE02A1" w:rsidRDefault="00C0482C" w:rsidP="00C0482C">
      <w:pPr>
        <w:pStyle w:val="DevConfigs"/>
        <w:rPr>
          <w:rStyle w:val="DevConfigGray"/>
          <w:lang w:val="en-US"/>
        </w:rPr>
      </w:pPr>
      <w:r w:rsidRPr="00EE02A1">
        <w:rPr>
          <w:rStyle w:val="DevConfigGray"/>
          <w:lang w:val="en-US"/>
        </w:rPr>
        <w:t>!</w:t>
      </w:r>
    </w:p>
    <w:p w14:paraId="4D341AB0" w14:textId="77777777" w:rsidR="00C0482C" w:rsidRPr="00EE02A1" w:rsidRDefault="00C0482C" w:rsidP="00C0482C">
      <w:pPr>
        <w:pStyle w:val="DevConfigs"/>
        <w:rPr>
          <w:rStyle w:val="DevConfigGray"/>
          <w:lang w:val="en-US"/>
        </w:rPr>
      </w:pPr>
      <w:r w:rsidRPr="00EE02A1">
        <w:rPr>
          <w:rStyle w:val="DevConfigGray"/>
          <w:lang w:val="en-US"/>
        </w:rPr>
        <w:t>interface FastEthernet0/2</w:t>
      </w:r>
    </w:p>
    <w:p w14:paraId="62F0A2B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49EF29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0CE4A5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50725F4" w14:textId="77777777" w:rsidR="00C0482C" w:rsidRPr="00EE02A1" w:rsidRDefault="00C0482C" w:rsidP="00C0482C">
      <w:pPr>
        <w:pStyle w:val="DevConfigs"/>
        <w:rPr>
          <w:rStyle w:val="DevConfigGray"/>
          <w:lang w:val="en-US"/>
        </w:rPr>
      </w:pPr>
      <w:r w:rsidRPr="00EE02A1">
        <w:rPr>
          <w:rStyle w:val="DevConfigGray"/>
          <w:lang w:val="en-US"/>
        </w:rPr>
        <w:t>!</w:t>
      </w:r>
    </w:p>
    <w:p w14:paraId="1E47D184" w14:textId="77777777" w:rsidR="00C0482C" w:rsidRPr="00EE02A1" w:rsidRDefault="00C0482C" w:rsidP="00C0482C">
      <w:pPr>
        <w:pStyle w:val="DevConfigs"/>
        <w:rPr>
          <w:rStyle w:val="DevConfigGray"/>
          <w:lang w:val="en-US"/>
        </w:rPr>
      </w:pPr>
      <w:r w:rsidRPr="00EE02A1">
        <w:rPr>
          <w:rStyle w:val="DevConfigGray"/>
          <w:lang w:val="en-US"/>
        </w:rPr>
        <w:t>interface FastEthernet0/3</w:t>
      </w:r>
    </w:p>
    <w:p w14:paraId="443D808E"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switchport access </w:t>
      </w:r>
      <w:proofErr w:type="spellStart"/>
      <w:r w:rsidRPr="00EE02A1">
        <w:rPr>
          <w:rStyle w:val="DevConfigGray"/>
          <w:lang w:val="en-US"/>
        </w:rPr>
        <w:t>vlan</w:t>
      </w:r>
      <w:proofErr w:type="spellEnd"/>
      <w:r w:rsidRPr="00EE02A1">
        <w:rPr>
          <w:rStyle w:val="DevConfigGray"/>
          <w:lang w:val="en-US"/>
        </w:rPr>
        <w:t xml:space="preserve"> 999</w:t>
      </w:r>
    </w:p>
    <w:p w14:paraId="0679ABF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4C7F20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59D170B" w14:textId="77777777" w:rsidR="00C0482C" w:rsidRPr="00EE02A1" w:rsidRDefault="00C0482C" w:rsidP="00C0482C">
      <w:pPr>
        <w:pStyle w:val="DevConfigs"/>
        <w:rPr>
          <w:rStyle w:val="DevConfigGray"/>
          <w:lang w:val="en-US"/>
        </w:rPr>
      </w:pPr>
      <w:r w:rsidRPr="00EE02A1">
        <w:rPr>
          <w:rStyle w:val="DevConfigGray"/>
          <w:lang w:val="en-US"/>
        </w:rPr>
        <w:t>!</w:t>
      </w:r>
    </w:p>
    <w:p w14:paraId="7689B751" w14:textId="77777777" w:rsidR="00C0482C" w:rsidRPr="00EE02A1" w:rsidRDefault="00C0482C" w:rsidP="00C0482C">
      <w:pPr>
        <w:pStyle w:val="DevConfigs"/>
        <w:rPr>
          <w:rStyle w:val="DevConfigGray"/>
          <w:lang w:val="en-US"/>
        </w:rPr>
      </w:pPr>
      <w:r w:rsidRPr="00EE02A1">
        <w:rPr>
          <w:rStyle w:val="DevConfigGray"/>
          <w:lang w:val="en-US"/>
        </w:rPr>
        <w:t>interface FastEthernet0/4</w:t>
      </w:r>
    </w:p>
    <w:p w14:paraId="1C4A92B8"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73EB4CB8"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4EB31AC"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DDD4CA7" w14:textId="77777777" w:rsidR="00C0482C" w:rsidRPr="00EE02A1" w:rsidRDefault="00C0482C" w:rsidP="00C0482C">
      <w:pPr>
        <w:pStyle w:val="DevConfigs"/>
        <w:rPr>
          <w:rStyle w:val="DevConfigGray"/>
          <w:lang w:val="en-US"/>
        </w:rPr>
      </w:pPr>
      <w:r w:rsidRPr="00EE02A1">
        <w:rPr>
          <w:rStyle w:val="DevConfigGray"/>
          <w:lang w:val="en-US"/>
        </w:rPr>
        <w:t>!</w:t>
      </w:r>
    </w:p>
    <w:p w14:paraId="5DD29335" w14:textId="77777777" w:rsidR="00C0482C" w:rsidRPr="00EE02A1" w:rsidRDefault="00C0482C" w:rsidP="00C0482C">
      <w:pPr>
        <w:pStyle w:val="DevConfigs"/>
        <w:rPr>
          <w:rStyle w:val="DevConfigGray"/>
          <w:lang w:val="en-US"/>
        </w:rPr>
      </w:pPr>
      <w:r w:rsidRPr="00EE02A1">
        <w:rPr>
          <w:rStyle w:val="DevConfigGray"/>
          <w:lang w:val="en-US"/>
        </w:rPr>
        <w:t>interface FastEthernet0/5</w:t>
      </w:r>
    </w:p>
    <w:p w14:paraId="726651DC"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20</w:t>
      </w:r>
    </w:p>
    <w:p w14:paraId="5A5F5D8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794FB83" w14:textId="77777777" w:rsidR="00C0482C" w:rsidRPr="00EE02A1" w:rsidRDefault="00C0482C" w:rsidP="00C0482C">
      <w:pPr>
        <w:pStyle w:val="DevConfigs"/>
        <w:rPr>
          <w:rStyle w:val="DevConfigGray"/>
          <w:lang w:val="en-US"/>
        </w:rPr>
      </w:pPr>
      <w:r w:rsidRPr="00EE02A1">
        <w:rPr>
          <w:rStyle w:val="DevConfigGray"/>
          <w:lang w:val="en-US"/>
        </w:rPr>
        <w:t>!</w:t>
      </w:r>
    </w:p>
    <w:p w14:paraId="49818BC8" w14:textId="77777777" w:rsidR="00C0482C" w:rsidRPr="00EE02A1" w:rsidRDefault="00C0482C" w:rsidP="00C0482C">
      <w:pPr>
        <w:pStyle w:val="DevConfigs"/>
        <w:rPr>
          <w:rStyle w:val="DevConfigGray"/>
          <w:lang w:val="en-US"/>
        </w:rPr>
      </w:pPr>
      <w:r w:rsidRPr="00EE02A1">
        <w:rPr>
          <w:rStyle w:val="DevConfigGray"/>
          <w:lang w:val="en-US"/>
        </w:rPr>
        <w:t>interface FastEthernet0/6</w:t>
      </w:r>
    </w:p>
    <w:p w14:paraId="09DC6488" w14:textId="77777777" w:rsidR="00C0482C" w:rsidRPr="00EE02A1" w:rsidRDefault="00C0482C" w:rsidP="00C0482C">
      <w:pPr>
        <w:pStyle w:val="DevConfigs"/>
        <w:rPr>
          <w:rStyle w:val="DevConfigGray"/>
          <w:lang w:val="en-US"/>
        </w:rPr>
      </w:pPr>
      <w:r w:rsidRPr="00EE02A1">
        <w:rPr>
          <w:rStyle w:val="DevConfigGray"/>
          <w:lang w:val="en-US"/>
        </w:rPr>
        <w:t xml:space="preserve">switchport access </w:t>
      </w:r>
      <w:proofErr w:type="spellStart"/>
      <w:r w:rsidRPr="00EE02A1">
        <w:rPr>
          <w:rStyle w:val="DevConfigGray"/>
          <w:lang w:val="en-US"/>
        </w:rPr>
        <w:t>vlan</w:t>
      </w:r>
      <w:proofErr w:type="spellEnd"/>
      <w:r w:rsidRPr="00EE02A1">
        <w:rPr>
          <w:rStyle w:val="DevConfigGray"/>
          <w:lang w:val="en-US"/>
        </w:rPr>
        <w:t xml:space="preserve"> 999</w:t>
      </w:r>
    </w:p>
    <w:p w14:paraId="670965F5"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E995CD1"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C8A9E96" w14:textId="77777777" w:rsidR="00C0482C" w:rsidRPr="00EE02A1" w:rsidRDefault="00C0482C" w:rsidP="00C0482C">
      <w:pPr>
        <w:pStyle w:val="DevConfigs"/>
        <w:rPr>
          <w:rStyle w:val="DevConfigGray"/>
          <w:lang w:val="en-US"/>
        </w:rPr>
      </w:pPr>
      <w:r w:rsidRPr="00EE02A1">
        <w:rPr>
          <w:rStyle w:val="DevConfigGray"/>
          <w:lang w:val="en-US"/>
        </w:rPr>
        <w:t>!</w:t>
      </w:r>
    </w:p>
    <w:p w14:paraId="3CF2A042" w14:textId="77777777" w:rsidR="00C0482C" w:rsidRPr="00EE02A1" w:rsidRDefault="00C0482C" w:rsidP="00C0482C">
      <w:pPr>
        <w:pStyle w:val="DevConfigs"/>
        <w:rPr>
          <w:rStyle w:val="DevConfigGray"/>
          <w:lang w:val="en-US"/>
        </w:rPr>
      </w:pPr>
      <w:r w:rsidRPr="00EE02A1">
        <w:rPr>
          <w:rStyle w:val="DevConfigGray"/>
          <w:lang w:val="en-US"/>
        </w:rPr>
        <w:t>interface FastEthernet0/7</w:t>
      </w:r>
    </w:p>
    <w:p w14:paraId="42FACD8E"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AACA8AA"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CCF40B3"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75F1DCAE" w14:textId="77777777" w:rsidR="00C0482C" w:rsidRPr="00EE02A1" w:rsidRDefault="00C0482C" w:rsidP="00C0482C">
      <w:pPr>
        <w:pStyle w:val="DevConfigs"/>
        <w:rPr>
          <w:rStyle w:val="DevConfigGray"/>
          <w:lang w:val="en-US"/>
        </w:rPr>
      </w:pPr>
      <w:r w:rsidRPr="00EE02A1">
        <w:rPr>
          <w:rStyle w:val="DevConfigGray"/>
          <w:lang w:val="en-US"/>
        </w:rPr>
        <w:t>!</w:t>
      </w:r>
    </w:p>
    <w:p w14:paraId="5AABEE41" w14:textId="77777777" w:rsidR="00C0482C" w:rsidRPr="00EE02A1" w:rsidRDefault="00C0482C" w:rsidP="00C0482C">
      <w:pPr>
        <w:pStyle w:val="DevConfigs"/>
        <w:rPr>
          <w:rStyle w:val="DevConfigGray"/>
          <w:lang w:val="en-US"/>
        </w:rPr>
      </w:pPr>
      <w:r w:rsidRPr="00EE02A1">
        <w:rPr>
          <w:rStyle w:val="DevConfigGray"/>
          <w:lang w:val="en-US"/>
        </w:rPr>
        <w:t>interface FastEthernet0/8</w:t>
      </w:r>
    </w:p>
    <w:p w14:paraId="10E014F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7F905FE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60BB1E0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57B7339" w14:textId="77777777" w:rsidR="00C0482C" w:rsidRPr="00EE02A1" w:rsidRDefault="00C0482C" w:rsidP="00C0482C">
      <w:pPr>
        <w:pStyle w:val="DevConfigs"/>
        <w:rPr>
          <w:rStyle w:val="DevConfigGray"/>
          <w:lang w:val="en-US"/>
        </w:rPr>
      </w:pPr>
      <w:r w:rsidRPr="00EE02A1">
        <w:rPr>
          <w:rStyle w:val="DevConfigGray"/>
          <w:lang w:val="en-US"/>
        </w:rPr>
        <w:t>!</w:t>
      </w:r>
    </w:p>
    <w:p w14:paraId="6BFFF72B" w14:textId="77777777" w:rsidR="00C0482C" w:rsidRPr="00EE02A1" w:rsidRDefault="00C0482C" w:rsidP="00C0482C">
      <w:pPr>
        <w:pStyle w:val="DevConfigs"/>
        <w:rPr>
          <w:rStyle w:val="DevConfigGray"/>
          <w:lang w:val="en-US"/>
        </w:rPr>
      </w:pPr>
      <w:r w:rsidRPr="00EE02A1">
        <w:rPr>
          <w:rStyle w:val="DevConfigGray"/>
          <w:lang w:val="en-US"/>
        </w:rPr>
        <w:t>interface FastEthernet0/9</w:t>
      </w:r>
    </w:p>
    <w:p w14:paraId="55BA25EE"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14DF84C"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73B577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A978AF6" w14:textId="77777777" w:rsidR="00C0482C" w:rsidRPr="00EE02A1" w:rsidRDefault="00C0482C" w:rsidP="00C0482C">
      <w:pPr>
        <w:pStyle w:val="DevConfigs"/>
        <w:rPr>
          <w:rStyle w:val="DevConfigGray"/>
          <w:lang w:val="en-US"/>
        </w:rPr>
      </w:pPr>
      <w:r w:rsidRPr="00EE02A1">
        <w:rPr>
          <w:rStyle w:val="DevConfigGray"/>
          <w:lang w:val="en-US"/>
        </w:rPr>
        <w:t>!</w:t>
      </w:r>
    </w:p>
    <w:p w14:paraId="72BAB636" w14:textId="77777777" w:rsidR="00C0482C" w:rsidRPr="00EE02A1" w:rsidRDefault="00C0482C" w:rsidP="00C0482C">
      <w:pPr>
        <w:pStyle w:val="DevConfigs"/>
        <w:rPr>
          <w:rStyle w:val="DevConfigGray"/>
          <w:lang w:val="en-US"/>
        </w:rPr>
      </w:pPr>
      <w:r w:rsidRPr="00EE02A1">
        <w:rPr>
          <w:rStyle w:val="DevConfigGray"/>
          <w:lang w:val="en-US"/>
        </w:rPr>
        <w:t>interface FastEthernet0/10</w:t>
      </w:r>
    </w:p>
    <w:p w14:paraId="7FED3451"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9FD0D9F"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C0072E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8445E69" w14:textId="77777777" w:rsidR="00C0482C" w:rsidRPr="00EE02A1" w:rsidRDefault="00C0482C" w:rsidP="00C0482C">
      <w:pPr>
        <w:pStyle w:val="DevConfigs"/>
        <w:rPr>
          <w:rStyle w:val="DevConfigGray"/>
          <w:lang w:val="en-US"/>
        </w:rPr>
      </w:pPr>
      <w:r w:rsidRPr="00EE02A1">
        <w:rPr>
          <w:rStyle w:val="DevConfigGray"/>
          <w:lang w:val="en-US"/>
        </w:rPr>
        <w:t>!</w:t>
      </w:r>
    </w:p>
    <w:p w14:paraId="41E6A3DB" w14:textId="77777777" w:rsidR="00C0482C" w:rsidRPr="00EE02A1" w:rsidRDefault="00C0482C" w:rsidP="00C0482C">
      <w:pPr>
        <w:pStyle w:val="DevConfigs"/>
        <w:rPr>
          <w:rStyle w:val="DevConfigGray"/>
          <w:lang w:val="en-US"/>
        </w:rPr>
      </w:pPr>
      <w:r w:rsidRPr="00EE02A1">
        <w:rPr>
          <w:rStyle w:val="DevConfigGray"/>
          <w:lang w:val="en-US"/>
        </w:rPr>
        <w:t>interface FastEthernet0/11</w:t>
      </w:r>
    </w:p>
    <w:p w14:paraId="4828EDDD"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53A00F0"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7D42E63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A87469F" w14:textId="77777777" w:rsidR="00C0482C" w:rsidRPr="00EE02A1" w:rsidRDefault="00C0482C" w:rsidP="00C0482C">
      <w:pPr>
        <w:pStyle w:val="DevConfigs"/>
        <w:rPr>
          <w:rStyle w:val="DevConfigGray"/>
          <w:lang w:val="en-US"/>
        </w:rPr>
      </w:pPr>
      <w:r w:rsidRPr="00EE02A1">
        <w:rPr>
          <w:rStyle w:val="DevConfigGray"/>
          <w:lang w:val="en-US"/>
        </w:rPr>
        <w:t>!</w:t>
      </w:r>
    </w:p>
    <w:p w14:paraId="02ACE582" w14:textId="77777777" w:rsidR="00C0482C" w:rsidRPr="00EE02A1" w:rsidRDefault="00C0482C" w:rsidP="00C0482C">
      <w:pPr>
        <w:pStyle w:val="DevConfigs"/>
        <w:rPr>
          <w:rStyle w:val="DevConfigGray"/>
          <w:lang w:val="en-US"/>
        </w:rPr>
      </w:pPr>
      <w:r w:rsidRPr="00EE02A1">
        <w:rPr>
          <w:rStyle w:val="DevConfigGray"/>
          <w:lang w:val="en-US"/>
        </w:rPr>
        <w:t>interface FastEthernet0/12</w:t>
      </w:r>
    </w:p>
    <w:p w14:paraId="3DED51FE"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546F45B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BD2FA37"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77D5DD4E" w14:textId="77777777" w:rsidR="00C0482C" w:rsidRPr="00EE02A1" w:rsidRDefault="00C0482C" w:rsidP="00C0482C">
      <w:pPr>
        <w:pStyle w:val="DevConfigs"/>
        <w:rPr>
          <w:rStyle w:val="DevConfigGray"/>
          <w:lang w:val="en-US"/>
        </w:rPr>
      </w:pPr>
      <w:r w:rsidRPr="00EE02A1">
        <w:rPr>
          <w:rStyle w:val="DevConfigGray"/>
          <w:lang w:val="en-US"/>
        </w:rPr>
        <w:t>!</w:t>
      </w:r>
    </w:p>
    <w:p w14:paraId="6297E48E" w14:textId="77777777" w:rsidR="00C0482C" w:rsidRPr="00EE02A1" w:rsidRDefault="00C0482C" w:rsidP="00C0482C">
      <w:pPr>
        <w:pStyle w:val="DevConfigs"/>
        <w:rPr>
          <w:rStyle w:val="DevConfigGray"/>
          <w:lang w:val="en-US"/>
        </w:rPr>
      </w:pPr>
      <w:r w:rsidRPr="00EE02A1">
        <w:rPr>
          <w:rStyle w:val="DevConfigGray"/>
          <w:lang w:val="en-US"/>
        </w:rPr>
        <w:t>interface FastEthernet0/13</w:t>
      </w:r>
    </w:p>
    <w:p w14:paraId="78281916"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5576AB6"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switchport mode access</w:t>
      </w:r>
    </w:p>
    <w:p w14:paraId="75A59C8F"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D740EFC" w14:textId="77777777" w:rsidR="00C0482C" w:rsidRPr="00EE02A1" w:rsidRDefault="00C0482C" w:rsidP="00C0482C">
      <w:pPr>
        <w:pStyle w:val="DevConfigs"/>
        <w:rPr>
          <w:rStyle w:val="DevConfigGray"/>
          <w:lang w:val="en-US"/>
        </w:rPr>
      </w:pPr>
      <w:r w:rsidRPr="00EE02A1">
        <w:rPr>
          <w:rStyle w:val="DevConfigGray"/>
          <w:lang w:val="en-US"/>
        </w:rPr>
        <w:t>!</w:t>
      </w:r>
    </w:p>
    <w:p w14:paraId="186FCF43" w14:textId="77777777" w:rsidR="00C0482C" w:rsidRPr="00EE02A1" w:rsidRDefault="00C0482C" w:rsidP="00C0482C">
      <w:pPr>
        <w:pStyle w:val="DevConfigs"/>
        <w:rPr>
          <w:rStyle w:val="DevConfigGray"/>
          <w:lang w:val="en-US"/>
        </w:rPr>
      </w:pPr>
      <w:r w:rsidRPr="00EE02A1">
        <w:rPr>
          <w:rStyle w:val="DevConfigGray"/>
          <w:lang w:val="en-US"/>
        </w:rPr>
        <w:t>interface FastEthernet0/14</w:t>
      </w:r>
    </w:p>
    <w:p w14:paraId="146EFE9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012A3BCE"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C4509DA"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F97DCFF" w14:textId="77777777" w:rsidR="00C0482C" w:rsidRPr="00EE02A1" w:rsidRDefault="00C0482C" w:rsidP="00C0482C">
      <w:pPr>
        <w:pStyle w:val="DevConfigs"/>
        <w:rPr>
          <w:rStyle w:val="DevConfigGray"/>
          <w:lang w:val="en-US"/>
        </w:rPr>
      </w:pPr>
      <w:r w:rsidRPr="00EE02A1">
        <w:rPr>
          <w:rStyle w:val="DevConfigGray"/>
          <w:lang w:val="en-US"/>
        </w:rPr>
        <w:t>!</w:t>
      </w:r>
    </w:p>
    <w:p w14:paraId="5005D7AF" w14:textId="77777777" w:rsidR="00C0482C" w:rsidRPr="00EE02A1" w:rsidRDefault="00C0482C" w:rsidP="00C0482C">
      <w:pPr>
        <w:pStyle w:val="DevConfigs"/>
        <w:rPr>
          <w:rStyle w:val="DevConfigGray"/>
          <w:lang w:val="en-US"/>
        </w:rPr>
      </w:pPr>
      <w:r w:rsidRPr="00EE02A1">
        <w:rPr>
          <w:rStyle w:val="DevConfigGray"/>
          <w:lang w:val="en-US"/>
        </w:rPr>
        <w:t>interface FastEthernet0/15</w:t>
      </w:r>
    </w:p>
    <w:p w14:paraId="0B30457F"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55E6C259"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0BAA66E"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38F721F" w14:textId="77777777" w:rsidR="00C0482C" w:rsidRPr="00EE02A1" w:rsidRDefault="00C0482C" w:rsidP="00C0482C">
      <w:pPr>
        <w:pStyle w:val="DevConfigs"/>
        <w:rPr>
          <w:rStyle w:val="DevConfigGray"/>
          <w:lang w:val="en-US"/>
        </w:rPr>
      </w:pPr>
      <w:r w:rsidRPr="00EE02A1">
        <w:rPr>
          <w:rStyle w:val="DevConfigGray"/>
          <w:lang w:val="en-US"/>
        </w:rPr>
        <w:t>!</w:t>
      </w:r>
    </w:p>
    <w:p w14:paraId="1119F6E4" w14:textId="77777777" w:rsidR="00C0482C" w:rsidRPr="00EE02A1" w:rsidRDefault="00C0482C" w:rsidP="00C0482C">
      <w:pPr>
        <w:pStyle w:val="DevConfigs"/>
        <w:rPr>
          <w:rStyle w:val="DevConfigGray"/>
          <w:lang w:val="en-US"/>
        </w:rPr>
      </w:pPr>
      <w:r w:rsidRPr="00EE02A1">
        <w:rPr>
          <w:rStyle w:val="DevConfigGray"/>
          <w:lang w:val="en-US"/>
        </w:rPr>
        <w:t>interface FastEthernet0/16</w:t>
      </w:r>
    </w:p>
    <w:p w14:paraId="2C214453"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346E02C"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112BE6B"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71FDED1" w14:textId="77777777" w:rsidR="00C0482C" w:rsidRPr="00EE02A1" w:rsidRDefault="00C0482C" w:rsidP="00C0482C">
      <w:pPr>
        <w:pStyle w:val="DevConfigs"/>
        <w:rPr>
          <w:rStyle w:val="DevConfigGray"/>
          <w:lang w:val="en-US"/>
        </w:rPr>
      </w:pPr>
      <w:r w:rsidRPr="00EE02A1">
        <w:rPr>
          <w:rStyle w:val="DevConfigGray"/>
          <w:lang w:val="en-US"/>
        </w:rPr>
        <w:t>!</w:t>
      </w:r>
    </w:p>
    <w:p w14:paraId="4CB3F0DC" w14:textId="77777777" w:rsidR="00C0482C" w:rsidRPr="00EE02A1" w:rsidRDefault="00C0482C" w:rsidP="00C0482C">
      <w:pPr>
        <w:pStyle w:val="DevConfigs"/>
        <w:rPr>
          <w:rStyle w:val="DevConfigGray"/>
          <w:lang w:val="en-US"/>
        </w:rPr>
      </w:pPr>
      <w:r w:rsidRPr="00EE02A1">
        <w:rPr>
          <w:rStyle w:val="DevConfigGray"/>
          <w:lang w:val="en-US"/>
        </w:rPr>
        <w:t>interface FastEthernet0/17</w:t>
      </w:r>
    </w:p>
    <w:p w14:paraId="2E2C0835"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A439C63"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3ED3789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51C58DD9" w14:textId="77777777" w:rsidR="00C0482C" w:rsidRPr="00EE02A1" w:rsidRDefault="00C0482C" w:rsidP="00C0482C">
      <w:pPr>
        <w:pStyle w:val="DevConfigs"/>
        <w:rPr>
          <w:rStyle w:val="DevConfigGray"/>
          <w:lang w:val="en-US"/>
        </w:rPr>
      </w:pPr>
      <w:r w:rsidRPr="00EE02A1">
        <w:rPr>
          <w:rStyle w:val="DevConfigGray"/>
          <w:lang w:val="en-US"/>
        </w:rPr>
        <w:t>!</w:t>
      </w:r>
    </w:p>
    <w:p w14:paraId="22DF8DA2" w14:textId="77777777" w:rsidR="00C0482C" w:rsidRPr="00EE02A1" w:rsidRDefault="00C0482C" w:rsidP="00C0482C">
      <w:pPr>
        <w:pStyle w:val="DevConfigs"/>
        <w:rPr>
          <w:rStyle w:val="DevConfigGray"/>
          <w:lang w:val="en-US"/>
        </w:rPr>
      </w:pPr>
      <w:r w:rsidRPr="00EE02A1">
        <w:rPr>
          <w:rStyle w:val="DevConfigGray"/>
          <w:lang w:val="en-US"/>
        </w:rPr>
        <w:t>interface FastEthernet0/18</w:t>
      </w:r>
    </w:p>
    <w:p w14:paraId="7549447C"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40</w:t>
      </w:r>
    </w:p>
    <w:p w14:paraId="16D53193"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0BDB96DE" w14:textId="77777777" w:rsidR="00C0482C" w:rsidRPr="00EE02A1" w:rsidRDefault="00C0482C" w:rsidP="00C0482C">
      <w:pPr>
        <w:pStyle w:val="DevConfigs"/>
        <w:rPr>
          <w:rStyle w:val="DevConfigGray"/>
          <w:lang w:val="en-US"/>
        </w:rPr>
      </w:pPr>
      <w:r w:rsidRPr="00EE02A1">
        <w:rPr>
          <w:rStyle w:val="DevConfigGray"/>
          <w:lang w:val="en-US"/>
        </w:rPr>
        <w:t>!</w:t>
      </w:r>
    </w:p>
    <w:p w14:paraId="02377A8D" w14:textId="77777777" w:rsidR="00C0482C" w:rsidRPr="00EE02A1" w:rsidRDefault="00C0482C" w:rsidP="00C0482C">
      <w:pPr>
        <w:pStyle w:val="DevConfigs"/>
        <w:rPr>
          <w:rStyle w:val="DevConfigGray"/>
          <w:lang w:val="en-US"/>
        </w:rPr>
      </w:pPr>
      <w:r w:rsidRPr="00EE02A1">
        <w:rPr>
          <w:rStyle w:val="DevConfigGray"/>
          <w:lang w:val="en-US"/>
        </w:rPr>
        <w:t>interface FastEthernet0/19</w:t>
      </w:r>
    </w:p>
    <w:p w14:paraId="256513A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31B0538D"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4821D31"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1EA6B9E5" w14:textId="77777777" w:rsidR="00C0482C" w:rsidRPr="00EE02A1" w:rsidRDefault="00C0482C" w:rsidP="00C0482C">
      <w:pPr>
        <w:pStyle w:val="DevConfigs"/>
        <w:rPr>
          <w:rStyle w:val="DevConfigGray"/>
          <w:lang w:val="en-US"/>
        </w:rPr>
      </w:pPr>
      <w:r w:rsidRPr="00EE02A1">
        <w:rPr>
          <w:rStyle w:val="DevConfigGray"/>
          <w:lang w:val="en-US"/>
        </w:rPr>
        <w:t>!</w:t>
      </w:r>
    </w:p>
    <w:p w14:paraId="7D36388A" w14:textId="77777777" w:rsidR="00C0482C" w:rsidRPr="00EE02A1" w:rsidRDefault="00C0482C" w:rsidP="00C0482C">
      <w:pPr>
        <w:pStyle w:val="DevConfigs"/>
        <w:rPr>
          <w:rStyle w:val="DevConfigGray"/>
          <w:lang w:val="en-US"/>
        </w:rPr>
      </w:pPr>
      <w:r w:rsidRPr="00EE02A1">
        <w:rPr>
          <w:rStyle w:val="DevConfigGray"/>
          <w:lang w:val="en-US"/>
        </w:rPr>
        <w:t>interface FastEthernet0/20</w:t>
      </w:r>
    </w:p>
    <w:p w14:paraId="242408BC"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56FDEDA"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7FC520C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886FBA9" w14:textId="77777777" w:rsidR="00C0482C" w:rsidRPr="00EE02A1" w:rsidRDefault="00C0482C" w:rsidP="00C0482C">
      <w:pPr>
        <w:pStyle w:val="DevConfigs"/>
        <w:rPr>
          <w:rStyle w:val="DevConfigGray"/>
          <w:lang w:val="en-US"/>
        </w:rPr>
      </w:pPr>
      <w:r w:rsidRPr="00EE02A1">
        <w:rPr>
          <w:rStyle w:val="DevConfigGray"/>
          <w:lang w:val="en-US"/>
        </w:rPr>
        <w:t>!</w:t>
      </w:r>
    </w:p>
    <w:p w14:paraId="7D7150FE" w14:textId="77777777" w:rsidR="00C0482C" w:rsidRPr="00EE02A1" w:rsidRDefault="00C0482C" w:rsidP="00C0482C">
      <w:pPr>
        <w:pStyle w:val="DevConfigs"/>
        <w:rPr>
          <w:rStyle w:val="DevConfigGray"/>
          <w:lang w:val="en-US"/>
        </w:rPr>
      </w:pPr>
      <w:r w:rsidRPr="00EE02A1">
        <w:rPr>
          <w:rStyle w:val="DevConfigGray"/>
          <w:lang w:val="en-US"/>
        </w:rPr>
        <w:t>interface FastEthernet0/21</w:t>
      </w:r>
    </w:p>
    <w:p w14:paraId="7F3D0EDD"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4703862"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02FEA6F"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09416E35" w14:textId="77777777" w:rsidR="00C0482C" w:rsidRPr="00EE02A1" w:rsidRDefault="00C0482C" w:rsidP="00C0482C">
      <w:pPr>
        <w:pStyle w:val="DevConfigs"/>
        <w:rPr>
          <w:rStyle w:val="DevConfigGray"/>
          <w:lang w:val="en-US"/>
        </w:rPr>
      </w:pPr>
      <w:r w:rsidRPr="00EE02A1">
        <w:rPr>
          <w:rStyle w:val="DevConfigGray"/>
          <w:lang w:val="en-US"/>
        </w:rPr>
        <w:t>!</w:t>
      </w:r>
    </w:p>
    <w:p w14:paraId="2E2D9E7A" w14:textId="77777777" w:rsidR="00C0482C" w:rsidRPr="00EE02A1" w:rsidRDefault="00C0482C" w:rsidP="00C0482C">
      <w:pPr>
        <w:pStyle w:val="DevConfigs"/>
        <w:rPr>
          <w:rStyle w:val="DevConfigGray"/>
          <w:lang w:val="en-US"/>
        </w:rPr>
      </w:pPr>
      <w:r w:rsidRPr="00EE02A1">
        <w:rPr>
          <w:rStyle w:val="DevConfigGray"/>
          <w:lang w:val="en-US"/>
        </w:rPr>
        <w:t>interface FastEthernet0/22</w:t>
      </w:r>
    </w:p>
    <w:p w14:paraId="27258324"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6524C73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4EFC0364"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351AEED1" w14:textId="77777777" w:rsidR="00C0482C" w:rsidRPr="00EE02A1" w:rsidRDefault="00C0482C" w:rsidP="00C0482C">
      <w:pPr>
        <w:pStyle w:val="DevConfigs"/>
        <w:rPr>
          <w:rStyle w:val="DevConfigGray"/>
          <w:lang w:val="en-US"/>
        </w:rPr>
      </w:pPr>
      <w:r w:rsidRPr="00EE02A1">
        <w:rPr>
          <w:rStyle w:val="DevConfigGray"/>
          <w:lang w:val="en-US"/>
        </w:rPr>
        <w:t>!</w:t>
      </w:r>
    </w:p>
    <w:p w14:paraId="65489972" w14:textId="77777777" w:rsidR="00C0482C" w:rsidRPr="00EE02A1" w:rsidRDefault="00C0482C" w:rsidP="00C0482C">
      <w:pPr>
        <w:pStyle w:val="DevConfigs"/>
        <w:rPr>
          <w:rStyle w:val="DevConfigGray"/>
          <w:lang w:val="en-US"/>
        </w:rPr>
      </w:pPr>
      <w:r w:rsidRPr="00EE02A1">
        <w:rPr>
          <w:rStyle w:val="DevConfigGray"/>
          <w:lang w:val="en-US"/>
        </w:rPr>
        <w:t>interface FastEthernet0/23</w:t>
      </w:r>
    </w:p>
    <w:p w14:paraId="2D339C3B"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2FFD59E7"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256EBDEC" w14:textId="77777777" w:rsidR="00C0482C" w:rsidRPr="00EE02A1" w:rsidRDefault="00C0482C" w:rsidP="00C0482C">
      <w:pPr>
        <w:pStyle w:val="DevConfigs"/>
        <w:rPr>
          <w:rStyle w:val="DevConfigGray"/>
          <w:lang w:val="en-US"/>
        </w:rPr>
      </w:pPr>
      <w:r w:rsidRPr="00EE02A1">
        <w:rPr>
          <w:rStyle w:val="DevConfigGray"/>
          <w:lang w:val="en-US"/>
        </w:rPr>
        <w:lastRenderedPageBreak/>
        <w:t xml:space="preserve"> shutdown</w:t>
      </w:r>
    </w:p>
    <w:p w14:paraId="2478D9C2" w14:textId="77777777" w:rsidR="00C0482C" w:rsidRPr="00EE02A1" w:rsidRDefault="00C0482C" w:rsidP="00C0482C">
      <w:pPr>
        <w:pStyle w:val="DevConfigs"/>
        <w:rPr>
          <w:rStyle w:val="DevConfigGray"/>
          <w:lang w:val="en-US"/>
        </w:rPr>
      </w:pPr>
      <w:r w:rsidRPr="00EE02A1">
        <w:rPr>
          <w:rStyle w:val="DevConfigGray"/>
          <w:lang w:val="en-US"/>
        </w:rPr>
        <w:t>!</w:t>
      </w:r>
    </w:p>
    <w:p w14:paraId="4B46A4D8" w14:textId="77777777" w:rsidR="00C0482C" w:rsidRPr="00EE02A1" w:rsidRDefault="00C0482C" w:rsidP="00C0482C">
      <w:pPr>
        <w:pStyle w:val="DevConfigs"/>
        <w:rPr>
          <w:rStyle w:val="DevConfigGray"/>
          <w:lang w:val="en-US"/>
        </w:rPr>
      </w:pPr>
      <w:r w:rsidRPr="00EE02A1">
        <w:rPr>
          <w:rStyle w:val="DevConfigGray"/>
          <w:lang w:val="en-US"/>
        </w:rPr>
        <w:t>interface FastEthernet0/24</w:t>
      </w:r>
    </w:p>
    <w:p w14:paraId="702EC33D"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4D04F405"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52123D35"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20C2E87B" w14:textId="77777777" w:rsidR="00C0482C" w:rsidRPr="00EE02A1" w:rsidRDefault="00C0482C" w:rsidP="00C0482C">
      <w:pPr>
        <w:pStyle w:val="DevConfigs"/>
        <w:rPr>
          <w:rStyle w:val="DevConfigGray"/>
          <w:lang w:val="en-US"/>
        </w:rPr>
      </w:pPr>
      <w:r w:rsidRPr="00EE02A1">
        <w:rPr>
          <w:rStyle w:val="DevConfigGray"/>
          <w:lang w:val="en-US"/>
        </w:rPr>
        <w:t>!</w:t>
      </w:r>
    </w:p>
    <w:p w14:paraId="705D826F" w14:textId="77777777" w:rsidR="00C0482C" w:rsidRPr="00EE02A1" w:rsidRDefault="00C0482C" w:rsidP="00C0482C">
      <w:pPr>
        <w:pStyle w:val="DevConfigs"/>
        <w:rPr>
          <w:rStyle w:val="DevConfigGray"/>
          <w:lang w:val="en-US"/>
        </w:rPr>
      </w:pPr>
      <w:r w:rsidRPr="00EE02A1">
        <w:rPr>
          <w:rStyle w:val="DevConfigGray"/>
          <w:lang w:val="en-US"/>
        </w:rPr>
        <w:t>interface GigabitEthernet0/1</w:t>
      </w:r>
    </w:p>
    <w:p w14:paraId="4E61CEAA"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94230CB"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B5697D7"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640BE081" w14:textId="77777777" w:rsidR="00C0482C" w:rsidRPr="00EE02A1" w:rsidRDefault="00C0482C" w:rsidP="00C0482C">
      <w:pPr>
        <w:pStyle w:val="DevConfigs"/>
        <w:rPr>
          <w:rStyle w:val="DevConfigGray"/>
          <w:lang w:val="en-US"/>
        </w:rPr>
      </w:pPr>
      <w:r w:rsidRPr="00EE02A1">
        <w:rPr>
          <w:rStyle w:val="DevConfigGray"/>
          <w:lang w:val="en-US"/>
        </w:rPr>
        <w:t>!</w:t>
      </w:r>
    </w:p>
    <w:p w14:paraId="36B0A70E" w14:textId="77777777" w:rsidR="00C0482C" w:rsidRPr="00EE02A1" w:rsidRDefault="00C0482C" w:rsidP="00C0482C">
      <w:pPr>
        <w:pStyle w:val="DevConfigs"/>
        <w:rPr>
          <w:rStyle w:val="DevConfigGray"/>
          <w:lang w:val="en-US"/>
        </w:rPr>
      </w:pPr>
      <w:r w:rsidRPr="00EE02A1">
        <w:rPr>
          <w:rStyle w:val="DevConfigGray"/>
          <w:lang w:val="en-US"/>
        </w:rPr>
        <w:t>interface GigabitEthernet0/2</w:t>
      </w:r>
    </w:p>
    <w:p w14:paraId="32059708" w14:textId="77777777" w:rsidR="00C0482C" w:rsidRPr="00EE02A1" w:rsidRDefault="00C0482C" w:rsidP="00C0482C">
      <w:pPr>
        <w:pStyle w:val="DevConfigs"/>
        <w:rPr>
          <w:rStyle w:val="DevConfigGray"/>
          <w:lang w:val="en-US"/>
        </w:rPr>
      </w:pPr>
      <w:r w:rsidRPr="00EE02A1">
        <w:rPr>
          <w:rStyle w:val="DevConfigGray"/>
          <w:lang w:val="en-US"/>
        </w:rPr>
        <w:t xml:space="preserve"> switchport access </w:t>
      </w:r>
      <w:proofErr w:type="spellStart"/>
      <w:r w:rsidRPr="00EE02A1">
        <w:rPr>
          <w:rStyle w:val="DevConfigGray"/>
          <w:lang w:val="en-US"/>
        </w:rPr>
        <w:t>vlan</w:t>
      </w:r>
      <w:proofErr w:type="spellEnd"/>
      <w:r w:rsidRPr="00EE02A1">
        <w:rPr>
          <w:rStyle w:val="DevConfigGray"/>
          <w:lang w:val="en-US"/>
        </w:rPr>
        <w:t xml:space="preserve"> 999</w:t>
      </w:r>
    </w:p>
    <w:p w14:paraId="1B7FEAAC" w14:textId="77777777" w:rsidR="00C0482C" w:rsidRPr="00EE02A1" w:rsidRDefault="00C0482C" w:rsidP="00C0482C">
      <w:pPr>
        <w:pStyle w:val="DevConfigs"/>
        <w:rPr>
          <w:rStyle w:val="DevConfigGray"/>
          <w:lang w:val="en-US"/>
        </w:rPr>
      </w:pPr>
      <w:r w:rsidRPr="00EE02A1">
        <w:rPr>
          <w:rStyle w:val="DevConfigGray"/>
          <w:lang w:val="en-US"/>
        </w:rPr>
        <w:t xml:space="preserve"> switchport mode access</w:t>
      </w:r>
    </w:p>
    <w:p w14:paraId="155A7705" w14:textId="77777777" w:rsidR="00C0482C" w:rsidRPr="00EE02A1" w:rsidRDefault="00C0482C" w:rsidP="00C0482C">
      <w:pPr>
        <w:pStyle w:val="DevConfigs"/>
        <w:rPr>
          <w:rStyle w:val="DevConfigGray"/>
          <w:lang w:val="en-US"/>
        </w:rPr>
      </w:pPr>
      <w:r w:rsidRPr="00EE02A1">
        <w:rPr>
          <w:rStyle w:val="DevConfigGray"/>
          <w:lang w:val="en-US"/>
        </w:rPr>
        <w:t xml:space="preserve"> shutdown</w:t>
      </w:r>
    </w:p>
    <w:p w14:paraId="4A94A693" w14:textId="77777777" w:rsidR="00C0482C" w:rsidRPr="00EE02A1" w:rsidRDefault="00C0482C" w:rsidP="00C0482C">
      <w:pPr>
        <w:pStyle w:val="DevConfigs"/>
        <w:rPr>
          <w:rStyle w:val="DevConfigGray"/>
          <w:lang w:val="en-US"/>
        </w:rPr>
      </w:pPr>
      <w:r w:rsidRPr="00EE02A1">
        <w:rPr>
          <w:rStyle w:val="DevConfigGray"/>
          <w:lang w:val="en-US"/>
        </w:rPr>
        <w:t>!</w:t>
      </w:r>
    </w:p>
    <w:p w14:paraId="43C7323D" w14:textId="77777777" w:rsidR="00C0482C" w:rsidRPr="00EE02A1" w:rsidRDefault="00C0482C" w:rsidP="00C0482C">
      <w:pPr>
        <w:pStyle w:val="DevConfigs"/>
        <w:rPr>
          <w:rStyle w:val="DevConfigGray"/>
          <w:lang w:val="en-US"/>
        </w:rPr>
      </w:pPr>
      <w:r w:rsidRPr="00EE02A1">
        <w:rPr>
          <w:rStyle w:val="DevConfigGray"/>
          <w:lang w:val="en-US"/>
        </w:rPr>
        <w:t>interface Vlan1</w:t>
      </w:r>
    </w:p>
    <w:p w14:paraId="4BDF2A06" w14:textId="77777777" w:rsidR="00C0482C" w:rsidRPr="00EE02A1" w:rsidRDefault="00C0482C" w:rsidP="00C0482C">
      <w:pPr>
        <w:pStyle w:val="DevConfigs"/>
        <w:rPr>
          <w:rStyle w:val="DevConfigGray"/>
          <w:lang w:val="en-US"/>
        </w:rPr>
      </w:pPr>
      <w:r w:rsidRPr="00EE02A1">
        <w:rPr>
          <w:rStyle w:val="DevConfigGray"/>
          <w:lang w:val="en-US"/>
        </w:rPr>
        <w:t xml:space="preserve"> no </w:t>
      </w:r>
      <w:proofErr w:type="spellStart"/>
      <w:r w:rsidRPr="00EE02A1">
        <w:rPr>
          <w:rStyle w:val="DevConfigGray"/>
          <w:lang w:val="en-US"/>
        </w:rPr>
        <w:t>ip</w:t>
      </w:r>
      <w:proofErr w:type="spellEnd"/>
      <w:r w:rsidRPr="00EE02A1">
        <w:rPr>
          <w:rStyle w:val="DevConfigGray"/>
          <w:lang w:val="en-US"/>
        </w:rPr>
        <w:t xml:space="preserve"> address</w:t>
      </w:r>
    </w:p>
    <w:p w14:paraId="4B5BF62E" w14:textId="77777777" w:rsidR="00C0482C" w:rsidRPr="00EE02A1" w:rsidRDefault="00C0482C" w:rsidP="00C0482C">
      <w:pPr>
        <w:pStyle w:val="DevConfigs"/>
        <w:rPr>
          <w:rStyle w:val="DevConfigGray"/>
          <w:lang w:val="en-US"/>
        </w:rPr>
      </w:pPr>
      <w:r w:rsidRPr="00EE02A1">
        <w:rPr>
          <w:rStyle w:val="DevConfigGray"/>
          <w:lang w:val="en-US"/>
        </w:rPr>
        <w:t>!</w:t>
      </w:r>
    </w:p>
    <w:p w14:paraId="22001FED" w14:textId="77777777" w:rsidR="00C0482C" w:rsidRPr="00EE02A1" w:rsidRDefault="00C0482C" w:rsidP="00C0482C">
      <w:pPr>
        <w:pStyle w:val="DevConfigs"/>
        <w:rPr>
          <w:rStyle w:val="DevConfigGray"/>
          <w:lang w:val="en-US"/>
        </w:rPr>
      </w:pPr>
      <w:r w:rsidRPr="00EE02A1">
        <w:rPr>
          <w:rStyle w:val="DevConfigGray"/>
          <w:lang w:val="en-US"/>
        </w:rPr>
        <w:t>interface Vlan20</w:t>
      </w:r>
    </w:p>
    <w:p w14:paraId="79D57912" w14:textId="77777777" w:rsidR="00C0482C" w:rsidRPr="00EE02A1" w:rsidRDefault="00C0482C" w:rsidP="00C0482C">
      <w:pPr>
        <w:pStyle w:val="DevConfigs"/>
        <w:rPr>
          <w:rStyle w:val="DevConfigGray"/>
          <w:lang w:val="en-US"/>
        </w:rPr>
      </w:pPr>
      <w:r w:rsidRPr="00EE02A1">
        <w:rPr>
          <w:rStyle w:val="DevConfigGray"/>
          <w:lang w:val="en-US"/>
        </w:rPr>
        <w:t xml:space="preserve"> </w:t>
      </w:r>
      <w:proofErr w:type="spellStart"/>
      <w:r w:rsidRPr="00EE02A1">
        <w:rPr>
          <w:rStyle w:val="DevConfigGray"/>
          <w:lang w:val="en-US"/>
        </w:rPr>
        <w:t>ip</w:t>
      </w:r>
      <w:proofErr w:type="spellEnd"/>
      <w:r w:rsidRPr="00EE02A1">
        <w:rPr>
          <w:rStyle w:val="DevConfigGray"/>
          <w:lang w:val="en-US"/>
        </w:rPr>
        <w:t xml:space="preserve"> address 10.20.0.3 255.255.255.0</w:t>
      </w:r>
    </w:p>
    <w:p w14:paraId="0D92ADAA" w14:textId="77777777" w:rsidR="00C0482C" w:rsidRPr="00EE02A1" w:rsidRDefault="00C0482C" w:rsidP="00C0482C">
      <w:pPr>
        <w:pStyle w:val="DevConfigs"/>
        <w:rPr>
          <w:rStyle w:val="DevConfigGray"/>
          <w:lang w:val="en-US"/>
        </w:rPr>
      </w:pPr>
      <w:r w:rsidRPr="00EE02A1">
        <w:rPr>
          <w:rStyle w:val="DevConfigGray"/>
          <w:lang w:val="en-US"/>
        </w:rPr>
        <w:t>!</w:t>
      </w:r>
    </w:p>
    <w:p w14:paraId="4F1D0BA1"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default-gateway 10.20.0.1</w:t>
      </w:r>
    </w:p>
    <w:p w14:paraId="2853F429" w14:textId="77777777" w:rsidR="00C0482C" w:rsidRPr="00EE02A1" w:rsidRDefault="00C0482C" w:rsidP="00C0482C">
      <w:pPr>
        <w:pStyle w:val="DevConfigs"/>
        <w:rPr>
          <w:rStyle w:val="DevConfigGray"/>
          <w:lang w:val="en-US"/>
        </w:rPr>
      </w:pPr>
      <w:proofErr w:type="spellStart"/>
      <w:r w:rsidRPr="00EE02A1">
        <w:rPr>
          <w:rStyle w:val="DevConfigGray"/>
          <w:lang w:val="en-US"/>
        </w:rPr>
        <w:t>ip</w:t>
      </w:r>
      <w:proofErr w:type="spellEnd"/>
      <w:r w:rsidRPr="00EE02A1">
        <w:rPr>
          <w:rStyle w:val="DevConfigGray"/>
          <w:lang w:val="en-US"/>
        </w:rPr>
        <w:t xml:space="preserve"> http server</w:t>
      </w:r>
    </w:p>
    <w:p w14:paraId="37CA861D" w14:textId="77777777" w:rsidR="00C0482C" w:rsidRPr="003876C6" w:rsidRDefault="00C0482C" w:rsidP="00C0482C">
      <w:pPr>
        <w:pStyle w:val="DevConfigs"/>
        <w:rPr>
          <w:rStyle w:val="DevConfigGray"/>
        </w:rPr>
      </w:pPr>
      <w:proofErr w:type="spellStart"/>
      <w:r>
        <w:rPr>
          <w:rStyle w:val="DevConfigGray"/>
        </w:rPr>
        <w:t>ip</w:t>
      </w:r>
      <w:proofErr w:type="spellEnd"/>
      <w:r>
        <w:rPr>
          <w:rStyle w:val="DevConfigGray"/>
        </w:rPr>
        <w:t xml:space="preserve"> http </w:t>
      </w:r>
      <w:proofErr w:type="spellStart"/>
      <w:r>
        <w:rPr>
          <w:rStyle w:val="DevConfigGray"/>
        </w:rPr>
        <w:t>secure</w:t>
      </w:r>
      <w:proofErr w:type="spellEnd"/>
      <w:r>
        <w:rPr>
          <w:rStyle w:val="DevConfigGray"/>
        </w:rPr>
        <w:t>-server</w:t>
      </w:r>
    </w:p>
    <w:p w14:paraId="6F87C95E" w14:textId="77777777" w:rsidR="00C0482C" w:rsidRPr="003876C6" w:rsidRDefault="00C0482C" w:rsidP="00C0482C">
      <w:pPr>
        <w:pStyle w:val="DevConfigs"/>
        <w:rPr>
          <w:rStyle w:val="DevConfigGray"/>
        </w:rPr>
      </w:pPr>
      <w:r>
        <w:rPr>
          <w:rStyle w:val="DevConfigGray"/>
        </w:rPr>
        <w:t>!</w:t>
      </w:r>
    </w:p>
    <w:p w14:paraId="47451C40" w14:textId="77777777" w:rsidR="00C0482C" w:rsidRPr="003876C6" w:rsidRDefault="00C0482C" w:rsidP="00C0482C">
      <w:pPr>
        <w:pStyle w:val="DevConfigs"/>
        <w:rPr>
          <w:rStyle w:val="DevConfigGray"/>
        </w:rPr>
      </w:pPr>
      <w:r>
        <w:rPr>
          <w:rStyle w:val="DevConfigGray"/>
        </w:rPr>
        <w:t>banner motd ^C Sólo usuarios autorizados ^C ^C</w:t>
      </w:r>
    </w:p>
    <w:p w14:paraId="41599BE4" w14:textId="77777777" w:rsidR="00C0482C" w:rsidRPr="00EE02A1" w:rsidRDefault="00C0482C" w:rsidP="00C0482C">
      <w:pPr>
        <w:pStyle w:val="DevConfigs"/>
        <w:rPr>
          <w:rStyle w:val="DevConfigGray"/>
          <w:lang w:val="en-US"/>
        </w:rPr>
      </w:pPr>
      <w:r w:rsidRPr="00EE02A1">
        <w:rPr>
          <w:rStyle w:val="DevConfigGray"/>
          <w:lang w:val="en-US"/>
        </w:rPr>
        <w:t>!</w:t>
      </w:r>
    </w:p>
    <w:p w14:paraId="25BE4F19" w14:textId="77777777" w:rsidR="00C0482C" w:rsidRPr="00EE02A1" w:rsidRDefault="00C0482C" w:rsidP="00C0482C">
      <w:pPr>
        <w:pStyle w:val="DevConfigs"/>
        <w:rPr>
          <w:rStyle w:val="DevConfigGray"/>
          <w:lang w:val="en-US"/>
        </w:rPr>
      </w:pPr>
      <w:r w:rsidRPr="00EE02A1">
        <w:rPr>
          <w:rStyle w:val="DevConfigGray"/>
          <w:lang w:val="en-US"/>
        </w:rPr>
        <w:t>line con 0</w:t>
      </w:r>
    </w:p>
    <w:p w14:paraId="10ED40AF" w14:textId="77777777" w:rsidR="00C0482C" w:rsidRPr="00EE02A1" w:rsidRDefault="00C0482C" w:rsidP="00C0482C">
      <w:pPr>
        <w:pStyle w:val="DevConfigs"/>
        <w:rPr>
          <w:rStyle w:val="DevConfigGray"/>
          <w:lang w:val="en-US"/>
        </w:rPr>
      </w:pPr>
      <w:r w:rsidRPr="00EE02A1">
        <w:rPr>
          <w:rStyle w:val="DevConfigGray"/>
          <w:lang w:val="en-US"/>
        </w:rPr>
        <w:t xml:space="preserve"> password 7 030752180500</w:t>
      </w:r>
    </w:p>
    <w:p w14:paraId="78D741CD" w14:textId="77777777" w:rsidR="00C0482C" w:rsidRPr="00EE02A1" w:rsidRDefault="00C0482C" w:rsidP="00C0482C">
      <w:pPr>
        <w:pStyle w:val="DevConfigs"/>
        <w:rPr>
          <w:rStyle w:val="DevConfigGray"/>
          <w:lang w:val="en-US"/>
        </w:rPr>
      </w:pPr>
      <w:r w:rsidRPr="00EE02A1">
        <w:rPr>
          <w:rStyle w:val="DevConfigGray"/>
          <w:lang w:val="en-US"/>
        </w:rPr>
        <w:t xml:space="preserve"> login</w:t>
      </w:r>
    </w:p>
    <w:p w14:paraId="75045991" w14:textId="77777777" w:rsidR="00C0482C" w:rsidRPr="00EE02A1" w:rsidRDefault="00C0482C" w:rsidP="00C0482C">
      <w:pPr>
        <w:pStyle w:val="DevConfigs"/>
        <w:rPr>
          <w:rStyle w:val="DevConfigGray"/>
          <w:lang w:val="en-US"/>
        </w:rPr>
      </w:pPr>
      <w:r w:rsidRPr="00EE02A1">
        <w:rPr>
          <w:rStyle w:val="DevConfigGray"/>
          <w:lang w:val="en-US"/>
        </w:rPr>
        <w:t xml:space="preserve">line </w:t>
      </w:r>
      <w:proofErr w:type="spellStart"/>
      <w:r w:rsidRPr="00EE02A1">
        <w:rPr>
          <w:rStyle w:val="DevConfigGray"/>
          <w:lang w:val="en-US"/>
        </w:rPr>
        <w:t>vty</w:t>
      </w:r>
      <w:proofErr w:type="spellEnd"/>
      <w:r w:rsidRPr="00EE02A1">
        <w:rPr>
          <w:rStyle w:val="DevConfigGray"/>
          <w:lang w:val="en-US"/>
        </w:rPr>
        <w:t xml:space="preserve"> 0 4</w:t>
      </w:r>
    </w:p>
    <w:p w14:paraId="42ED18DF" w14:textId="77777777" w:rsidR="00C0482C" w:rsidRPr="00EE02A1" w:rsidRDefault="00C0482C" w:rsidP="00C0482C">
      <w:pPr>
        <w:pStyle w:val="DevConfigs"/>
        <w:rPr>
          <w:rStyle w:val="DevConfigGray"/>
          <w:lang w:val="en-US"/>
        </w:rPr>
      </w:pPr>
      <w:r w:rsidRPr="00EE02A1">
        <w:rPr>
          <w:rStyle w:val="DevConfigGray"/>
          <w:lang w:val="en-US"/>
        </w:rPr>
        <w:t xml:space="preserve"> password 7 030752180500</w:t>
      </w:r>
    </w:p>
    <w:p w14:paraId="1CDFECF8" w14:textId="77777777" w:rsidR="00C0482C" w:rsidRPr="00EE02A1" w:rsidRDefault="00C0482C" w:rsidP="00C0482C">
      <w:pPr>
        <w:pStyle w:val="DevConfigs"/>
        <w:rPr>
          <w:rStyle w:val="DevConfigGray"/>
          <w:lang w:val="en-US"/>
        </w:rPr>
      </w:pPr>
      <w:r w:rsidRPr="00EE02A1">
        <w:rPr>
          <w:rStyle w:val="DevConfigGray"/>
          <w:lang w:val="en-US"/>
        </w:rPr>
        <w:t xml:space="preserve"> login local</w:t>
      </w:r>
    </w:p>
    <w:p w14:paraId="5592A449" w14:textId="77777777" w:rsidR="00C0482C" w:rsidRPr="00EE02A1" w:rsidRDefault="00C0482C" w:rsidP="00C0482C">
      <w:pPr>
        <w:pStyle w:val="DevConfigs"/>
        <w:rPr>
          <w:rStyle w:val="DevConfigGray"/>
          <w:lang w:val="en-US"/>
        </w:rPr>
      </w:pPr>
      <w:r w:rsidRPr="00EE02A1">
        <w:rPr>
          <w:rStyle w:val="DevConfigGray"/>
          <w:lang w:val="en-US"/>
        </w:rPr>
        <w:t xml:space="preserve"> transport input </w:t>
      </w:r>
      <w:proofErr w:type="spellStart"/>
      <w:r w:rsidRPr="00EE02A1">
        <w:rPr>
          <w:rStyle w:val="DevConfigGray"/>
          <w:lang w:val="en-US"/>
        </w:rPr>
        <w:t>ssh</w:t>
      </w:r>
      <w:proofErr w:type="spellEnd"/>
    </w:p>
    <w:p w14:paraId="75B55537" w14:textId="77777777" w:rsidR="00C0482C" w:rsidRPr="003876C6" w:rsidRDefault="00C0482C" w:rsidP="00C0482C">
      <w:pPr>
        <w:pStyle w:val="DevConfigs"/>
        <w:rPr>
          <w:rStyle w:val="DevConfigGray"/>
        </w:rPr>
      </w:pPr>
      <w:r>
        <w:rPr>
          <w:rStyle w:val="DevConfigGray"/>
        </w:rPr>
        <w:t xml:space="preserve">line </w:t>
      </w:r>
      <w:proofErr w:type="spellStart"/>
      <w:r>
        <w:rPr>
          <w:rStyle w:val="DevConfigGray"/>
        </w:rPr>
        <w:t>vty</w:t>
      </w:r>
      <w:proofErr w:type="spellEnd"/>
      <w:r>
        <w:rPr>
          <w:rStyle w:val="DevConfigGray"/>
        </w:rPr>
        <w:t xml:space="preserve"> 5 15</w:t>
      </w:r>
    </w:p>
    <w:p w14:paraId="489310DF" w14:textId="77777777" w:rsidR="00C0482C" w:rsidRDefault="00C0482C" w:rsidP="00C0482C">
      <w:pPr>
        <w:pStyle w:val="DevConfigs"/>
        <w:rPr>
          <w:rStyle w:val="DevConfigGray"/>
        </w:rPr>
      </w:pPr>
      <w:r>
        <w:rPr>
          <w:rStyle w:val="DevConfigGray"/>
        </w:rPr>
        <w:t xml:space="preserve"> password 7 030752180500</w:t>
      </w:r>
    </w:p>
    <w:p w14:paraId="4CFB1872" w14:textId="77777777" w:rsidR="00C0482C" w:rsidRPr="003876C6" w:rsidRDefault="00C0482C" w:rsidP="00C0482C">
      <w:pPr>
        <w:pStyle w:val="DevConfigs"/>
        <w:rPr>
          <w:rStyle w:val="DevConfigGray"/>
        </w:rPr>
      </w:pPr>
      <w:r>
        <w:rPr>
          <w:rStyle w:val="DevConfigGray"/>
        </w:rPr>
        <w:t xml:space="preserve"> login</w:t>
      </w:r>
    </w:p>
    <w:p w14:paraId="57E5BAA9" w14:textId="77777777" w:rsidR="00C0482C" w:rsidRPr="003876C6" w:rsidRDefault="00C0482C" w:rsidP="00C0482C">
      <w:pPr>
        <w:pStyle w:val="DevConfigs"/>
        <w:rPr>
          <w:rStyle w:val="DevConfigGray"/>
        </w:rPr>
      </w:pPr>
      <w:r>
        <w:rPr>
          <w:rStyle w:val="DevConfigGray"/>
        </w:rPr>
        <w:t>!</w:t>
      </w:r>
    </w:p>
    <w:p w14:paraId="2336B8CB" w14:textId="77777777" w:rsidR="00C0482C" w:rsidRPr="00C0482C" w:rsidRDefault="00C0482C" w:rsidP="00C0482C">
      <w:pPr>
        <w:pStyle w:val="DevConfigs"/>
        <w:rPr>
          <w:shd w:val="clear" w:color="auto" w:fill="BFBFBF"/>
        </w:rPr>
      </w:pPr>
      <w:r>
        <w:rPr>
          <w:rStyle w:val="DevConfigGray"/>
        </w:rPr>
        <w:t>end</w:t>
      </w:r>
    </w:p>
    <w:sectPr w:rsidR="00C0482C" w:rsidRPr="00C0482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728E7" w14:textId="77777777" w:rsidR="00940A1A" w:rsidRDefault="00940A1A" w:rsidP="00710659">
      <w:pPr>
        <w:spacing w:after="0" w:line="240" w:lineRule="auto"/>
      </w:pPr>
      <w:r>
        <w:separator/>
      </w:r>
    </w:p>
    <w:p w14:paraId="6CF9133C" w14:textId="77777777" w:rsidR="00940A1A" w:rsidRDefault="00940A1A"/>
  </w:endnote>
  <w:endnote w:type="continuationSeparator" w:id="0">
    <w:p w14:paraId="556921EA" w14:textId="77777777" w:rsidR="00940A1A" w:rsidRDefault="00940A1A" w:rsidP="00710659">
      <w:pPr>
        <w:spacing w:after="0" w:line="240" w:lineRule="auto"/>
      </w:pPr>
      <w:r>
        <w:continuationSeparator/>
      </w:r>
    </w:p>
    <w:p w14:paraId="3D46FEDA" w14:textId="77777777" w:rsidR="00940A1A" w:rsidRDefault="00940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A063" w14:textId="0D0749A8" w:rsidR="00B32AB4" w:rsidRPr="00882B63" w:rsidRDefault="00B32AB4"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250A9E">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0CAC" w14:textId="1046A1B1" w:rsidR="00B32AB4" w:rsidRPr="00882B63" w:rsidRDefault="00B32AB4"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250A9E">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98098" w14:textId="77777777" w:rsidR="00940A1A" w:rsidRDefault="00940A1A" w:rsidP="00710659">
      <w:pPr>
        <w:spacing w:after="0" w:line="240" w:lineRule="auto"/>
      </w:pPr>
      <w:r>
        <w:separator/>
      </w:r>
    </w:p>
    <w:p w14:paraId="7B071A29" w14:textId="77777777" w:rsidR="00940A1A" w:rsidRDefault="00940A1A"/>
  </w:footnote>
  <w:footnote w:type="continuationSeparator" w:id="0">
    <w:p w14:paraId="05B886DD" w14:textId="77777777" w:rsidR="00940A1A" w:rsidRDefault="00940A1A" w:rsidP="00710659">
      <w:pPr>
        <w:spacing w:after="0" w:line="240" w:lineRule="auto"/>
      </w:pPr>
      <w:r>
        <w:continuationSeparator/>
      </w:r>
    </w:p>
    <w:p w14:paraId="131A85FC" w14:textId="77777777" w:rsidR="00940A1A" w:rsidRDefault="00940A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sdtContent>
      <w:p w14:paraId="7B9949AC" w14:textId="77777777" w:rsidR="00B32AB4" w:rsidRDefault="00B32AB4" w:rsidP="008402F2">
        <w:pPr>
          <w:pStyle w:val="PageHead"/>
        </w:pPr>
        <w:r>
          <w:t>Laboratorio: configuración y verificación de IPv4 ACL extendidas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21979" w14:textId="77777777" w:rsidR="00B32AB4" w:rsidRDefault="00B32AB4" w:rsidP="006C3FCF">
    <w:pPr>
      <w:ind w:left="-288"/>
    </w:pPr>
    <w:r>
      <w:rPr>
        <w:noProof/>
      </w:rPr>
      <w:drawing>
        <wp:inline distT="0" distB="0" distL="0" distR="0" wp14:anchorId="1A1AAFDC" wp14:editId="0CD9524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1E1A1AA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2E5537E"/>
    <w:multiLevelType w:val="hybridMultilevel"/>
    <w:tmpl w:val="B68A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D71A51"/>
    <w:multiLevelType w:val="multilevel"/>
    <w:tmpl w:val="AC7230C8"/>
    <w:lvl w:ilvl="0">
      <w:start w:val="2"/>
      <w:numFmt w:val="decimal"/>
      <w:lvlText w:val="%1"/>
      <w:lvlJc w:val="left"/>
      <w:pPr>
        <w:ind w:left="675" w:hanging="675"/>
      </w:pPr>
      <w:rPr>
        <w:rFonts w:hint="default"/>
        <w:sz w:val="16"/>
      </w:rPr>
    </w:lvl>
    <w:lvl w:ilvl="1">
      <w:start w:val="2"/>
      <w:numFmt w:val="decimal"/>
      <w:lvlText w:val="%1.%2"/>
      <w:lvlJc w:val="left"/>
      <w:pPr>
        <w:ind w:left="915" w:hanging="675"/>
      </w:pPr>
      <w:rPr>
        <w:rFonts w:hint="default"/>
        <w:sz w:val="16"/>
      </w:rPr>
    </w:lvl>
    <w:lvl w:ilvl="2">
      <w:start w:val="2"/>
      <w:numFmt w:val="decimal"/>
      <w:lvlText w:val="%1.%2.%3"/>
      <w:lvlJc w:val="left"/>
      <w:pPr>
        <w:ind w:left="1200" w:hanging="720"/>
      </w:pPr>
      <w:rPr>
        <w:rFonts w:hint="default"/>
        <w:sz w:val="16"/>
      </w:rPr>
    </w:lvl>
    <w:lvl w:ilvl="3">
      <w:start w:val="2"/>
      <w:numFmt w:val="decimal"/>
      <w:lvlText w:val="%1.%2.%3.%4"/>
      <w:lvlJc w:val="left"/>
      <w:pPr>
        <w:ind w:left="1440" w:hanging="720"/>
      </w:pPr>
      <w:rPr>
        <w:rFonts w:hint="default"/>
        <w:sz w:val="16"/>
      </w:rPr>
    </w:lvl>
    <w:lvl w:ilvl="4">
      <w:start w:val="1"/>
      <w:numFmt w:val="decimal"/>
      <w:lvlText w:val="%1.%2.%3.%4.%5"/>
      <w:lvlJc w:val="left"/>
      <w:pPr>
        <w:ind w:left="2040" w:hanging="1080"/>
      </w:pPr>
      <w:rPr>
        <w:rFonts w:hint="default"/>
        <w:sz w:val="16"/>
      </w:rPr>
    </w:lvl>
    <w:lvl w:ilvl="5">
      <w:start w:val="1"/>
      <w:numFmt w:val="decimal"/>
      <w:lvlText w:val="%1.%2.%3.%4.%5.%6"/>
      <w:lvlJc w:val="left"/>
      <w:pPr>
        <w:ind w:left="2280" w:hanging="1080"/>
      </w:pPr>
      <w:rPr>
        <w:rFonts w:hint="default"/>
        <w:sz w:val="16"/>
      </w:rPr>
    </w:lvl>
    <w:lvl w:ilvl="6">
      <w:start w:val="1"/>
      <w:numFmt w:val="decimal"/>
      <w:lvlText w:val="%1.%2.%3.%4.%5.%6.%7"/>
      <w:lvlJc w:val="left"/>
      <w:pPr>
        <w:ind w:left="2880" w:hanging="1440"/>
      </w:pPr>
      <w:rPr>
        <w:rFonts w:hint="default"/>
        <w:sz w:val="16"/>
      </w:rPr>
    </w:lvl>
    <w:lvl w:ilvl="7">
      <w:start w:val="1"/>
      <w:numFmt w:val="decimal"/>
      <w:lvlText w:val="%1.%2.%3.%4.%5.%6.%7.%8"/>
      <w:lvlJc w:val="left"/>
      <w:pPr>
        <w:ind w:left="3120" w:hanging="1440"/>
      </w:pPr>
      <w:rPr>
        <w:rFonts w:hint="default"/>
        <w:sz w:val="16"/>
      </w:rPr>
    </w:lvl>
    <w:lvl w:ilvl="8">
      <w:start w:val="1"/>
      <w:numFmt w:val="decimal"/>
      <w:lvlText w:val="%1.%2.%3.%4.%5.%6.%7.%8.%9"/>
      <w:lvlJc w:val="left"/>
      <w:pPr>
        <w:ind w:left="3720" w:hanging="1800"/>
      </w:pPr>
      <w:rPr>
        <w:rFonts w:hint="default"/>
        <w:sz w:val="16"/>
      </w:rPr>
    </w:lvl>
  </w:abstractNum>
  <w:abstractNum w:abstractNumId="11"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6A4739"/>
    <w:multiLevelType w:val="hybridMultilevel"/>
    <w:tmpl w:val="2928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lvlOverride w:ilvl="2">
      <w:lvl w:ilvl="2">
        <w:start w:val="1"/>
        <w:numFmt w:val="decimal"/>
        <w:pStyle w:val="Ttulo3"/>
        <w:suff w:val="space"/>
        <w:lvlText w:val="Paso %3:"/>
        <w:lvlJc w:val="left"/>
        <w:pPr>
          <w:ind w:left="0" w:firstLine="0"/>
        </w:pPr>
        <w:rPr>
          <w:rFonts w:hint="default"/>
          <w:b/>
        </w:rPr>
      </w:lvl>
    </w:lvlOverride>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num>
  <w:num w:numId="11">
    <w:abstractNumId w:val="15"/>
  </w:num>
  <w:num w:numId="12">
    <w:abstractNumId w:val="4"/>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1"/>
  </w:num>
  <w:num w:numId="17">
    <w:abstractNumId w:val="17"/>
  </w:num>
  <w:num w:numId="18">
    <w:abstractNumId w:val="14"/>
  </w:num>
  <w:num w:numId="19">
    <w:abstractNumId w:val="9"/>
  </w:num>
  <w:num w:numId="20">
    <w:abstractNumId w:val="12"/>
  </w:num>
  <w:num w:numId="21">
    <w:abstractNumId w:val="2"/>
  </w:num>
  <w:num w:numId="22">
    <w:abstractNumId w:val="8"/>
  </w:num>
  <w:num w:numId="23">
    <w:abstractNumId w:val="7"/>
  </w:num>
  <w:num w:numId="24">
    <w:abstractNumId w:val="16"/>
  </w:num>
  <w:num w:numId="25">
    <w:abstractNumId w:val="10"/>
  </w:num>
  <w:num w:numId="2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F5"/>
    <w:rsid w:val="00001BDF"/>
    <w:rsid w:val="0000380F"/>
    <w:rsid w:val="00004175"/>
    <w:rsid w:val="00004C84"/>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1EF6"/>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5F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F2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5BB"/>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048A"/>
    <w:rsid w:val="00242E3A"/>
    <w:rsid w:val="00246492"/>
    <w:rsid w:val="002506CF"/>
    <w:rsid w:val="00250A9E"/>
    <w:rsid w:val="0025107F"/>
    <w:rsid w:val="00260CD4"/>
    <w:rsid w:val="002639D8"/>
    <w:rsid w:val="00264EA0"/>
    <w:rsid w:val="00265F77"/>
    <w:rsid w:val="00266AEB"/>
    <w:rsid w:val="00266C83"/>
    <w:rsid w:val="00270FCC"/>
    <w:rsid w:val="002768DC"/>
    <w:rsid w:val="002873AA"/>
    <w:rsid w:val="00294C8F"/>
    <w:rsid w:val="002A0B2E"/>
    <w:rsid w:val="002A0DC1"/>
    <w:rsid w:val="002A362E"/>
    <w:rsid w:val="002A6C56"/>
    <w:rsid w:val="002B5059"/>
    <w:rsid w:val="002C04C4"/>
    <w:rsid w:val="002C090C"/>
    <w:rsid w:val="002C1243"/>
    <w:rsid w:val="002C1815"/>
    <w:rsid w:val="002C475E"/>
    <w:rsid w:val="002C6AD6"/>
    <w:rsid w:val="002D67C3"/>
    <w:rsid w:val="002D6C2A"/>
    <w:rsid w:val="002D6D73"/>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BBC"/>
    <w:rsid w:val="0035469B"/>
    <w:rsid w:val="00355351"/>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EAE"/>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91"/>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4BB6"/>
    <w:rsid w:val="004C0909"/>
    <w:rsid w:val="004C3E6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AD3"/>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DF0"/>
    <w:rsid w:val="005D2B29"/>
    <w:rsid w:val="005D354A"/>
    <w:rsid w:val="005D3E53"/>
    <w:rsid w:val="005D506C"/>
    <w:rsid w:val="005E3235"/>
    <w:rsid w:val="005E4176"/>
    <w:rsid w:val="005E4876"/>
    <w:rsid w:val="005E65B5"/>
    <w:rsid w:val="005E799B"/>
    <w:rsid w:val="005F0301"/>
    <w:rsid w:val="005F3AE9"/>
    <w:rsid w:val="006007BB"/>
    <w:rsid w:val="00601DC0"/>
    <w:rsid w:val="006034CB"/>
    <w:rsid w:val="00603503"/>
    <w:rsid w:val="00603C52"/>
    <w:rsid w:val="006131CE"/>
    <w:rsid w:val="0061336B"/>
    <w:rsid w:val="00617D6E"/>
    <w:rsid w:val="00620ED5"/>
    <w:rsid w:val="00622D61"/>
    <w:rsid w:val="006238E5"/>
    <w:rsid w:val="00624198"/>
    <w:rsid w:val="00636C28"/>
    <w:rsid w:val="006428E5"/>
    <w:rsid w:val="00644958"/>
    <w:rsid w:val="006513FB"/>
    <w:rsid w:val="00656EEF"/>
    <w:rsid w:val="006576AF"/>
    <w:rsid w:val="00672919"/>
    <w:rsid w:val="0067296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11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137"/>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A1A"/>
    <w:rsid w:val="00942299"/>
    <w:rsid w:val="009453F7"/>
    <w:rsid w:val="009476C0"/>
    <w:rsid w:val="00963E34"/>
    <w:rsid w:val="00964DFA"/>
    <w:rsid w:val="00970A69"/>
    <w:rsid w:val="0098155C"/>
    <w:rsid w:val="00981CCA"/>
    <w:rsid w:val="00983B77"/>
    <w:rsid w:val="00984329"/>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48D"/>
    <w:rsid w:val="009E4E17"/>
    <w:rsid w:val="009E5081"/>
    <w:rsid w:val="009E54B9"/>
    <w:rsid w:val="009F4C2E"/>
    <w:rsid w:val="00A014A3"/>
    <w:rsid w:val="00A027CC"/>
    <w:rsid w:val="00A02EB5"/>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A8C"/>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2AB4"/>
    <w:rsid w:val="00B35151"/>
    <w:rsid w:val="00B433F2"/>
    <w:rsid w:val="00B458E8"/>
    <w:rsid w:val="00B47940"/>
    <w:rsid w:val="00B5397B"/>
    <w:rsid w:val="00B53EE9"/>
    <w:rsid w:val="00B55BE8"/>
    <w:rsid w:val="00B6183E"/>
    <w:rsid w:val="00B62809"/>
    <w:rsid w:val="00B72F2A"/>
    <w:rsid w:val="00B74716"/>
    <w:rsid w:val="00B7675A"/>
    <w:rsid w:val="00B81898"/>
    <w:rsid w:val="00B82DED"/>
    <w:rsid w:val="00B8606B"/>
    <w:rsid w:val="00B878E7"/>
    <w:rsid w:val="00B879CC"/>
    <w:rsid w:val="00B97278"/>
    <w:rsid w:val="00B97943"/>
    <w:rsid w:val="00BA1444"/>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482C"/>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3B6"/>
    <w:rsid w:val="00CA2BB2"/>
    <w:rsid w:val="00CA73D5"/>
    <w:rsid w:val="00CB2FC9"/>
    <w:rsid w:val="00CB5068"/>
    <w:rsid w:val="00CB7D2B"/>
    <w:rsid w:val="00CC10C7"/>
    <w:rsid w:val="00CC1C87"/>
    <w:rsid w:val="00CC3000"/>
    <w:rsid w:val="00CC4859"/>
    <w:rsid w:val="00CC7A35"/>
    <w:rsid w:val="00CD072A"/>
    <w:rsid w:val="00CD1070"/>
    <w:rsid w:val="00CD316A"/>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35E"/>
    <w:rsid w:val="00D84BDA"/>
    <w:rsid w:val="00D86D9E"/>
    <w:rsid w:val="00D87013"/>
    <w:rsid w:val="00D876A8"/>
    <w:rsid w:val="00D87F26"/>
    <w:rsid w:val="00D913F0"/>
    <w:rsid w:val="00D93063"/>
    <w:rsid w:val="00D933B0"/>
    <w:rsid w:val="00D951FC"/>
    <w:rsid w:val="00D972B4"/>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0704"/>
    <w:rsid w:val="00E449D0"/>
    <w:rsid w:val="00E44A34"/>
    <w:rsid w:val="00E4506A"/>
    <w:rsid w:val="00E53F99"/>
    <w:rsid w:val="00E56510"/>
    <w:rsid w:val="00E62EA8"/>
    <w:rsid w:val="00E67A6E"/>
    <w:rsid w:val="00E70096"/>
    <w:rsid w:val="00E71B43"/>
    <w:rsid w:val="00E81612"/>
    <w:rsid w:val="00E82BD7"/>
    <w:rsid w:val="00E834C0"/>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02A1"/>
    <w:rsid w:val="00EE2BFF"/>
    <w:rsid w:val="00EE3909"/>
    <w:rsid w:val="00EF4205"/>
    <w:rsid w:val="00EF5939"/>
    <w:rsid w:val="00F01714"/>
    <w:rsid w:val="00F0258F"/>
    <w:rsid w:val="00F02D06"/>
    <w:rsid w:val="00F056E5"/>
    <w:rsid w:val="00F06FDD"/>
    <w:rsid w:val="00F10819"/>
    <w:rsid w:val="00F11219"/>
    <w:rsid w:val="00F16F35"/>
    <w:rsid w:val="00F17559"/>
    <w:rsid w:val="00F17821"/>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3C49"/>
    <w:rsid w:val="00F86EB0"/>
    <w:rsid w:val="00FA154B"/>
    <w:rsid w:val="00FA3811"/>
    <w:rsid w:val="00FA3B9F"/>
    <w:rsid w:val="00FA3F06"/>
    <w:rsid w:val="00FA4A26"/>
    <w:rsid w:val="00FA7084"/>
    <w:rsid w:val="00FA7BEF"/>
    <w:rsid w:val="00FB1105"/>
    <w:rsid w:val="00FB1929"/>
    <w:rsid w:val="00FB5FD9"/>
    <w:rsid w:val="00FB6713"/>
    <w:rsid w:val="00FB7FFE"/>
    <w:rsid w:val="00FC71E0"/>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77"/>
  <w15:docId w15:val="{7D5D27E1-053F-414F-8CEB-2294A7BE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972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0482C"/>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26"/>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C0482C"/>
    <w:rPr>
      <w:b/>
      <w:sz w:val="32"/>
    </w:rPr>
  </w:style>
  <w:style w:type="paragraph" w:customStyle="1" w:styleId="BodyText1">
    <w:name w:val="Body Text1"/>
    <w:basedOn w:val="Normal"/>
    <w:qFormat/>
    <w:rsid w:val="00C0482C"/>
    <w:pPr>
      <w:spacing w:line="240" w:lineRule="auto"/>
    </w:pPr>
    <w:rPr>
      <w:sz w:val="20"/>
    </w:rPr>
  </w:style>
  <w:style w:type="numbering" w:customStyle="1" w:styleId="PartStepSubStepList">
    <w:name w:val="Part_Step_SubStep_List"/>
    <w:basedOn w:val="Sinlista"/>
    <w:uiPriority w:val="99"/>
    <w:rsid w:val="00C0482C"/>
    <w:pPr>
      <w:numPr>
        <w:numId w:val="10"/>
      </w:numPr>
    </w:pPr>
  </w:style>
  <w:style w:type="paragraph" w:styleId="Prrafodelista">
    <w:name w:val="List Paragraph"/>
    <w:basedOn w:val="Normal"/>
    <w:uiPriority w:val="34"/>
    <w:unhideWhenUsed/>
    <w:qFormat/>
    <w:rsid w:val="00C0482C"/>
    <w:pPr>
      <w:ind w:left="720"/>
    </w:pPr>
  </w:style>
  <w:style w:type="paragraph" w:styleId="Revisin">
    <w:name w:val="Revision"/>
    <w:hidden/>
    <w:uiPriority w:val="99"/>
    <w:semiHidden/>
    <w:rsid w:val="00C0482C"/>
    <w:rPr>
      <w:sz w:val="22"/>
      <w:szCs w:val="22"/>
    </w:rPr>
  </w:style>
  <w:style w:type="paragraph" w:customStyle="1" w:styleId="CMDL75">
    <w:name w:val="CMD L75"/>
    <w:basedOn w:val="CMD"/>
    <w:qFormat/>
    <w:rsid w:val="00C0482C"/>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7008F1DF0D4243BB0763D4D77ABCED"/>
        <w:category>
          <w:name w:val="General"/>
          <w:gallery w:val="placeholder"/>
        </w:category>
        <w:types>
          <w:type w:val="bbPlcHdr"/>
        </w:types>
        <w:behaviors>
          <w:behavior w:val="content"/>
        </w:behaviors>
        <w:guid w:val="{180676CC-618E-4ADA-8DAC-AB85BB0094D9}"/>
      </w:docPartPr>
      <w:docPartBody>
        <w:p w:rsidR="00730BF3" w:rsidRDefault="00CC5B37">
          <w:pPr>
            <w:pStyle w:val="557008F1DF0D4243BB0763D4D77ABCE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37"/>
    <w:rsid w:val="004372BF"/>
    <w:rsid w:val="00730BF3"/>
    <w:rsid w:val="00AA4203"/>
    <w:rsid w:val="00CC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57008F1DF0D4243BB0763D4D77ABCED">
    <w:name w:val="557008F1DF0D4243BB0763D4D77AB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EAF2E-6A21-4A77-8D4E-18CD11EB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49</TotalTime>
  <Pages>23</Pages>
  <Words>4484</Words>
  <Characters>25562</Characters>
  <Application>Microsoft Office Word</Application>
  <DocSecurity>0</DocSecurity>
  <Lines>213</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configuración y verificación de IPv4 ACL extendidas</vt:lpstr>
      <vt:lpstr>Lab - Configure and Verify Extended IPv4 ACLs</vt:lpstr>
    </vt:vector>
  </TitlesOfParts>
  <Company>Cisco Systems, Inc.</Company>
  <LinksUpToDate>false</LinksUpToDate>
  <CharactersWithSpaces>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configuración y verificación de IPv4 ACL extendidas</dc:title>
  <dc:creator>SP</dc:creator>
  <dc:description>2017</dc:description>
  <cp:lastModifiedBy>Johanna Bermudez Escobar</cp:lastModifiedBy>
  <cp:revision>13</cp:revision>
  <cp:lastPrinted>2019-11-26T15:56:00Z</cp:lastPrinted>
  <dcterms:created xsi:type="dcterms:W3CDTF">2019-11-26T15:54:00Z</dcterms:created>
  <dcterms:modified xsi:type="dcterms:W3CDTF">2020-06-09T20:46:00Z</dcterms:modified>
</cp:coreProperties>
</file>