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E97" w14:textId="6A07328D" w:rsidR="00D778DF" w:rsidRDefault="00000000" w:rsidP="00310378">
      <w:pPr>
        <w:pStyle w:val="Ttulo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105A07EB" w:rsidR="002A2028" w:rsidRPr="00AD090E" w:rsidRDefault="005368FD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160B1411" wp14:editId="327A13E5">
            <wp:extent cx="68580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Ttulo1"/>
      </w:pPr>
    </w:p>
    <w:p w14:paraId="15715420" w14:textId="0DBFD359" w:rsidR="00103401" w:rsidRDefault="009E495D" w:rsidP="009E495D">
      <w:pPr>
        <w:pStyle w:val="Ttulo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</w:t>
      </w:r>
      <w:proofErr w:type="spellStart"/>
      <w:r>
        <w:t>RFrontera</w:t>
      </w:r>
      <w:proofErr w:type="spellEnd"/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78BD05C6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 xml:space="preserve">requiere rutas estáticas para proporcionar acceso a Internet a los usuarios internos de LAN a través de los ISP. Además, los </w:t>
      </w:r>
      <w:proofErr w:type="spellStart"/>
      <w:r>
        <w:t>routers</w:t>
      </w:r>
      <w:proofErr w:type="spellEnd"/>
      <w:r>
        <w:t xml:space="preserve">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</w:t>
      </w:r>
      <w:proofErr w:type="spellStart"/>
      <w:r w:rsidR="00E535CA">
        <w:t>router</w:t>
      </w:r>
      <w:proofErr w:type="spellEnd"/>
      <w:r w:rsidR="00E535CA">
        <w:t xml:space="preserve"> </w:t>
      </w:r>
      <w:proofErr w:type="spellStart"/>
      <w:r w:rsidR="00E535CA" w:rsidRPr="009E495D">
        <w:rPr>
          <w:b/>
          <w:bCs/>
        </w:rPr>
        <w:t>RFrontera</w:t>
      </w:r>
      <w:proofErr w:type="spellEnd"/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069E2D1F" w14:textId="6593131F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28085CA0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</w:t>
      </w:r>
      <w:proofErr w:type="spellStart"/>
      <w:r w:rsidR="009E495D">
        <w:t>router</w:t>
      </w:r>
      <w:proofErr w:type="spellEnd"/>
      <w:r w:rsidR="009E495D">
        <w:t xml:space="preserve"> </w:t>
      </w:r>
      <w:proofErr w:type="spellStart"/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proofErr w:type="spellEnd"/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09264749" w:rsidR="00B66D09" w:rsidRDefault="009E495D" w:rsidP="009E495D">
      <w:pPr>
        <w:pStyle w:val="Ttulo2"/>
      </w:pPr>
      <w:r>
        <w:t xml:space="preserve">Parte 2. </w:t>
      </w:r>
      <w:r w:rsidR="007018A9">
        <w:t>Configurar rutas</w:t>
      </w:r>
      <w:r>
        <w:t xml:space="preserve"> estática</w:t>
      </w:r>
      <w:r w:rsidR="007018A9">
        <w:t xml:space="preserve"> </w:t>
      </w:r>
      <w:r>
        <w:t>por default</w:t>
      </w:r>
      <w:r w:rsidR="007018A9">
        <w:t xml:space="preserve"> y flotantes IPv6</w:t>
      </w:r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4D49924F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 . La ruta debe ser a través del </w:t>
      </w:r>
      <w:proofErr w:type="spellStart"/>
      <w:r>
        <w:t>router</w:t>
      </w:r>
      <w:proofErr w:type="spellEnd"/>
      <w:r>
        <w:t xml:space="preserve">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Ttulo2"/>
      </w:pPr>
    </w:p>
    <w:p w14:paraId="2ADF521B" w14:textId="60EF82F5" w:rsidR="00E971DD" w:rsidRDefault="001E5381" w:rsidP="009E495D">
      <w:pPr>
        <w:pStyle w:val="Ttulo2"/>
      </w:pPr>
      <w:r>
        <w:t xml:space="preserve">Parte 3. </w:t>
      </w:r>
      <w:r w:rsidR="00E971DD">
        <w:t>Configurar rutas estáticas y flotantes IPv4 para las LAN internas</w:t>
      </w:r>
    </w:p>
    <w:p w14:paraId="45531433" w14:textId="35C31556" w:rsidR="00671393" w:rsidRPr="00671393" w:rsidRDefault="00671393" w:rsidP="00671393">
      <w:pPr>
        <w:pStyle w:val="BodyTextL25"/>
      </w:pPr>
      <w:r>
        <w:t xml:space="preserve">En esta parte del laboratorio configurará </w:t>
      </w:r>
      <w:proofErr w:type="spellStart"/>
      <w:r>
        <w:t>routers</w:t>
      </w:r>
      <w:proofErr w:type="spellEnd"/>
      <w:r>
        <w:t xml:space="preserve"> estáticos y flotantes desde los </w:t>
      </w:r>
      <w:proofErr w:type="spellStart"/>
      <w:r>
        <w:t>routers</w:t>
      </w:r>
      <w:proofErr w:type="spellEnd"/>
      <w:r>
        <w:t xml:space="preserve"> ISP hasta las LAN internas.</w:t>
      </w:r>
    </w:p>
    <w:p w14:paraId="545D9D70" w14:textId="2838F1A6" w:rsidR="0029027A" w:rsidRPr="00444834" w:rsidRDefault="001E5381" w:rsidP="001E538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>
        <w:t>ISP1,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proofErr w:type="spellStart"/>
      <w:r w:rsidR="00EB5FD1">
        <w:t>e</w:t>
      </w:r>
      <w:r>
        <w:t>I</w:t>
      </w:r>
      <w:proofErr w:type="spellEnd"/>
      <w:r w:rsidR="00EB5FD1">
        <w:t xml:space="preserve"> I</w:t>
      </w:r>
      <w:r>
        <w:t>SP1,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199D3893" w14:textId="05E691CD" w:rsidR="00E971DD" w:rsidRPr="00444834" w:rsidRDefault="00EB5FD1" w:rsidP="00EB5FD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>
        <w:t xml:space="preserve">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2A1217F5" w:rsidR="007018A9" w:rsidRDefault="00F042A3" w:rsidP="009E495D">
      <w:pPr>
        <w:pStyle w:val="Ttulo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>y flotantes IPv6 en las LAN internas.</w:t>
      </w:r>
    </w:p>
    <w:p w14:paraId="57F2ABB5" w14:textId="015EC62E" w:rsidR="007018A9" w:rsidRPr="00444834" w:rsidRDefault="00EB5FD1" w:rsidP="00EB5FD1">
      <w:pPr>
        <w:pStyle w:val="Ttulo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16687ADD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1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35269135" w14:textId="413E3452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2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239D6B6F" w14:textId="11F4CB18" w:rsidR="007018A9" w:rsidRPr="00444834" w:rsidRDefault="00F042A3" w:rsidP="00F042A3">
      <w:pPr>
        <w:pStyle w:val="Ttulo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0695DC7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40433D">
      <w:pPr>
        <w:pStyle w:val="BodyTextL25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4EEDE436" w14:textId="64671E7C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0C2ABF">
              <w:rPr>
                <w:b/>
                <w:bCs/>
              </w:rPr>
              <w:t>RFrontera</w:t>
            </w:r>
            <w:proofErr w:type="spellEnd"/>
          </w:p>
          <w:p w14:paraId="35DA1DE0" w14:textId="29BD709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0D2251E1" w14:textId="58E0B6ED" w:rsidR="000C2ABF" w:rsidRPr="000C2ABF" w:rsidRDefault="00973C40" w:rsidP="000C2ABF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proofErr w:type="spellEnd"/>
            <w:r>
              <w:rPr>
                <w:b/>
                <w:bCs/>
              </w:rPr>
              <w:t xml:space="preserve"> Server</w:t>
            </w:r>
          </w:p>
          <w:p w14:paraId="59B2BFEA" w14:textId="78ABEEB0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proofErr w:type="spellStart"/>
            <w:r w:rsidRPr="000C2ABF">
              <w:rPr>
                <w:b/>
                <w:bCs/>
                <w:color w:val="F2F2F2" w:themeColor="background1" w:themeShade="F2"/>
              </w:rPr>
              <w:t>Customer</w:t>
            </w:r>
            <w:proofErr w:type="spellEnd"/>
            <w:r w:rsidRPr="000C2ABF">
              <w:rPr>
                <w:b/>
                <w:bCs/>
                <w:color w:val="F2F2F2" w:themeColor="background1" w:themeShade="F2"/>
              </w:rPr>
              <w:t xml:space="preserve">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A578" w14:textId="77777777" w:rsidR="00D74958" w:rsidRDefault="00D74958" w:rsidP="00710659">
      <w:pPr>
        <w:spacing w:after="0" w:line="240" w:lineRule="auto"/>
      </w:pPr>
      <w:r>
        <w:separator/>
      </w:r>
    </w:p>
    <w:p w14:paraId="3BC9A2C4" w14:textId="77777777" w:rsidR="00D74958" w:rsidRDefault="00D74958"/>
  </w:endnote>
  <w:endnote w:type="continuationSeparator" w:id="0">
    <w:p w14:paraId="6BA56911" w14:textId="77777777" w:rsidR="00D74958" w:rsidRDefault="00D74958" w:rsidP="00710659">
      <w:pPr>
        <w:spacing w:after="0" w:line="240" w:lineRule="auto"/>
      </w:pPr>
      <w:r>
        <w:continuationSeparator/>
      </w:r>
    </w:p>
    <w:p w14:paraId="43BCB340" w14:textId="77777777" w:rsidR="00D74958" w:rsidRDefault="00D74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E45" w14:textId="25993AB7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D21EDB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E684" w14:textId="076A3078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D21EDB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5143" w14:textId="77777777" w:rsidR="00D74958" w:rsidRDefault="00D74958" w:rsidP="00710659">
      <w:pPr>
        <w:spacing w:after="0" w:line="240" w:lineRule="auto"/>
      </w:pPr>
      <w:r>
        <w:separator/>
      </w:r>
    </w:p>
    <w:p w14:paraId="4ECB3874" w14:textId="77777777" w:rsidR="00D74958" w:rsidRDefault="00D74958"/>
  </w:footnote>
  <w:footnote w:type="continuationSeparator" w:id="0">
    <w:p w14:paraId="1EF3C013" w14:textId="77777777" w:rsidR="00D74958" w:rsidRDefault="00D74958" w:rsidP="00710659">
      <w:pPr>
        <w:spacing w:after="0" w:line="240" w:lineRule="auto"/>
      </w:pPr>
      <w:r>
        <w:continuationSeparator/>
      </w:r>
    </w:p>
    <w:p w14:paraId="081C5E97" w14:textId="77777777" w:rsidR="00D74958" w:rsidRDefault="00D749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40F3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378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495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535C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Prrafodelista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59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Fuentedeprrafopredeter"/>
    <w:rsid w:val="006D59F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Fuentedeprrafopredeter"/>
    <w:rsid w:val="006D59F7"/>
  </w:style>
  <w:style w:type="character" w:customStyle="1" w:styleId="required">
    <w:name w:val="required"/>
    <w:basedOn w:val="Fuentedeprrafopredeter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Fuentedeprrafopredeter"/>
    <w:rsid w:val="006D59F7"/>
  </w:style>
  <w:style w:type="character" w:customStyle="1" w:styleId="ccnad-close-button">
    <w:name w:val="ccnad-close-button"/>
    <w:basedOn w:val="Fuentedeprrafopredeter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2A23BB"/>
    <w:rsid w:val="00343081"/>
    <w:rsid w:val="0035552F"/>
    <w:rsid w:val="003C3F76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DA403A"/>
    <w:rsid w:val="00DA56A2"/>
    <w:rsid w:val="00E168E9"/>
    <w:rsid w:val="00E90470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3</Pages>
  <Words>667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2</cp:revision>
  <cp:lastPrinted>2019-11-05T20:04:00Z</cp:lastPrinted>
  <dcterms:created xsi:type="dcterms:W3CDTF">2023-03-02T17:51:00Z</dcterms:created>
  <dcterms:modified xsi:type="dcterms:W3CDTF">2023-03-02T17:51:00Z</dcterms:modified>
</cp:coreProperties>
</file>