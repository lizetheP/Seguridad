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9882" w14:textId="77777777" w:rsidR="004D36D7" w:rsidRPr="00A45C8B" w:rsidRDefault="00000000" w:rsidP="00E63A1B">
      <w:pPr>
        <w:pStyle w:val="Ttulo"/>
        <w:rPr>
          <w:rStyle w:val="LabTitleInstVersred"/>
          <w:b/>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814FD4">
            <w:t>Packet Tracer - Configuración OSPFv2 punto a punto de área única</w:t>
          </w:r>
        </w:sdtContent>
      </w:sdt>
      <w:r w:rsidR="00814FD4">
        <w:rPr>
          <w:rStyle w:val="LabTitleInstVersred"/>
        </w:rPr>
        <w:t xml:space="preserve"> (versión para el instructor)</w:t>
      </w:r>
    </w:p>
    <w:p w14:paraId="03F6BA8D" w14:textId="77777777" w:rsidR="00D778DF" w:rsidRPr="00186B9C" w:rsidRDefault="00D778DF" w:rsidP="00D778DF">
      <w:pPr>
        <w:pStyle w:val="InstNoteRed"/>
      </w:pPr>
      <w:r>
        <w:rPr>
          <w:b/>
        </w:rPr>
        <w:t>Nota para el instructor</w:t>
      </w:r>
      <w:r w:rsidRPr="00186B9C">
        <w:t>: Los elementos con color de fuente rojo o resaltados en gris indican texto que aparece solo en la copia del instructor.</w:t>
      </w:r>
    </w:p>
    <w:p w14:paraId="0638AF99" w14:textId="77777777" w:rsidR="002A13C3" w:rsidRDefault="002A13C3" w:rsidP="002A13C3">
      <w:pPr>
        <w:pStyle w:val="Ttulo1"/>
        <w:numPr>
          <w:ilvl w:val="0"/>
          <w:numId w:val="3"/>
        </w:numPr>
      </w:pPr>
      <w: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2518"/>
        <w:gridCol w:w="2518"/>
        <w:gridCol w:w="2519"/>
      </w:tblGrid>
      <w:tr w:rsidR="002A13C3" w14:paraId="7486836F" w14:textId="77777777" w:rsidTr="00E63A1B">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t>Dispositivo</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t>Interfaz</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t>Dirección IP</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t>Máscara de subred</w:t>
            </w:r>
          </w:p>
        </w:tc>
      </w:tr>
      <w:tr w:rsidR="002A13C3" w14:paraId="47E2FA52"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9" w:type="dxa"/>
            <w:tcBorders>
              <w:left w:val="single" w:sz="4" w:space="0" w:color="auto"/>
            </w:tcBorders>
            <w:vAlign w:val="bottom"/>
          </w:tcPr>
          <w:p w14:paraId="61146684" w14:textId="77777777" w:rsidR="002A13C3" w:rsidRDefault="002A13C3" w:rsidP="00827ED5">
            <w:pPr>
              <w:pStyle w:val="TableText"/>
            </w:pPr>
            <w:r>
              <w:t>G0/0/0</w:t>
            </w:r>
          </w:p>
        </w:tc>
        <w:tc>
          <w:tcPr>
            <w:tcW w:w="2519" w:type="dxa"/>
            <w:vAlign w:val="bottom"/>
          </w:tcPr>
          <w:p w14:paraId="66ADC9CA" w14:textId="77777777" w:rsidR="002A13C3" w:rsidRDefault="002A13C3" w:rsidP="00827ED5">
            <w:pPr>
              <w:pStyle w:val="TableText"/>
            </w:pPr>
            <w:r>
              <w:t>192.168.10.1</w:t>
            </w:r>
          </w:p>
        </w:tc>
        <w:tc>
          <w:tcPr>
            <w:tcW w:w="2520" w:type="dxa"/>
            <w:vAlign w:val="bottom"/>
          </w:tcPr>
          <w:p w14:paraId="3423438B" w14:textId="77777777" w:rsidR="002A13C3" w:rsidRDefault="002A13C3" w:rsidP="00827ED5">
            <w:pPr>
              <w:pStyle w:val="TableText"/>
              <w:jc w:val="center"/>
            </w:pPr>
            <w:r>
              <w:t>/24</w:t>
            </w:r>
          </w:p>
        </w:tc>
      </w:tr>
      <w:tr w:rsidR="002A13C3" w14:paraId="062EA261" w14:textId="77777777" w:rsidTr="00E63A1B">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9" w:type="dxa"/>
            <w:tcBorders>
              <w:left w:val="single" w:sz="4" w:space="0" w:color="auto"/>
            </w:tcBorders>
            <w:vAlign w:val="bottom"/>
          </w:tcPr>
          <w:p w14:paraId="38BF6D78" w14:textId="77777777" w:rsidR="002A13C3" w:rsidRDefault="002A13C3" w:rsidP="00827ED5">
            <w:pPr>
              <w:pStyle w:val="TableText"/>
            </w:pPr>
            <w:r>
              <w:t>S0/1/0</w:t>
            </w:r>
          </w:p>
        </w:tc>
        <w:tc>
          <w:tcPr>
            <w:tcW w:w="2519" w:type="dxa"/>
            <w:vAlign w:val="bottom"/>
          </w:tcPr>
          <w:p w14:paraId="22D7787A" w14:textId="77777777" w:rsidR="002A13C3" w:rsidRDefault="002A13C3" w:rsidP="00827ED5">
            <w:pPr>
              <w:pStyle w:val="TableText"/>
            </w:pPr>
            <w:r>
              <w:t>10.1.1.1</w:t>
            </w:r>
          </w:p>
        </w:tc>
        <w:tc>
          <w:tcPr>
            <w:tcW w:w="2520" w:type="dxa"/>
            <w:vAlign w:val="bottom"/>
          </w:tcPr>
          <w:p w14:paraId="3F3598AB" w14:textId="77777777" w:rsidR="002A13C3" w:rsidRDefault="002A13C3" w:rsidP="00827ED5">
            <w:pPr>
              <w:pStyle w:val="TableText"/>
              <w:jc w:val="center"/>
            </w:pPr>
            <w:r>
              <w:t>/30</w:t>
            </w:r>
          </w:p>
        </w:tc>
      </w:tr>
      <w:tr w:rsidR="002A13C3" w14:paraId="79650147"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9" w:type="dxa"/>
            <w:tcBorders>
              <w:left w:val="single" w:sz="4" w:space="0" w:color="auto"/>
            </w:tcBorders>
            <w:vAlign w:val="bottom"/>
          </w:tcPr>
          <w:p w14:paraId="2534DBC4" w14:textId="77777777" w:rsidR="002A13C3" w:rsidRDefault="002A13C3" w:rsidP="00827ED5">
            <w:pPr>
              <w:pStyle w:val="TableText"/>
            </w:pPr>
            <w:r>
              <w:t>S0/1/1</w:t>
            </w:r>
          </w:p>
        </w:tc>
        <w:tc>
          <w:tcPr>
            <w:tcW w:w="2519" w:type="dxa"/>
            <w:vAlign w:val="bottom"/>
          </w:tcPr>
          <w:p w14:paraId="77DFBB3A" w14:textId="77777777" w:rsidR="002A13C3" w:rsidRDefault="002A13C3" w:rsidP="00827ED5">
            <w:pPr>
              <w:pStyle w:val="TableText"/>
            </w:pPr>
            <w:r>
              <w:t>10.1.1.5</w:t>
            </w:r>
          </w:p>
        </w:tc>
        <w:tc>
          <w:tcPr>
            <w:tcW w:w="2520" w:type="dxa"/>
            <w:vAlign w:val="bottom"/>
          </w:tcPr>
          <w:p w14:paraId="5D1E95C8" w14:textId="77777777" w:rsidR="002A13C3" w:rsidRDefault="002A13C3" w:rsidP="00827ED5">
            <w:pPr>
              <w:pStyle w:val="TableText"/>
              <w:jc w:val="center"/>
            </w:pPr>
            <w:r>
              <w:t>/30</w:t>
            </w:r>
          </w:p>
        </w:tc>
      </w:tr>
      <w:tr w:rsidR="002A13C3" w14:paraId="320D5CC5"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9" w:type="dxa"/>
            <w:tcBorders>
              <w:left w:val="single" w:sz="4" w:space="0" w:color="auto"/>
            </w:tcBorders>
            <w:vAlign w:val="bottom"/>
          </w:tcPr>
          <w:p w14:paraId="17399AA0" w14:textId="77777777" w:rsidR="002A13C3" w:rsidRDefault="002A13C3" w:rsidP="00827ED5">
            <w:pPr>
              <w:pStyle w:val="TableText"/>
            </w:pPr>
            <w:r>
              <w:t>G0/0/0</w:t>
            </w:r>
          </w:p>
        </w:tc>
        <w:tc>
          <w:tcPr>
            <w:tcW w:w="2519" w:type="dxa"/>
            <w:vAlign w:val="bottom"/>
          </w:tcPr>
          <w:p w14:paraId="17ED9A22" w14:textId="77777777" w:rsidR="002A13C3" w:rsidRDefault="002A13C3" w:rsidP="00827ED5">
            <w:pPr>
              <w:pStyle w:val="TableText"/>
            </w:pPr>
            <w:r>
              <w:t>192.168.20.1</w:t>
            </w:r>
          </w:p>
        </w:tc>
        <w:tc>
          <w:tcPr>
            <w:tcW w:w="2520" w:type="dxa"/>
            <w:vAlign w:val="bottom"/>
          </w:tcPr>
          <w:p w14:paraId="113ED210" w14:textId="77777777" w:rsidR="002A13C3" w:rsidRDefault="002A13C3" w:rsidP="00827ED5">
            <w:pPr>
              <w:pStyle w:val="TableText"/>
              <w:jc w:val="center"/>
            </w:pPr>
            <w:r>
              <w:t>/24</w:t>
            </w:r>
          </w:p>
        </w:tc>
      </w:tr>
      <w:tr w:rsidR="002A13C3" w14:paraId="34367BA7" w14:textId="77777777" w:rsidTr="00E63A1B">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9"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9" w:type="dxa"/>
            <w:vAlign w:val="bottom"/>
          </w:tcPr>
          <w:p w14:paraId="7510BA67" w14:textId="77777777" w:rsidR="002A13C3" w:rsidRPr="00E87D62" w:rsidRDefault="002A13C3" w:rsidP="00827ED5">
            <w:pPr>
              <w:pStyle w:val="TableText"/>
            </w:pPr>
            <w:r>
              <w:t>10.1.1.2</w:t>
            </w:r>
          </w:p>
        </w:tc>
        <w:tc>
          <w:tcPr>
            <w:tcW w:w="2520" w:type="dxa"/>
            <w:vAlign w:val="bottom"/>
          </w:tcPr>
          <w:p w14:paraId="1DCBF303" w14:textId="77777777" w:rsidR="002A13C3" w:rsidRPr="00E87D62" w:rsidRDefault="002A13C3" w:rsidP="00827ED5">
            <w:pPr>
              <w:pStyle w:val="TableText"/>
              <w:jc w:val="center"/>
            </w:pPr>
            <w:r>
              <w:t>/30</w:t>
            </w:r>
          </w:p>
        </w:tc>
      </w:tr>
      <w:tr w:rsidR="002A13C3" w14:paraId="20DD02A8"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9"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9" w:type="dxa"/>
            <w:vAlign w:val="bottom"/>
          </w:tcPr>
          <w:p w14:paraId="67648D8D" w14:textId="77777777" w:rsidR="002A13C3" w:rsidRPr="00E87D62" w:rsidRDefault="002A13C3" w:rsidP="00827ED5">
            <w:pPr>
              <w:pStyle w:val="TableText"/>
            </w:pPr>
            <w:r>
              <w:t>10.1.1.9</w:t>
            </w:r>
          </w:p>
        </w:tc>
        <w:tc>
          <w:tcPr>
            <w:tcW w:w="2520" w:type="dxa"/>
            <w:vAlign w:val="bottom"/>
          </w:tcPr>
          <w:p w14:paraId="17974273" w14:textId="77777777" w:rsidR="002A13C3" w:rsidRPr="00E87D62" w:rsidRDefault="002A13C3" w:rsidP="00827ED5">
            <w:pPr>
              <w:pStyle w:val="TableText"/>
              <w:jc w:val="center"/>
            </w:pPr>
            <w:r>
              <w:t>/30</w:t>
            </w:r>
          </w:p>
        </w:tc>
      </w:tr>
      <w:tr w:rsidR="002A13C3" w14:paraId="6FC43B76" w14:textId="77777777" w:rsidTr="00E63A1B">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9" w:type="dxa"/>
            <w:vAlign w:val="bottom"/>
          </w:tcPr>
          <w:p w14:paraId="0F39E6D9" w14:textId="77777777" w:rsidR="002A13C3" w:rsidRPr="00E87D62" w:rsidRDefault="002A13C3" w:rsidP="00827ED5">
            <w:pPr>
              <w:pStyle w:val="TableText"/>
            </w:pPr>
            <w:r>
              <w:t>G0/0/0</w:t>
            </w:r>
          </w:p>
        </w:tc>
        <w:tc>
          <w:tcPr>
            <w:tcW w:w="2519" w:type="dxa"/>
            <w:vAlign w:val="bottom"/>
          </w:tcPr>
          <w:p w14:paraId="3B59C69C" w14:textId="77777777" w:rsidR="002A13C3" w:rsidRPr="00E87D62" w:rsidRDefault="002A13C3" w:rsidP="00827ED5">
            <w:pPr>
              <w:pStyle w:val="TableText"/>
            </w:pPr>
            <w:r>
              <w:t>192.168.30.1</w:t>
            </w:r>
          </w:p>
        </w:tc>
        <w:tc>
          <w:tcPr>
            <w:tcW w:w="2520" w:type="dxa"/>
            <w:vAlign w:val="bottom"/>
          </w:tcPr>
          <w:p w14:paraId="7E2515DA" w14:textId="77777777" w:rsidR="002A13C3" w:rsidRPr="00E87D62" w:rsidRDefault="002A13C3" w:rsidP="00827ED5">
            <w:pPr>
              <w:pStyle w:val="TableText"/>
              <w:jc w:val="center"/>
            </w:pPr>
            <w:r>
              <w:t>/24</w:t>
            </w:r>
          </w:p>
        </w:tc>
      </w:tr>
      <w:tr w:rsidR="002A13C3" w14:paraId="712BAE26" w14:textId="77777777" w:rsidTr="00E63A1B">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9" w:type="dxa"/>
            <w:vAlign w:val="bottom"/>
          </w:tcPr>
          <w:p w14:paraId="274F3B9E" w14:textId="77777777" w:rsidR="002A13C3" w:rsidRPr="00E87D62" w:rsidRDefault="002A13C3" w:rsidP="00827ED5">
            <w:pPr>
              <w:pStyle w:val="TableText"/>
            </w:pPr>
            <w:r>
              <w:t>S0/1/0</w:t>
            </w:r>
          </w:p>
        </w:tc>
        <w:tc>
          <w:tcPr>
            <w:tcW w:w="2519" w:type="dxa"/>
            <w:vAlign w:val="bottom"/>
          </w:tcPr>
          <w:p w14:paraId="25AEE588" w14:textId="77777777" w:rsidR="002A13C3" w:rsidRPr="00E87D62" w:rsidRDefault="002A13C3" w:rsidP="00827ED5">
            <w:pPr>
              <w:pStyle w:val="TableText"/>
            </w:pPr>
            <w:r>
              <w:t>10.1.1.10</w:t>
            </w:r>
          </w:p>
        </w:tc>
        <w:tc>
          <w:tcPr>
            <w:tcW w:w="2520" w:type="dxa"/>
            <w:vAlign w:val="bottom"/>
          </w:tcPr>
          <w:p w14:paraId="41A850AC" w14:textId="77777777" w:rsidR="002A13C3" w:rsidRPr="00E87D62" w:rsidRDefault="002A13C3" w:rsidP="00827ED5">
            <w:pPr>
              <w:pStyle w:val="TableText"/>
              <w:jc w:val="center"/>
            </w:pPr>
            <w:r>
              <w:t>/30</w:t>
            </w:r>
          </w:p>
        </w:tc>
      </w:tr>
      <w:tr w:rsidR="002A13C3" w14:paraId="736BE1C2" w14:textId="77777777" w:rsidTr="00E63A1B">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9" w:type="dxa"/>
            <w:vAlign w:val="bottom"/>
          </w:tcPr>
          <w:p w14:paraId="2142464A" w14:textId="77777777" w:rsidR="002A13C3" w:rsidRPr="00E87D62" w:rsidRDefault="002A13C3" w:rsidP="00827ED5">
            <w:pPr>
              <w:pStyle w:val="TableText"/>
            </w:pPr>
            <w:r>
              <w:t>S0/1/1</w:t>
            </w:r>
          </w:p>
        </w:tc>
        <w:tc>
          <w:tcPr>
            <w:tcW w:w="2519" w:type="dxa"/>
            <w:vAlign w:val="bottom"/>
          </w:tcPr>
          <w:p w14:paraId="068F4F37" w14:textId="77777777" w:rsidR="002A13C3" w:rsidRPr="00E87D62" w:rsidRDefault="002A13C3" w:rsidP="00827ED5">
            <w:pPr>
              <w:pStyle w:val="TableText"/>
            </w:pPr>
            <w:r>
              <w:t>10.1.1.6</w:t>
            </w:r>
          </w:p>
        </w:tc>
        <w:tc>
          <w:tcPr>
            <w:tcW w:w="2520" w:type="dxa"/>
            <w:vAlign w:val="bottom"/>
          </w:tcPr>
          <w:p w14:paraId="42DEABA6" w14:textId="77777777" w:rsidR="002A13C3" w:rsidRPr="00E87D62" w:rsidRDefault="002A13C3" w:rsidP="00827ED5">
            <w:pPr>
              <w:pStyle w:val="TableText"/>
              <w:jc w:val="center"/>
            </w:pPr>
            <w:r>
              <w:t>/30</w:t>
            </w:r>
          </w:p>
        </w:tc>
      </w:tr>
      <w:tr w:rsidR="002A13C3" w14:paraId="710D86B3" w14:textId="77777777" w:rsidTr="00E63A1B">
        <w:trPr>
          <w:cantSplit/>
          <w:jc w:val="center"/>
        </w:trPr>
        <w:tc>
          <w:tcPr>
            <w:tcW w:w="2519" w:type="dxa"/>
            <w:vAlign w:val="bottom"/>
          </w:tcPr>
          <w:p w14:paraId="0CC0C33F" w14:textId="77777777" w:rsidR="002A13C3" w:rsidRPr="00E87D62" w:rsidRDefault="002A13C3" w:rsidP="00CF5644">
            <w:pPr>
              <w:pStyle w:val="TableText"/>
            </w:pPr>
            <w:r>
              <w:t>PC1</w:t>
            </w:r>
          </w:p>
        </w:tc>
        <w:tc>
          <w:tcPr>
            <w:tcW w:w="2519" w:type="dxa"/>
            <w:vAlign w:val="bottom"/>
          </w:tcPr>
          <w:p w14:paraId="5A0EED6D" w14:textId="77777777" w:rsidR="002A13C3" w:rsidRDefault="002A13C3" w:rsidP="00827ED5">
            <w:pPr>
              <w:pStyle w:val="TableText"/>
            </w:pPr>
            <w:r>
              <w:t>NIC</w:t>
            </w:r>
          </w:p>
        </w:tc>
        <w:tc>
          <w:tcPr>
            <w:tcW w:w="2519" w:type="dxa"/>
            <w:vAlign w:val="bottom"/>
          </w:tcPr>
          <w:p w14:paraId="09B74884" w14:textId="77777777" w:rsidR="002A13C3" w:rsidRPr="00E87D62" w:rsidRDefault="002A13C3" w:rsidP="00827ED5">
            <w:pPr>
              <w:pStyle w:val="TableText"/>
            </w:pPr>
            <w:r>
              <w:t>192.168.10.10</w:t>
            </w:r>
          </w:p>
        </w:tc>
        <w:tc>
          <w:tcPr>
            <w:tcW w:w="2520" w:type="dxa"/>
            <w:vAlign w:val="bottom"/>
          </w:tcPr>
          <w:p w14:paraId="5765A23B" w14:textId="77777777" w:rsidR="002A13C3" w:rsidRPr="00E87D62" w:rsidRDefault="002A13C3" w:rsidP="00827ED5">
            <w:pPr>
              <w:pStyle w:val="TableText"/>
              <w:jc w:val="center"/>
            </w:pPr>
            <w:r>
              <w:t>/24</w:t>
            </w:r>
          </w:p>
        </w:tc>
      </w:tr>
      <w:tr w:rsidR="002A13C3" w14:paraId="2BAFABB9" w14:textId="77777777" w:rsidTr="00E63A1B">
        <w:trPr>
          <w:cantSplit/>
          <w:jc w:val="center"/>
        </w:trPr>
        <w:tc>
          <w:tcPr>
            <w:tcW w:w="2519" w:type="dxa"/>
            <w:vAlign w:val="bottom"/>
          </w:tcPr>
          <w:p w14:paraId="2EF575FE" w14:textId="77777777" w:rsidR="002A13C3" w:rsidRDefault="002A13C3" w:rsidP="00CF5644">
            <w:pPr>
              <w:pStyle w:val="TableText"/>
            </w:pPr>
            <w:r>
              <w:t>PC2</w:t>
            </w:r>
          </w:p>
        </w:tc>
        <w:tc>
          <w:tcPr>
            <w:tcW w:w="2519" w:type="dxa"/>
            <w:vAlign w:val="bottom"/>
          </w:tcPr>
          <w:p w14:paraId="19BC5995" w14:textId="77777777" w:rsidR="002A13C3" w:rsidRDefault="002A13C3" w:rsidP="00827ED5">
            <w:pPr>
              <w:pStyle w:val="TableText"/>
            </w:pPr>
            <w:r>
              <w:t>NIC</w:t>
            </w:r>
          </w:p>
        </w:tc>
        <w:tc>
          <w:tcPr>
            <w:tcW w:w="2519" w:type="dxa"/>
            <w:vAlign w:val="bottom"/>
          </w:tcPr>
          <w:p w14:paraId="69C56778" w14:textId="77777777" w:rsidR="002A13C3" w:rsidRPr="00E87D62" w:rsidRDefault="002A13C3" w:rsidP="00827ED5">
            <w:pPr>
              <w:pStyle w:val="TableText"/>
            </w:pPr>
            <w:r>
              <w:t>192.168.20.10</w:t>
            </w:r>
          </w:p>
        </w:tc>
        <w:tc>
          <w:tcPr>
            <w:tcW w:w="2520" w:type="dxa"/>
            <w:vAlign w:val="bottom"/>
          </w:tcPr>
          <w:p w14:paraId="551F453A" w14:textId="77777777" w:rsidR="002A13C3" w:rsidRPr="00E87D62" w:rsidRDefault="002A13C3" w:rsidP="00827ED5">
            <w:pPr>
              <w:pStyle w:val="TableText"/>
              <w:jc w:val="center"/>
            </w:pPr>
            <w:r>
              <w:t>/24</w:t>
            </w:r>
          </w:p>
        </w:tc>
      </w:tr>
      <w:tr w:rsidR="002A13C3" w14:paraId="13158CF9" w14:textId="77777777" w:rsidTr="00E63A1B">
        <w:trPr>
          <w:cantSplit/>
          <w:jc w:val="center"/>
        </w:trPr>
        <w:tc>
          <w:tcPr>
            <w:tcW w:w="2519" w:type="dxa"/>
            <w:vAlign w:val="bottom"/>
          </w:tcPr>
          <w:p w14:paraId="0D5B9008" w14:textId="77777777" w:rsidR="002A13C3" w:rsidRDefault="002A13C3" w:rsidP="00CF5644">
            <w:pPr>
              <w:pStyle w:val="TableText"/>
            </w:pPr>
            <w:r>
              <w:t>PC3</w:t>
            </w:r>
          </w:p>
        </w:tc>
        <w:tc>
          <w:tcPr>
            <w:tcW w:w="2519" w:type="dxa"/>
            <w:vAlign w:val="bottom"/>
          </w:tcPr>
          <w:p w14:paraId="0CB142C0" w14:textId="77777777" w:rsidR="002A13C3" w:rsidRDefault="002A13C3" w:rsidP="00827ED5">
            <w:pPr>
              <w:pStyle w:val="TableText"/>
            </w:pPr>
            <w:r>
              <w:t>NIC</w:t>
            </w:r>
          </w:p>
        </w:tc>
        <w:tc>
          <w:tcPr>
            <w:tcW w:w="2519" w:type="dxa"/>
            <w:vAlign w:val="bottom"/>
          </w:tcPr>
          <w:p w14:paraId="075A69F0" w14:textId="77777777" w:rsidR="002A13C3" w:rsidRPr="00E87D62" w:rsidRDefault="002A13C3" w:rsidP="00827ED5">
            <w:pPr>
              <w:pStyle w:val="TableText"/>
            </w:pPr>
            <w:r>
              <w:t>192.168.30.10</w:t>
            </w:r>
          </w:p>
        </w:tc>
        <w:tc>
          <w:tcPr>
            <w:tcW w:w="2520" w:type="dxa"/>
            <w:vAlign w:val="bottom"/>
          </w:tcPr>
          <w:p w14:paraId="329ED9C8" w14:textId="77777777" w:rsidR="002A13C3" w:rsidRPr="00E87D62" w:rsidRDefault="002A13C3" w:rsidP="00827ED5">
            <w:pPr>
              <w:pStyle w:val="TableText"/>
              <w:jc w:val="center"/>
            </w:pPr>
            <w:r>
              <w:t>/24</w:t>
            </w:r>
          </w:p>
        </w:tc>
      </w:tr>
    </w:tbl>
    <w:p w14:paraId="43E0654B" w14:textId="77777777" w:rsidR="002A13C3" w:rsidRPr="006E6581" w:rsidRDefault="002A13C3" w:rsidP="002A13C3">
      <w:pPr>
        <w:pStyle w:val="Ttulo1"/>
        <w:numPr>
          <w:ilvl w:val="0"/>
          <w:numId w:val="3"/>
        </w:numPr>
      </w:pPr>
      <w:r>
        <w:t>Objetivos</w:t>
      </w:r>
    </w:p>
    <w:p w14:paraId="129AD14E" w14:textId="77777777" w:rsidR="002A13C3" w:rsidRPr="004C0909" w:rsidRDefault="002A13C3" w:rsidP="002A13C3">
      <w:pPr>
        <w:pStyle w:val="BodyTextL25Bold"/>
      </w:pPr>
      <w:r>
        <w:t>Parte 1: Configure los router IDs.</w:t>
      </w:r>
    </w:p>
    <w:p w14:paraId="585C55C1" w14:textId="77777777" w:rsidR="002A13C3" w:rsidRDefault="002A13C3" w:rsidP="002A13C3">
      <w:pPr>
        <w:pStyle w:val="BodyTextL25Bold"/>
      </w:pPr>
      <w:r>
        <w:t>Parte 2: Configure las redes para el enrutamiento OSPF.</w:t>
      </w:r>
    </w:p>
    <w:p w14:paraId="6952C4B2" w14:textId="77777777" w:rsidR="002A13C3" w:rsidRDefault="002A13C3" w:rsidP="002A13C3">
      <w:pPr>
        <w:pStyle w:val="BodyTextL25Bold"/>
      </w:pPr>
      <w:r>
        <w:t>Parte 3: Configure las Interfaces Pasivas.</w:t>
      </w:r>
    </w:p>
    <w:p w14:paraId="2750DCF9" w14:textId="77777777" w:rsidR="002A13C3" w:rsidRDefault="002A13C3" w:rsidP="002A13C3">
      <w:pPr>
        <w:pStyle w:val="BodyTextL25Bold"/>
      </w:pPr>
      <w:r>
        <w:t>Parte 4: Verifique la configuración OSPF.</w:t>
      </w:r>
    </w:p>
    <w:p w14:paraId="6439FD0B" w14:textId="77777777" w:rsidR="002A13C3" w:rsidRPr="00C07FD9" w:rsidRDefault="002A13C3" w:rsidP="002A13C3">
      <w:pPr>
        <w:pStyle w:val="Ttulo1"/>
        <w:numPr>
          <w:ilvl w:val="0"/>
          <w:numId w:val="3"/>
        </w:numPr>
      </w:pPr>
      <w:r>
        <w:t xml:space="preserve">Aspectos básicos </w:t>
      </w:r>
    </w:p>
    <w:p w14:paraId="1FAD7EDE" w14:textId="77777777" w:rsidR="00971E91" w:rsidRDefault="002A13C3" w:rsidP="002A13C3">
      <w:pPr>
        <w:pStyle w:val="BodyTextL25"/>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5DE8C564" w14:textId="6A549BCC" w:rsidR="002A13C3" w:rsidRDefault="00971E91" w:rsidP="00971E91">
      <w:pPr>
        <w:pStyle w:val="Ttulo1"/>
      </w:pPr>
      <w:r>
        <w:t>Instrucciones</w:t>
      </w:r>
    </w:p>
    <w:p w14:paraId="45E976C1" w14:textId="77777777" w:rsidR="002A13C3" w:rsidRDefault="002A13C3" w:rsidP="00C049E9">
      <w:pPr>
        <w:pStyle w:val="Ttulo2"/>
      </w:pPr>
      <w:r>
        <w:t>Configure los router IDs.</w:t>
      </w:r>
    </w:p>
    <w:p w14:paraId="287D9365" w14:textId="216DFA9B" w:rsidR="002A13C3" w:rsidRDefault="002A13C3" w:rsidP="00C049E9">
      <w:pPr>
        <w:pStyle w:val="SubStepAlpha"/>
        <w:spacing w:after="0"/>
      </w:pPr>
      <w:r>
        <w:t xml:space="preserve">Inicie el proceso de enrutamiento OSPF en los tres routers. Use el process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Default="002A13C3" w:rsidP="002A13C3">
      <w:pPr>
        <w:pStyle w:val="CMD"/>
      </w:pPr>
      <w:r>
        <w:t xml:space="preserve">Router(config)# </w:t>
      </w:r>
      <w:r>
        <w:rPr>
          <w:b/>
        </w:rPr>
        <w:t>router ospf</w:t>
      </w:r>
      <w:r w:rsidRPr="0055660C">
        <w:rPr>
          <w:i/>
        </w:rPr>
        <w:t xml:space="preserve"> process-id</w:t>
      </w:r>
    </w:p>
    <w:p w14:paraId="46C8019E" w14:textId="77777777" w:rsidR="002A13C3" w:rsidRDefault="002A13C3" w:rsidP="00532197">
      <w:pPr>
        <w:pStyle w:val="SubStepAlpha"/>
      </w:pPr>
      <w:r>
        <w:lastRenderedPageBreak/>
        <w:t>Utilice el comando router-id para establecer los identificadores OSPF de los tres routers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12287FF2" w14:textId="77777777" w:rsidR="002A13C3" w:rsidRDefault="002A13C3" w:rsidP="002A13C3">
      <w:pPr>
        <w:pStyle w:val="BodyTextL50"/>
      </w:pPr>
      <w:r>
        <w:t>Use el siguiente comando:</w:t>
      </w:r>
    </w:p>
    <w:p w14:paraId="36C11CB7" w14:textId="77777777" w:rsidR="002A13C3" w:rsidRDefault="002A13C3" w:rsidP="002A13C3">
      <w:pPr>
        <w:pStyle w:val="CMD"/>
        <w:rPr>
          <w:i/>
        </w:rPr>
      </w:pPr>
      <w:r>
        <w:t>Router(config-router) #</w:t>
      </w:r>
      <w:r w:rsidRPr="0055660C">
        <w:rPr>
          <w:b/>
        </w:rPr>
        <w:t xml:space="preserve"> router-id</w:t>
      </w:r>
      <w:r w:rsidRPr="0055660C">
        <w:rPr>
          <w:i/>
        </w:rPr>
        <w:t xml:space="preserve"> rid</w:t>
      </w:r>
    </w:p>
    <w:p w14:paraId="2977677E" w14:textId="553440F1" w:rsidR="002A13C3" w:rsidRPr="0089747D" w:rsidRDefault="00831EC2" w:rsidP="002A13C3">
      <w:pPr>
        <w:pStyle w:val="CMD"/>
        <w:rPr>
          <w:color w:val="FF0000"/>
        </w:rPr>
      </w:pPr>
      <w:r>
        <w:rPr>
          <w:color w:val="FF0000"/>
        </w:rPr>
        <w:t xml:space="preserve">R1(config)# </w:t>
      </w:r>
      <w:r>
        <w:rPr>
          <w:b/>
          <w:color w:val="FF0000"/>
        </w:rPr>
        <w:t>router ospf 10</w:t>
      </w:r>
    </w:p>
    <w:p w14:paraId="64CA282F" w14:textId="1661D32E" w:rsidR="002A13C3" w:rsidRDefault="00831EC2" w:rsidP="002A13C3">
      <w:pPr>
        <w:pStyle w:val="CMD"/>
        <w:rPr>
          <w:color w:val="FF0000"/>
        </w:rPr>
      </w:pPr>
      <w:r>
        <w:rPr>
          <w:color w:val="FF0000"/>
        </w:rPr>
        <w:t>R1(config-router)#</w:t>
      </w:r>
      <w:r w:rsidR="002A13C3" w:rsidRPr="00A70184">
        <w:rPr>
          <w:b/>
          <w:color w:val="FF0000"/>
        </w:rPr>
        <w:t xml:space="preserve"> router-id 1.1.1.1</w:t>
      </w:r>
    </w:p>
    <w:p w14:paraId="41EF4D46" w14:textId="14744DCD" w:rsidR="00831EC2" w:rsidRDefault="00831EC2" w:rsidP="002A13C3">
      <w:pPr>
        <w:pStyle w:val="CMD"/>
        <w:rPr>
          <w:color w:val="FF0000"/>
        </w:rPr>
      </w:pPr>
    </w:p>
    <w:p w14:paraId="49D1DDA8" w14:textId="76B450F8" w:rsidR="00831EC2" w:rsidRPr="0089747D" w:rsidRDefault="00831EC2" w:rsidP="00831EC2">
      <w:pPr>
        <w:pStyle w:val="CMD"/>
        <w:rPr>
          <w:color w:val="FF0000"/>
        </w:rPr>
      </w:pPr>
      <w:r>
        <w:rPr>
          <w:color w:val="FF0000"/>
        </w:rPr>
        <w:t xml:space="preserve">R2(config)# </w:t>
      </w:r>
      <w:r>
        <w:rPr>
          <w:b/>
          <w:color w:val="FF0000"/>
        </w:rPr>
        <w:t>router ospf 10</w:t>
      </w:r>
    </w:p>
    <w:p w14:paraId="13315E42" w14:textId="25FF6CC0" w:rsidR="00831EC2" w:rsidRPr="0089747D" w:rsidRDefault="00831EC2" w:rsidP="00831EC2">
      <w:pPr>
        <w:pStyle w:val="CMD"/>
        <w:rPr>
          <w:color w:val="FF0000"/>
        </w:rPr>
      </w:pPr>
      <w:r>
        <w:rPr>
          <w:color w:val="FF0000"/>
        </w:rPr>
        <w:t>R2(config-router)#</w:t>
      </w:r>
      <w:r w:rsidRPr="00A70184">
        <w:rPr>
          <w:b/>
          <w:color w:val="FF0000"/>
        </w:rPr>
        <w:t xml:space="preserve"> router-id 2.2.2.2</w:t>
      </w:r>
    </w:p>
    <w:p w14:paraId="4CD95D01" w14:textId="52FBC662" w:rsidR="00831EC2" w:rsidRDefault="00831EC2" w:rsidP="002A13C3">
      <w:pPr>
        <w:pStyle w:val="CMD"/>
        <w:rPr>
          <w:color w:val="FF0000"/>
        </w:rPr>
      </w:pPr>
    </w:p>
    <w:p w14:paraId="4F846260" w14:textId="345F2D47" w:rsidR="00831EC2" w:rsidRPr="0089747D" w:rsidRDefault="00831EC2" w:rsidP="00831EC2">
      <w:pPr>
        <w:pStyle w:val="CMD"/>
        <w:rPr>
          <w:color w:val="FF0000"/>
        </w:rPr>
      </w:pPr>
      <w:r>
        <w:rPr>
          <w:color w:val="FF0000"/>
        </w:rPr>
        <w:t xml:space="preserve">R3(config)# </w:t>
      </w:r>
      <w:r>
        <w:rPr>
          <w:b/>
          <w:color w:val="FF0000"/>
        </w:rPr>
        <w:t>router ospf 10</w:t>
      </w:r>
    </w:p>
    <w:p w14:paraId="24BED42B" w14:textId="18053F36" w:rsidR="00831EC2" w:rsidRDefault="00831EC2" w:rsidP="00831EC2">
      <w:pPr>
        <w:pStyle w:val="CMD"/>
        <w:rPr>
          <w:b/>
          <w:color w:val="FF0000"/>
        </w:rPr>
      </w:pPr>
      <w:r>
        <w:rPr>
          <w:color w:val="FF0000"/>
        </w:rPr>
        <w:t>R3(config-router)#</w:t>
      </w:r>
      <w:r w:rsidRPr="00A70184">
        <w:rPr>
          <w:b/>
          <w:color w:val="FF0000"/>
        </w:rPr>
        <w:t xml:space="preserve"> router-id 3.3.3.3</w:t>
      </w:r>
    </w:p>
    <w:p w14:paraId="1C56B583" w14:textId="6F208522" w:rsidR="00C049E9" w:rsidRPr="0089747D" w:rsidRDefault="00C049E9" w:rsidP="00C049E9">
      <w:pPr>
        <w:pStyle w:val="ConfigWindow"/>
      </w:pPr>
      <w:r>
        <w:t>Cerrar la ventana de configuración</w:t>
      </w:r>
    </w:p>
    <w:p w14:paraId="3A7483FE" w14:textId="77777777" w:rsidR="002A13C3" w:rsidRDefault="002A13C3" w:rsidP="00C049E9">
      <w:pPr>
        <w:pStyle w:val="Ttulo2"/>
      </w:pPr>
      <w:r>
        <w:t>Configure las redes para el enrutamiento OSPF.</w:t>
      </w:r>
    </w:p>
    <w:p w14:paraId="22F876D9" w14:textId="77777777" w:rsidR="002A13C3" w:rsidRPr="001D0F32" w:rsidRDefault="002A13C3" w:rsidP="00E63A1B">
      <w:pPr>
        <w:pStyle w:val="Ttulo3"/>
      </w:pPr>
      <w:r>
        <w:t>Configure las redes para el enrutamiento OSPF mediante comandos de red y wildcard mask.</w:t>
      </w:r>
    </w:p>
    <w:p w14:paraId="74CB3089" w14:textId="77777777" w:rsidR="00532197" w:rsidRDefault="00532197" w:rsidP="00532197">
      <w:pPr>
        <w:pStyle w:val="Ttulo4"/>
      </w:pPr>
      <w:r>
        <w:t>Preguntas:</w:t>
      </w:r>
    </w:p>
    <w:p w14:paraId="2E942470" w14:textId="161D156A" w:rsidR="001D0F32" w:rsidRDefault="002A13C3" w:rsidP="00532197">
      <w:pPr>
        <w:pStyle w:val="BodyTextL25"/>
        <w:spacing w:before="0"/>
      </w:pPr>
      <w:r>
        <w:t>¿Cuántas instrucciones se requieren para configurar OSPF para enrutar todas las redes conectadas al router R1?</w:t>
      </w:r>
    </w:p>
    <w:p w14:paraId="247111C6" w14:textId="3FC2CADA" w:rsidR="001D0F32" w:rsidRDefault="001D0F32" w:rsidP="001D0F32">
      <w:pPr>
        <w:pStyle w:val="AnswerLineL25"/>
      </w:pPr>
      <w:r>
        <w:t>Escriba sus respuestas aquí.</w:t>
      </w:r>
    </w:p>
    <w:p w14:paraId="30F438ED" w14:textId="691CA3BB" w:rsidR="002A13C3" w:rsidRDefault="002A13C3" w:rsidP="002A13C3">
      <w:pPr>
        <w:pStyle w:val="BodyTextL25"/>
        <w:rPr>
          <w:rStyle w:val="AnswerGray"/>
        </w:rPr>
      </w:pPr>
      <w:r>
        <w:rPr>
          <w:rStyle w:val="AnswerGray"/>
        </w:rPr>
        <w:t>3</w:t>
      </w:r>
    </w:p>
    <w:p w14:paraId="57010CC9" w14:textId="77777777" w:rsidR="001D0F32" w:rsidRDefault="002A13C3" w:rsidP="002A13C3">
      <w:pPr>
        <w:pStyle w:val="BodyTextL25"/>
      </w:pPr>
      <w:r>
        <w:t>La LAN conectada al router R1 tiene una máscara /24. ¿Cuál es el equivalente de esta máscara en la representación decimal con puntos?</w:t>
      </w:r>
    </w:p>
    <w:p w14:paraId="64DDC6DE" w14:textId="41C8766D" w:rsidR="001D0F32" w:rsidRDefault="001D0F32" w:rsidP="001D0F32">
      <w:pPr>
        <w:pStyle w:val="AnswerLineL25"/>
      </w:pPr>
      <w:r>
        <w:t>Escriba sus respuestas aquí.</w:t>
      </w:r>
    </w:p>
    <w:p w14:paraId="2438AAA0" w14:textId="71DA7FD7" w:rsidR="002A13C3" w:rsidRDefault="002A13C3" w:rsidP="002A13C3">
      <w:pPr>
        <w:pStyle w:val="BodyTextL25"/>
        <w:rPr>
          <w:rStyle w:val="AnswerGray"/>
        </w:rPr>
      </w:pPr>
      <w:r>
        <w:rPr>
          <w:rStyle w:val="AnswerGray"/>
        </w:rPr>
        <w:t>255.255.255.0</w:t>
      </w:r>
    </w:p>
    <w:p w14:paraId="7DDD3A9C" w14:textId="77777777" w:rsidR="001D0F32" w:rsidRDefault="002A13C3" w:rsidP="002A13C3">
      <w:pPr>
        <w:pStyle w:val="BodyTextL25"/>
      </w:pPr>
      <w:r>
        <w:t>Reste la máscara de subred decimal con puntos de 255.255.255.255. ¿Cuál es el resultado?</w:t>
      </w:r>
    </w:p>
    <w:p w14:paraId="4BB67B46" w14:textId="2464D20E" w:rsidR="001D0F32" w:rsidRDefault="001D0F32" w:rsidP="001D0F32">
      <w:pPr>
        <w:pStyle w:val="AnswerLineL25"/>
      </w:pPr>
      <w:r>
        <w:t>Escriba sus respuestas aquí.</w:t>
      </w:r>
    </w:p>
    <w:p w14:paraId="2CF67D64" w14:textId="2B1E7D37" w:rsidR="002A13C3" w:rsidRDefault="002A13C3" w:rsidP="002A13C3">
      <w:pPr>
        <w:pStyle w:val="BodyTextL25"/>
        <w:rPr>
          <w:rStyle w:val="AnswerGray"/>
        </w:rPr>
      </w:pPr>
      <w:r>
        <w:rPr>
          <w:rStyle w:val="AnswerGray"/>
        </w:rPr>
        <w:t>0.0.0.255</w:t>
      </w:r>
    </w:p>
    <w:p w14:paraId="538FD1E1" w14:textId="77777777" w:rsidR="001D0F32" w:rsidRDefault="002A13C3" w:rsidP="002A13C3">
      <w:pPr>
        <w:pStyle w:val="BodyTextL25"/>
      </w:pPr>
      <w:r>
        <w:t>¿Cuál es el equivalente decimal con puntos de la máscara de subred /30?</w:t>
      </w:r>
    </w:p>
    <w:p w14:paraId="1C8108CD" w14:textId="2AC05F81" w:rsidR="001D0F32" w:rsidRDefault="001D0F32" w:rsidP="001D0F32">
      <w:pPr>
        <w:pStyle w:val="AnswerLineL25"/>
      </w:pPr>
      <w:r>
        <w:t>Escriba sus respuestas aquí.</w:t>
      </w:r>
    </w:p>
    <w:p w14:paraId="073520D3" w14:textId="38AB863C" w:rsidR="002A13C3" w:rsidRDefault="002A13C3" w:rsidP="002A13C3">
      <w:pPr>
        <w:pStyle w:val="BodyTextL25"/>
        <w:rPr>
          <w:rStyle w:val="AnswerGray"/>
        </w:rPr>
      </w:pPr>
      <w:r>
        <w:rPr>
          <w:rStyle w:val="AnswerGray"/>
        </w:rPr>
        <w:t>255.255.255.252</w:t>
      </w:r>
    </w:p>
    <w:p w14:paraId="3661A4A3" w14:textId="77777777" w:rsidR="001D0F32" w:rsidRPr="00831EC2" w:rsidRDefault="002A13C3" w:rsidP="002A13C3">
      <w:pPr>
        <w:pStyle w:val="BodyTextL25"/>
      </w:pPr>
      <w:r>
        <w:t>Resta la representación decimal con puntos de la máscara /30 de 255.255.255.255. ¿Cuál es el resultado?</w:t>
      </w:r>
    </w:p>
    <w:p w14:paraId="2340AC83" w14:textId="4466F7BC" w:rsidR="001D0F32" w:rsidRPr="001D0F32" w:rsidRDefault="001D0F32" w:rsidP="001D0F32">
      <w:pPr>
        <w:pStyle w:val="AnswerLineL25"/>
      </w:pPr>
      <w:r>
        <w:t>Escriba sus respuestas aquí.</w:t>
      </w:r>
    </w:p>
    <w:p w14:paraId="1C38FAAC" w14:textId="5AF5D030" w:rsidR="002A13C3" w:rsidRDefault="002A13C3" w:rsidP="002A13C3">
      <w:pPr>
        <w:pStyle w:val="BodyTextL25"/>
        <w:rPr>
          <w:rStyle w:val="AnswerGray"/>
        </w:rPr>
      </w:pPr>
      <w:r>
        <w:rPr>
          <w:rStyle w:val="AnswerGray"/>
        </w:rPr>
        <w:t>0.0.0.3</w:t>
      </w:r>
    </w:p>
    <w:p w14:paraId="50F55EEB" w14:textId="0B885F39" w:rsidR="002A13C3" w:rsidRDefault="002A13C3" w:rsidP="00C049E9">
      <w:pPr>
        <w:pStyle w:val="SubStepAlpha"/>
        <w:spacing w:after="0"/>
      </w:pPr>
      <w:r>
        <w:t>Configure el proceso de enrutamiento en R1 con las instrucciones de red y las wildcard masks necesarias para activar el enrutamiento OSPF para todas las redes conectadas. Los valores de instrucción de red deben ser las direcciones de red o subred de las redes configuradas.</w:t>
      </w:r>
    </w:p>
    <w:p w14:paraId="09B9C070" w14:textId="04F82C97" w:rsidR="00C049E9" w:rsidRPr="00075502" w:rsidRDefault="00C049E9" w:rsidP="00C049E9">
      <w:pPr>
        <w:pStyle w:val="ConfigWindow"/>
      </w:pPr>
      <w:r>
        <w:t>Abrir la ventana de configuración</w:t>
      </w:r>
    </w:p>
    <w:p w14:paraId="70472D51" w14:textId="77777777" w:rsidR="002A13C3" w:rsidRPr="00075502" w:rsidRDefault="002A13C3" w:rsidP="002A13C3">
      <w:pPr>
        <w:pStyle w:val="CMD"/>
      </w:pPr>
      <w:r>
        <w:t>Router(config-router)#</w:t>
      </w:r>
      <w:r w:rsidRPr="00075502">
        <w:rPr>
          <w:b/>
        </w:rPr>
        <w:t xml:space="preserve"> network</w:t>
      </w:r>
      <w:r>
        <w:t xml:space="preserve"> network-address wildcard-mask </w:t>
      </w:r>
      <w:r w:rsidRPr="00075502">
        <w:rPr>
          <w:b/>
        </w:rPr>
        <w:t>area</w:t>
      </w:r>
      <w:r>
        <w:t xml:space="preserve"> area-id</w:t>
      </w:r>
    </w:p>
    <w:p w14:paraId="75A2755B" w14:textId="77777777" w:rsidR="002A13C3" w:rsidRPr="00075502" w:rsidRDefault="002A13C3" w:rsidP="00532197">
      <w:pPr>
        <w:pStyle w:val="SubStepAlpha"/>
      </w:pPr>
      <w:r>
        <w:lastRenderedPageBreak/>
        <w:t xml:space="preserve">Compruebe que OSPF se ha configurado correctamente mostrando la configuración en ejecución. Si encuentra un error, elimine la sentencia network utilizando el comando </w:t>
      </w:r>
      <w:r w:rsidRPr="00A45C8B">
        <w:rPr>
          <w:b/>
        </w:rPr>
        <w:t>no</w:t>
      </w:r>
      <w:r>
        <w:t xml:space="preserve"> y vuelva a configurarla.</w:t>
      </w:r>
    </w:p>
    <w:p w14:paraId="747D2ADA" w14:textId="303C80E9" w:rsidR="002A13C3" w:rsidRPr="00075502" w:rsidRDefault="00831EC2" w:rsidP="002A13C3">
      <w:pPr>
        <w:pStyle w:val="CMD"/>
        <w:rPr>
          <w:color w:val="FF0000"/>
        </w:rPr>
      </w:pPr>
      <w:r>
        <w:rPr>
          <w:color w:val="FF0000"/>
        </w:rPr>
        <w:t>R1(config-router)#</w:t>
      </w:r>
      <w:r w:rsidR="002A13C3" w:rsidRPr="00A70184">
        <w:rPr>
          <w:b/>
          <w:color w:val="FF0000"/>
        </w:rPr>
        <w:t xml:space="preserve"> network 192.168.10.0 0.0.0.255 area 0</w:t>
      </w:r>
    </w:p>
    <w:p w14:paraId="00E1E4B6" w14:textId="1C2A9F61" w:rsidR="002A13C3" w:rsidRPr="00075502" w:rsidRDefault="00831EC2" w:rsidP="002A13C3">
      <w:pPr>
        <w:pStyle w:val="CMD"/>
        <w:rPr>
          <w:color w:val="FF0000"/>
        </w:rPr>
      </w:pPr>
      <w:r>
        <w:rPr>
          <w:color w:val="FF0000"/>
        </w:rPr>
        <w:t>R1(config-router)#</w:t>
      </w:r>
      <w:r w:rsidR="002A13C3" w:rsidRPr="00A70184">
        <w:rPr>
          <w:b/>
          <w:color w:val="FF0000"/>
        </w:rPr>
        <w:t xml:space="preserve"> network 10.1.1.0 0.0.0.3 area 0</w:t>
      </w:r>
    </w:p>
    <w:p w14:paraId="750FC2CD" w14:textId="2A30FA2C" w:rsidR="002A13C3" w:rsidRPr="00075502" w:rsidRDefault="00831EC2" w:rsidP="002A13C3">
      <w:pPr>
        <w:pStyle w:val="CMD"/>
        <w:rPr>
          <w:color w:val="FF0000"/>
        </w:rPr>
      </w:pPr>
      <w:r>
        <w:rPr>
          <w:color w:val="FF0000"/>
        </w:rPr>
        <w:t>R1(config-router)#</w:t>
      </w:r>
      <w:r w:rsidR="002A13C3" w:rsidRPr="00A70184">
        <w:rPr>
          <w:b/>
          <w:color w:val="FF0000"/>
        </w:rPr>
        <w:t>network 10.1.1.4 0.0.0.3 area 0</w:t>
      </w:r>
    </w:p>
    <w:p w14:paraId="78B12483" w14:textId="77777777" w:rsidR="002A13C3" w:rsidRPr="00075502" w:rsidRDefault="002A13C3" w:rsidP="00E63A1B">
      <w:pPr>
        <w:pStyle w:val="Ttulo3"/>
      </w:pPr>
      <w:r>
        <w:t>Configure redes para el enrutamiento OSPF mediante direcciones IP de interfaz y máscaras cuádruple cero.</w:t>
      </w:r>
    </w:p>
    <w:p w14:paraId="3ED2AC80" w14:textId="77777777" w:rsidR="002A13C3" w:rsidRDefault="002A13C3" w:rsidP="002A13C3">
      <w:pPr>
        <w:pStyle w:val="BodyTextL25"/>
      </w:pPr>
      <w:r>
        <w:t>En el router R2, configure OSPF mediante comandos de red con las direcciones IP de las interfaces y máscaras cuádruple cero. La sintaxis del comando network es la misma que se utilizó anteriormente.</w:t>
      </w:r>
    </w:p>
    <w:p w14:paraId="33308E88" w14:textId="54AF032B" w:rsidR="002A13C3" w:rsidRPr="0089747D" w:rsidRDefault="00831EC2" w:rsidP="002A13C3">
      <w:pPr>
        <w:pStyle w:val="CMD"/>
        <w:rPr>
          <w:color w:val="FF0000"/>
        </w:rPr>
      </w:pPr>
      <w:r>
        <w:rPr>
          <w:color w:val="FF0000"/>
        </w:rPr>
        <w:t>R2(config-router)#</w:t>
      </w:r>
      <w:r w:rsidR="002A13C3" w:rsidRPr="00A70184">
        <w:rPr>
          <w:b/>
          <w:color w:val="FF0000"/>
        </w:rPr>
        <w:t xml:space="preserve"> network 192.168.20.1 0.0.0.0 area 0</w:t>
      </w:r>
    </w:p>
    <w:p w14:paraId="68D8BDB0" w14:textId="0773BDDB" w:rsidR="002A13C3" w:rsidRPr="0089747D" w:rsidRDefault="00831EC2" w:rsidP="002A13C3">
      <w:pPr>
        <w:pStyle w:val="CMD"/>
        <w:rPr>
          <w:color w:val="FF0000"/>
        </w:rPr>
      </w:pPr>
      <w:r>
        <w:rPr>
          <w:color w:val="FF0000"/>
        </w:rPr>
        <w:t xml:space="preserve">R2(config-router) # </w:t>
      </w:r>
      <w:r w:rsidR="002A13C3" w:rsidRPr="00A70184">
        <w:rPr>
          <w:b/>
          <w:color w:val="FF0000"/>
        </w:rPr>
        <w:t>network 10.1.1.2 0.0.0.0 area 0</w:t>
      </w:r>
    </w:p>
    <w:p w14:paraId="5DF1F150" w14:textId="53629179" w:rsidR="002A13C3" w:rsidRDefault="00831EC2" w:rsidP="002A13C3">
      <w:pPr>
        <w:pStyle w:val="CMD"/>
        <w:rPr>
          <w:color w:val="FF0000"/>
        </w:rPr>
      </w:pPr>
      <w:r>
        <w:rPr>
          <w:color w:val="FF0000"/>
        </w:rPr>
        <w:t>R2 (config-router) #</w:t>
      </w:r>
      <w:r w:rsidR="002A13C3" w:rsidRPr="00A70184">
        <w:rPr>
          <w:b/>
          <w:color w:val="FF0000"/>
        </w:rPr>
        <w:t xml:space="preserve"> network 10.1.1.9 0.0.0.0 area 0</w:t>
      </w:r>
    </w:p>
    <w:p w14:paraId="25C364E1" w14:textId="77777777" w:rsidR="002A13C3" w:rsidRDefault="002A13C3" w:rsidP="00E63A1B">
      <w:pPr>
        <w:pStyle w:val="Ttulo3"/>
      </w:pPr>
      <w:r>
        <w:t>Configurar el enrutamiento OSPF en las interfaces del router</w:t>
      </w:r>
    </w:p>
    <w:p w14:paraId="5401C4E8" w14:textId="77777777" w:rsidR="002A13C3" w:rsidRDefault="002A13C3" w:rsidP="002A13C3">
      <w:pPr>
        <w:pStyle w:val="BodyTextL25"/>
      </w:pPr>
      <w:r>
        <w:t xml:space="preserve">En el router R3, configure las interfaces requeridas con OSPF. </w:t>
      </w:r>
    </w:p>
    <w:p w14:paraId="63CE58D3" w14:textId="77777777" w:rsidR="00532197" w:rsidRDefault="00532197" w:rsidP="00532197">
      <w:pPr>
        <w:pStyle w:val="Ttulo4"/>
      </w:pPr>
      <w:r>
        <w:t>Pregunta:</w:t>
      </w:r>
    </w:p>
    <w:p w14:paraId="0F2D6EA0" w14:textId="19D6E2FA" w:rsidR="001D0F32" w:rsidRDefault="002A13C3" w:rsidP="00532197">
      <w:pPr>
        <w:pStyle w:val="BodyTextL25"/>
        <w:spacing w:before="0"/>
      </w:pPr>
      <w:r>
        <w:t>¿Qué interfaces en R3 deben configurarse con OSPF?</w:t>
      </w:r>
    </w:p>
    <w:p w14:paraId="7372D52C" w14:textId="34A15409" w:rsidR="001D0F32" w:rsidRDefault="001D0F32" w:rsidP="001D0F32">
      <w:pPr>
        <w:pStyle w:val="AnswerLineL25"/>
      </w:pPr>
      <w:r>
        <w:t>Escriba sus respuestas aquí.</w:t>
      </w:r>
    </w:p>
    <w:p w14:paraId="62EBE8D2" w14:textId="49E31B9D" w:rsidR="002A13C3" w:rsidRDefault="002A13C3" w:rsidP="002A13C3">
      <w:pPr>
        <w:pStyle w:val="BodyTextL25"/>
        <w:rPr>
          <w:rStyle w:val="AnswerGray"/>
        </w:rPr>
      </w:pPr>
      <w:r>
        <w:rPr>
          <w:rStyle w:val="AnswerGray"/>
        </w:rPr>
        <w:t>G0/0/0, S0/1/0, S0/1/1</w:t>
      </w:r>
    </w:p>
    <w:p w14:paraId="0F4FB9C0" w14:textId="77777777" w:rsidR="002A13C3" w:rsidRDefault="002A13C3" w:rsidP="002A13C3">
      <w:pPr>
        <w:pStyle w:val="BodyTextL25"/>
      </w:pPr>
      <w:r>
        <w:t>Configure cada interfaz usando la sintaxis de comandos que se muestra a continuación:</w:t>
      </w:r>
    </w:p>
    <w:p w14:paraId="0095BF17" w14:textId="77777777" w:rsidR="002A13C3" w:rsidRPr="00A70184" w:rsidRDefault="002A13C3" w:rsidP="002A13C3">
      <w:pPr>
        <w:pStyle w:val="CMD"/>
      </w:pPr>
      <w:r>
        <w:t>Router(config-if)#</w:t>
      </w:r>
      <w:r>
        <w:rPr>
          <w:b/>
        </w:rPr>
        <w:t xml:space="preserve"> ip ospf</w:t>
      </w:r>
      <w:r w:rsidRPr="0055660C">
        <w:rPr>
          <w:i/>
        </w:rPr>
        <w:t xml:space="preserve"> process-id</w:t>
      </w:r>
      <w:r>
        <w:rPr>
          <w:b/>
        </w:rPr>
        <w:t xml:space="preserve"> area</w:t>
      </w:r>
      <w:r>
        <w:rPr>
          <w:i/>
        </w:rPr>
        <w:t xml:space="preserve"> area area id</w:t>
      </w:r>
    </w:p>
    <w:p w14:paraId="33104B98" w14:textId="77777777" w:rsidR="00A70184" w:rsidRDefault="00A70184" w:rsidP="002A13C3">
      <w:pPr>
        <w:pStyle w:val="CMD"/>
        <w:rPr>
          <w:color w:val="FF0000"/>
        </w:rPr>
      </w:pPr>
    </w:p>
    <w:p w14:paraId="58243BD0" w14:textId="0A888984" w:rsidR="002A13C3" w:rsidRPr="00BE539E" w:rsidRDefault="00A70184" w:rsidP="002A13C3">
      <w:pPr>
        <w:pStyle w:val="CMD"/>
        <w:rPr>
          <w:color w:val="FF0000"/>
        </w:rPr>
      </w:pPr>
      <w:r>
        <w:rPr>
          <w:color w:val="FF0000"/>
        </w:rPr>
        <w:t xml:space="preserve">R3(config # </w:t>
      </w:r>
      <w:r w:rsidR="002A13C3" w:rsidRPr="00A70184">
        <w:rPr>
          <w:b/>
          <w:color w:val="FF0000"/>
        </w:rPr>
        <w:t>interface GigabitEthernet0/0/0</w:t>
      </w:r>
    </w:p>
    <w:p w14:paraId="01177BDC" w14:textId="1C582AD1" w:rsidR="002A13C3" w:rsidRPr="00BE539E" w:rsidRDefault="00A70184" w:rsidP="002A13C3">
      <w:pPr>
        <w:pStyle w:val="CMD"/>
        <w:rPr>
          <w:color w:val="FF0000"/>
        </w:rPr>
      </w:pPr>
      <w:r>
        <w:rPr>
          <w:color w:val="FF0000"/>
        </w:rPr>
        <w:t>R3 (config-if) #</w:t>
      </w:r>
      <w:r>
        <w:rPr>
          <w:b/>
          <w:color w:val="FF0000"/>
        </w:rPr>
        <w:t xml:space="preserve"> ip ospf 10 área 0</w:t>
      </w:r>
    </w:p>
    <w:p w14:paraId="3A6794CE" w14:textId="5C570866" w:rsidR="002A13C3" w:rsidRPr="00BE539E" w:rsidRDefault="00A70184" w:rsidP="002A13C3">
      <w:pPr>
        <w:pStyle w:val="CMD"/>
        <w:rPr>
          <w:color w:val="FF0000"/>
        </w:rPr>
      </w:pPr>
      <w:r>
        <w:rPr>
          <w:color w:val="FF0000"/>
        </w:rPr>
        <w:t>R3(config-if) #</w:t>
      </w:r>
      <w:r w:rsidR="002A13C3" w:rsidRPr="00A70184">
        <w:rPr>
          <w:b/>
          <w:color w:val="FF0000"/>
        </w:rPr>
        <w:t xml:space="preserve"> interface Serial0/1/0</w:t>
      </w:r>
    </w:p>
    <w:p w14:paraId="32C46659" w14:textId="11EA0B1F" w:rsidR="002A13C3" w:rsidRPr="00A70184" w:rsidRDefault="00A70184" w:rsidP="002A13C3">
      <w:pPr>
        <w:pStyle w:val="CMD"/>
        <w:rPr>
          <w:b/>
          <w:color w:val="FF0000"/>
        </w:rPr>
      </w:pPr>
      <w:r>
        <w:rPr>
          <w:color w:val="FF0000"/>
        </w:rPr>
        <w:t>R3(config-if)#</w:t>
      </w:r>
      <w:r>
        <w:rPr>
          <w:b/>
          <w:color w:val="FF0000"/>
        </w:rPr>
        <w:t xml:space="preserve"> ip ospf 10 area 0</w:t>
      </w:r>
    </w:p>
    <w:p w14:paraId="4A41E64A" w14:textId="15506959" w:rsidR="002A13C3" w:rsidRPr="00BE539E" w:rsidRDefault="00A70184" w:rsidP="002A13C3">
      <w:pPr>
        <w:pStyle w:val="CMD"/>
        <w:rPr>
          <w:color w:val="FF0000"/>
        </w:rPr>
      </w:pPr>
      <w:r>
        <w:rPr>
          <w:color w:val="FF0000"/>
        </w:rPr>
        <w:t>R3(config-if) #</w:t>
      </w:r>
      <w:r w:rsidR="002A13C3" w:rsidRPr="00A70184">
        <w:rPr>
          <w:b/>
          <w:color w:val="FF0000"/>
        </w:rPr>
        <w:t xml:space="preserve"> interface Serial0/1/1</w:t>
      </w:r>
    </w:p>
    <w:p w14:paraId="5D2C768E" w14:textId="3FD347F1" w:rsidR="002A13C3" w:rsidRDefault="00A70184" w:rsidP="002A13C3">
      <w:pPr>
        <w:pStyle w:val="CMD"/>
        <w:rPr>
          <w:b/>
          <w:color w:val="FF0000"/>
        </w:rPr>
      </w:pPr>
      <w:r>
        <w:rPr>
          <w:color w:val="FF0000"/>
        </w:rPr>
        <w:t>R3(config-if)#</w:t>
      </w:r>
      <w:r>
        <w:rPr>
          <w:b/>
          <w:color w:val="FF0000"/>
        </w:rPr>
        <w:t xml:space="preserve"> ip ospf 10 area 0</w:t>
      </w:r>
    </w:p>
    <w:p w14:paraId="277BAD09" w14:textId="7FD86731" w:rsidR="00C049E9" w:rsidRDefault="00C049E9" w:rsidP="00C049E9">
      <w:pPr>
        <w:pStyle w:val="ConfigWindow"/>
      </w:pPr>
      <w:r>
        <w:t>Cerrar la ventana de configuración</w:t>
      </w:r>
    </w:p>
    <w:p w14:paraId="0DCCFEFB" w14:textId="77777777" w:rsidR="002A13C3" w:rsidRDefault="002A13C3" w:rsidP="00C049E9">
      <w:pPr>
        <w:pStyle w:val="Ttulo2"/>
      </w:pPr>
      <w:r>
        <w:t>Configuración de interfaces pasivas</w:t>
      </w:r>
    </w:p>
    <w:p w14:paraId="0C5E8B0D" w14:textId="1A59DE12" w:rsidR="002A13C3" w:rsidRDefault="002A13C3" w:rsidP="002A13C3">
      <w:pPr>
        <w:pStyle w:val="BodyTextL25"/>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3BB9D815" w14:textId="00279225" w:rsidR="00532197" w:rsidRDefault="00532197" w:rsidP="00532197">
      <w:pPr>
        <w:pStyle w:val="Ttulo4"/>
      </w:pPr>
      <w:r>
        <w:t>Pregunta:</w:t>
      </w:r>
    </w:p>
    <w:p w14:paraId="2FAB2425" w14:textId="60DDE57D" w:rsidR="001D0F32" w:rsidRDefault="002A13C3" w:rsidP="00532197">
      <w:pPr>
        <w:pStyle w:val="BodyTextL25"/>
        <w:spacing w:before="0"/>
      </w:pPr>
      <w:r>
        <w:t>¿Qué interfaces en R1, R2 y R3 son interfaces LAN?</w:t>
      </w:r>
    </w:p>
    <w:p w14:paraId="4CFA04E0" w14:textId="3A4E7F9E" w:rsidR="001D0F32" w:rsidRDefault="001D0F32" w:rsidP="001D0F32">
      <w:pPr>
        <w:pStyle w:val="AnswerLineL25"/>
      </w:pPr>
      <w:r>
        <w:t>Escriba sus respuestas aquí.</w:t>
      </w:r>
    </w:p>
    <w:p w14:paraId="2209171D" w14:textId="7082915C" w:rsidR="002A13C3" w:rsidRDefault="002A13C3" w:rsidP="002A13C3">
      <w:pPr>
        <w:pStyle w:val="BodyTextL25"/>
        <w:rPr>
          <w:rStyle w:val="AnswerGray"/>
        </w:rPr>
      </w:pPr>
      <w:r>
        <w:rPr>
          <w:rStyle w:val="AnswerGray"/>
        </w:rPr>
        <w:t>G0/0/0 en los tres routers.</w:t>
      </w:r>
    </w:p>
    <w:p w14:paraId="51C87F83" w14:textId="372D1317" w:rsidR="002A13C3" w:rsidRDefault="002A13C3" w:rsidP="00C049E9">
      <w:pPr>
        <w:pStyle w:val="BodyTextL25"/>
        <w:spacing w:before="0"/>
      </w:pPr>
      <w:r>
        <w:t>Configure el proceso OSPF en cada uno de los tres routers con el comando</w:t>
      </w:r>
      <w:r w:rsidRPr="00FE686C">
        <w:rPr>
          <w:b/>
        </w:rPr>
        <w:t xml:space="preserve"> pasive-interface </w:t>
      </w:r>
      <w:r>
        <w:t>.</w:t>
      </w:r>
    </w:p>
    <w:p w14:paraId="5742373D" w14:textId="2E4DC995" w:rsidR="00C049E9" w:rsidRDefault="00C049E9" w:rsidP="00C049E9">
      <w:pPr>
        <w:pStyle w:val="ConfigWindow"/>
      </w:pPr>
      <w:r>
        <w:t>Abrir la ventana de configuración</w:t>
      </w:r>
    </w:p>
    <w:p w14:paraId="13D0A57A" w14:textId="77777777" w:rsidR="002A13C3" w:rsidRDefault="002A13C3" w:rsidP="002A13C3">
      <w:pPr>
        <w:pStyle w:val="CMD"/>
        <w:rPr>
          <w:i/>
        </w:rPr>
      </w:pPr>
      <w:r>
        <w:t>Router(config-router)#</w:t>
      </w:r>
      <w:r w:rsidRPr="00F65F6B">
        <w:rPr>
          <w:b/>
        </w:rPr>
        <w:t>passive-interface</w:t>
      </w:r>
      <w:r w:rsidRPr="00F65F6B">
        <w:rPr>
          <w:i/>
        </w:rPr>
        <w:t xml:space="preserve"> interface</w:t>
      </w:r>
    </w:p>
    <w:p w14:paraId="4668E77A" w14:textId="77777777" w:rsidR="002A13C3" w:rsidRDefault="002A13C3" w:rsidP="002A13C3">
      <w:pPr>
        <w:pStyle w:val="CMD"/>
      </w:pPr>
    </w:p>
    <w:p w14:paraId="418508F7" w14:textId="531D32D8" w:rsidR="002A13C3" w:rsidRPr="00F65F6B" w:rsidRDefault="00A70184" w:rsidP="002A13C3">
      <w:pPr>
        <w:pStyle w:val="CMD"/>
        <w:rPr>
          <w:color w:val="FF0000"/>
        </w:rPr>
      </w:pPr>
      <w:r>
        <w:rPr>
          <w:color w:val="FF0000"/>
        </w:rPr>
        <w:t xml:space="preserve">R1(config)# </w:t>
      </w:r>
      <w:r>
        <w:rPr>
          <w:b/>
          <w:color w:val="FF0000"/>
        </w:rPr>
        <w:t>router ospf 10</w:t>
      </w:r>
    </w:p>
    <w:p w14:paraId="27B5B6CF" w14:textId="2FFA941B" w:rsidR="002A13C3" w:rsidRDefault="00A70184" w:rsidP="002A13C3">
      <w:pPr>
        <w:pStyle w:val="CMD"/>
        <w:rPr>
          <w:b/>
          <w:color w:val="FF0000"/>
        </w:rPr>
      </w:pPr>
      <w:r>
        <w:rPr>
          <w:color w:val="FF0000"/>
        </w:rPr>
        <w:t>R1(config-router)#</w:t>
      </w:r>
      <w:r w:rsidR="002A13C3" w:rsidRPr="00A70184">
        <w:rPr>
          <w:b/>
          <w:color w:val="FF0000"/>
        </w:rPr>
        <w:t xml:space="preserve"> passive interface GigabitEthernet0/0/0</w:t>
      </w:r>
    </w:p>
    <w:p w14:paraId="3B10909F" w14:textId="0589022D" w:rsidR="00A70184" w:rsidRDefault="00A70184" w:rsidP="002A13C3">
      <w:pPr>
        <w:pStyle w:val="CMD"/>
        <w:rPr>
          <w:color w:val="FF0000"/>
        </w:rPr>
      </w:pPr>
    </w:p>
    <w:p w14:paraId="504B981E" w14:textId="2D0299CD" w:rsidR="00A70184" w:rsidRPr="00F65F6B" w:rsidRDefault="00A70184" w:rsidP="00A70184">
      <w:pPr>
        <w:pStyle w:val="CMD"/>
        <w:rPr>
          <w:color w:val="FF0000"/>
        </w:rPr>
      </w:pPr>
      <w:r>
        <w:rPr>
          <w:color w:val="FF0000"/>
        </w:rPr>
        <w:t xml:space="preserve">R2(config)# </w:t>
      </w:r>
      <w:r>
        <w:rPr>
          <w:b/>
          <w:color w:val="FF0000"/>
        </w:rPr>
        <w:t>router ospf 10</w:t>
      </w:r>
    </w:p>
    <w:p w14:paraId="7F179C1F" w14:textId="57FA37DE" w:rsidR="00A70184" w:rsidRDefault="00A70184" w:rsidP="00A70184">
      <w:pPr>
        <w:pStyle w:val="CMD"/>
        <w:rPr>
          <w:color w:val="FF0000"/>
        </w:rPr>
      </w:pPr>
      <w:r>
        <w:rPr>
          <w:color w:val="FF0000"/>
        </w:rPr>
        <w:t>R2 (config-router) #</w:t>
      </w:r>
      <w:r w:rsidRPr="00A70184">
        <w:rPr>
          <w:b/>
          <w:color w:val="FF0000"/>
        </w:rPr>
        <w:t xml:space="preserve"> passive interface GigabitEthernet0/0/0</w:t>
      </w:r>
    </w:p>
    <w:p w14:paraId="742526BA" w14:textId="353E1A2A" w:rsidR="00A70184" w:rsidRDefault="00A70184" w:rsidP="002A13C3">
      <w:pPr>
        <w:pStyle w:val="CMD"/>
        <w:rPr>
          <w:color w:val="FF0000"/>
        </w:rPr>
      </w:pPr>
    </w:p>
    <w:p w14:paraId="52249209" w14:textId="5E1FB3E2" w:rsidR="00A70184" w:rsidRPr="00F65F6B" w:rsidRDefault="00A70184" w:rsidP="00A70184">
      <w:pPr>
        <w:pStyle w:val="CMD"/>
        <w:rPr>
          <w:color w:val="FF0000"/>
        </w:rPr>
      </w:pPr>
      <w:r>
        <w:rPr>
          <w:color w:val="FF0000"/>
        </w:rPr>
        <w:t xml:space="preserve">R3 (config) # </w:t>
      </w:r>
      <w:r>
        <w:rPr>
          <w:b/>
          <w:color w:val="FF0000"/>
        </w:rPr>
        <w:t>router ospf 10</w:t>
      </w:r>
    </w:p>
    <w:p w14:paraId="2A7E80EB" w14:textId="3B662615" w:rsidR="00A70184" w:rsidRDefault="00A70184" w:rsidP="00A70184">
      <w:pPr>
        <w:pStyle w:val="CMD"/>
        <w:rPr>
          <w:b/>
          <w:color w:val="FF0000"/>
        </w:rPr>
      </w:pPr>
      <w:r>
        <w:rPr>
          <w:color w:val="FF0000"/>
        </w:rPr>
        <w:t>R3 (config-router) #</w:t>
      </w:r>
      <w:r w:rsidRPr="00A70184">
        <w:rPr>
          <w:b/>
          <w:color w:val="FF0000"/>
        </w:rPr>
        <w:t xml:space="preserve"> passive interface GigabitEthernet0/0/0</w:t>
      </w:r>
    </w:p>
    <w:p w14:paraId="58CFC5E6" w14:textId="5243A8AB" w:rsidR="00C049E9" w:rsidRDefault="00C049E9" w:rsidP="00C049E9">
      <w:pPr>
        <w:pStyle w:val="ConfigWindow"/>
      </w:pPr>
      <w:r>
        <w:t>Cerrar la ventana de configuración</w:t>
      </w:r>
    </w:p>
    <w:p w14:paraId="0132FD31" w14:textId="77777777" w:rsidR="002A13C3" w:rsidRDefault="002A13C3" w:rsidP="00C049E9">
      <w:pPr>
        <w:pStyle w:val="Ttulo2"/>
      </w:pPr>
      <w:r>
        <w:t>Verifique la configuración OSPF</w:t>
      </w:r>
    </w:p>
    <w:p w14:paraId="1C27FA0C" w14:textId="3A232174" w:rsidR="002A13C3" w:rsidRDefault="002A13C3" w:rsidP="002A13C3">
      <w:pPr>
        <w:pStyle w:val="BodyTextL25"/>
      </w:pPr>
      <w:r>
        <w:t xml:space="preserve">Utilice los comandos </w:t>
      </w:r>
      <w:r w:rsidR="00A45C8B" w:rsidRPr="00C049E9">
        <w:rPr>
          <w:b/>
        </w:rPr>
        <w:t>show</w:t>
      </w:r>
      <w:r>
        <w:t xml:space="preserve"> para verificar la configuración de la red y la interfaz pasiva del proceso OSPF en cada router. </w:t>
      </w:r>
    </w:p>
    <w:p w14:paraId="3FB2A8B4" w14:textId="4A61A4A9" w:rsidR="002A13C3" w:rsidRDefault="00E63A1B" w:rsidP="00532197">
      <w:pPr>
        <w:pStyle w:val="ConfigWindow"/>
      </w:pPr>
      <w:r>
        <w:t>Fin del documento</w:t>
      </w:r>
    </w:p>
    <w:p w14:paraId="1EF6C608" w14:textId="5C1BE1AB" w:rsidR="00311B27" w:rsidRPr="00C51D36" w:rsidRDefault="00311B27" w:rsidP="005E2D1C">
      <w:pPr>
        <w:pStyle w:val="Ttulo1"/>
        <w:spacing w:before="120"/>
        <w:rPr>
          <w:rStyle w:val="LabSectionGray"/>
        </w:rPr>
      </w:pPr>
      <w:r>
        <w:rPr>
          <w:rStyle w:val="LabSectionGray"/>
        </w:rPr>
        <w:t>Guiones de respuestas</w:t>
      </w:r>
    </w:p>
    <w:p w14:paraId="34AD480B" w14:textId="5252A576" w:rsidR="00311B27" w:rsidRPr="00C51D36" w:rsidRDefault="00923636" w:rsidP="00C51D36">
      <w:pPr>
        <w:pStyle w:val="Ttulo1"/>
        <w:rPr>
          <w:rStyle w:val="LabSectionGray"/>
        </w:rPr>
      </w:pPr>
      <w:r>
        <w:rPr>
          <w:rStyle w:val="LabSectionGray"/>
        </w:rPr>
        <w:t>Router R1</w:t>
      </w:r>
    </w:p>
    <w:p w14:paraId="47A29355" w14:textId="3FC62447" w:rsidR="00C51D36" w:rsidRPr="00C51D36" w:rsidRDefault="00C51D36" w:rsidP="00C51D36">
      <w:pPr>
        <w:pStyle w:val="DevConfigs"/>
        <w:rPr>
          <w:rStyle w:val="DevConfigGray"/>
        </w:rPr>
      </w:pPr>
      <w:bookmarkStart w:id="0" w:name="_Hlk25006430"/>
      <w:r>
        <w:rPr>
          <w:rStyle w:val="DevConfigGray"/>
        </w:rPr>
        <w:t>enable</w:t>
      </w:r>
    </w:p>
    <w:p w14:paraId="727D2036" w14:textId="33AE4627" w:rsidR="00C51D36" w:rsidRPr="00C51D36" w:rsidRDefault="00C51D36" w:rsidP="00C51D36">
      <w:pPr>
        <w:pStyle w:val="DevConfigs"/>
        <w:rPr>
          <w:rStyle w:val="DevConfigGray"/>
        </w:rPr>
      </w:pPr>
      <w:r>
        <w:rPr>
          <w:rStyle w:val="DevConfigGray"/>
        </w:rPr>
        <w:t>configure terminal</w:t>
      </w:r>
    </w:p>
    <w:p w14:paraId="0B1BDF96" w14:textId="2AD68721" w:rsidR="00C51D36" w:rsidRPr="00831EC2" w:rsidRDefault="002063CA" w:rsidP="00831EC2">
      <w:pPr>
        <w:pStyle w:val="DevConfigs"/>
        <w:rPr>
          <w:rStyle w:val="DevConfigGray"/>
        </w:rPr>
      </w:pPr>
      <w:r>
        <w:rPr>
          <w:rStyle w:val="DevConfigGray"/>
        </w:rPr>
        <w:t>router ospf 10</w:t>
      </w:r>
    </w:p>
    <w:p w14:paraId="030AD016" w14:textId="043C2338" w:rsidR="00831EC2" w:rsidRDefault="00831EC2" w:rsidP="00831EC2">
      <w:pPr>
        <w:pStyle w:val="DevConfigs"/>
        <w:rPr>
          <w:rStyle w:val="DevConfigGray"/>
        </w:rPr>
      </w:pPr>
      <w:r>
        <w:rPr>
          <w:rStyle w:val="DevConfigGray"/>
        </w:rPr>
        <w:t xml:space="preserve"> router-id 1.1.1.1</w:t>
      </w:r>
    </w:p>
    <w:p w14:paraId="52355027" w14:textId="7015778C" w:rsidR="00831EC2" w:rsidRPr="00831EC2" w:rsidRDefault="00831EC2" w:rsidP="00831EC2">
      <w:pPr>
        <w:pStyle w:val="DevConfigs"/>
        <w:rPr>
          <w:rStyle w:val="DevConfigGray"/>
        </w:rPr>
      </w:pPr>
      <w:r>
        <w:rPr>
          <w:rStyle w:val="DevConfigGray"/>
        </w:rPr>
        <w:t xml:space="preserve"> network 192.168.10.0 0.0.0.255 area 0</w:t>
      </w:r>
    </w:p>
    <w:p w14:paraId="6250BD23" w14:textId="02983877" w:rsidR="00831EC2" w:rsidRPr="00831EC2" w:rsidRDefault="00831EC2" w:rsidP="00831EC2">
      <w:pPr>
        <w:pStyle w:val="DevConfigs"/>
        <w:rPr>
          <w:rStyle w:val="DevConfigGray"/>
        </w:rPr>
      </w:pPr>
      <w:r>
        <w:rPr>
          <w:rStyle w:val="DevConfigGray"/>
        </w:rPr>
        <w:t xml:space="preserve"> network 10.1.1.0 0.0.0.3 area 0</w:t>
      </w:r>
    </w:p>
    <w:p w14:paraId="4E74C0CE" w14:textId="2234593E" w:rsidR="00831EC2" w:rsidRDefault="00831EC2" w:rsidP="00831EC2">
      <w:pPr>
        <w:pStyle w:val="DevConfigs"/>
        <w:rPr>
          <w:rStyle w:val="DevConfigGray"/>
        </w:rPr>
      </w:pPr>
      <w:r>
        <w:rPr>
          <w:rStyle w:val="DevConfigGray"/>
        </w:rPr>
        <w:t xml:space="preserve"> network 10.1.1.4 0.0.0.3 area 0</w:t>
      </w:r>
    </w:p>
    <w:p w14:paraId="4D507205" w14:textId="05686DFC" w:rsidR="00A70184" w:rsidRPr="00831EC2" w:rsidRDefault="00A70184" w:rsidP="00831EC2">
      <w:pPr>
        <w:pStyle w:val="DevConfigs"/>
        <w:rPr>
          <w:rStyle w:val="DevConfigGray"/>
        </w:rPr>
      </w:pPr>
      <w:r>
        <w:rPr>
          <w:rStyle w:val="DevConfigGray"/>
        </w:rPr>
        <w:t xml:space="preserve"> passive-interface g0/0/0</w:t>
      </w:r>
    </w:p>
    <w:p w14:paraId="121FC23C" w14:textId="2A591F7E" w:rsidR="00831EC2" w:rsidRPr="00831EC2" w:rsidRDefault="00EF20E0" w:rsidP="00831EC2">
      <w:pPr>
        <w:pStyle w:val="DevConfigs"/>
        <w:rPr>
          <w:rStyle w:val="DevConfigGray"/>
        </w:rPr>
      </w:pPr>
      <w:r>
        <w:rPr>
          <w:rStyle w:val="DevConfigGray"/>
        </w:rPr>
        <w:t>end</w:t>
      </w:r>
    </w:p>
    <w:bookmarkEnd w:id="0"/>
    <w:p w14:paraId="3EDBAA33" w14:textId="69E99D88" w:rsidR="00923636" w:rsidRPr="00831EC2" w:rsidRDefault="00923636" w:rsidP="00831EC2">
      <w:pPr>
        <w:pStyle w:val="Ttulo1"/>
        <w:rPr>
          <w:rStyle w:val="LabSectionGray"/>
        </w:rPr>
      </w:pPr>
      <w:r>
        <w:rPr>
          <w:rStyle w:val="LabSectionGray"/>
        </w:rPr>
        <w:t>Router R2</w:t>
      </w:r>
    </w:p>
    <w:p w14:paraId="2CBDEE57" w14:textId="77777777" w:rsidR="00831EC2" w:rsidRPr="00831EC2" w:rsidRDefault="00831EC2" w:rsidP="00831EC2">
      <w:pPr>
        <w:pStyle w:val="DevConfigs"/>
        <w:rPr>
          <w:rStyle w:val="DevConfigGray"/>
        </w:rPr>
      </w:pPr>
      <w:r>
        <w:rPr>
          <w:rStyle w:val="DevConfigGray"/>
        </w:rPr>
        <w:t>enable</w:t>
      </w:r>
    </w:p>
    <w:p w14:paraId="0D6D4957" w14:textId="77777777" w:rsidR="00831EC2" w:rsidRPr="00831EC2" w:rsidRDefault="00831EC2" w:rsidP="00831EC2">
      <w:pPr>
        <w:pStyle w:val="DevConfigs"/>
        <w:rPr>
          <w:rStyle w:val="DevConfigGray"/>
        </w:rPr>
      </w:pPr>
      <w:r>
        <w:rPr>
          <w:rStyle w:val="DevConfigGray"/>
        </w:rPr>
        <w:t>configure terminal</w:t>
      </w:r>
    </w:p>
    <w:p w14:paraId="34A337E4" w14:textId="77777777" w:rsidR="00831EC2" w:rsidRPr="00831EC2" w:rsidRDefault="00831EC2" w:rsidP="00831EC2">
      <w:pPr>
        <w:pStyle w:val="DevConfigs"/>
        <w:rPr>
          <w:rStyle w:val="DevConfigGray"/>
        </w:rPr>
      </w:pPr>
      <w:r>
        <w:rPr>
          <w:rStyle w:val="DevConfigGray"/>
        </w:rPr>
        <w:t>router ospf 10</w:t>
      </w:r>
    </w:p>
    <w:p w14:paraId="74A402E3" w14:textId="390FD6D9" w:rsidR="00831EC2" w:rsidRPr="00831EC2" w:rsidRDefault="00831EC2" w:rsidP="00831EC2">
      <w:pPr>
        <w:pStyle w:val="DevConfigs"/>
        <w:rPr>
          <w:rStyle w:val="DevConfigGray"/>
        </w:rPr>
      </w:pPr>
      <w:r>
        <w:rPr>
          <w:rStyle w:val="DevConfigGray"/>
        </w:rPr>
        <w:t xml:space="preserve"> router-id 2.2.2.2</w:t>
      </w:r>
    </w:p>
    <w:p w14:paraId="0ED94E5C" w14:textId="2332A0AD" w:rsidR="00831EC2" w:rsidRPr="00831EC2" w:rsidRDefault="00831EC2" w:rsidP="00831EC2">
      <w:pPr>
        <w:pStyle w:val="DevConfigs"/>
        <w:rPr>
          <w:rStyle w:val="DevConfigGray"/>
        </w:rPr>
      </w:pPr>
      <w:r>
        <w:rPr>
          <w:rStyle w:val="DevConfigGray"/>
        </w:rPr>
        <w:t xml:space="preserve"> network 192.168.20.1 0.0.0.0 area 0</w:t>
      </w:r>
    </w:p>
    <w:p w14:paraId="419FCFFA" w14:textId="15A983D1" w:rsidR="00831EC2" w:rsidRPr="00831EC2" w:rsidRDefault="00831EC2" w:rsidP="00831EC2">
      <w:pPr>
        <w:pStyle w:val="DevConfigs"/>
        <w:rPr>
          <w:rStyle w:val="DevConfigGray"/>
        </w:rPr>
      </w:pPr>
      <w:r>
        <w:rPr>
          <w:rStyle w:val="DevConfigGray"/>
        </w:rPr>
        <w:t xml:space="preserve"> network 10.1.1.2 0.0.0.0 area 0</w:t>
      </w:r>
    </w:p>
    <w:p w14:paraId="2AFA7846" w14:textId="5A1910A3" w:rsidR="00831EC2" w:rsidRDefault="00831EC2" w:rsidP="00831EC2">
      <w:pPr>
        <w:pStyle w:val="DevConfigs"/>
        <w:rPr>
          <w:rStyle w:val="DevConfigGray"/>
        </w:rPr>
      </w:pPr>
      <w:r>
        <w:rPr>
          <w:rStyle w:val="DevConfigGray"/>
        </w:rPr>
        <w:t xml:space="preserve"> network 10.1.1.9 0.0.0.0 area 0</w:t>
      </w:r>
    </w:p>
    <w:p w14:paraId="3213BE0E" w14:textId="3819E763" w:rsidR="00A70184" w:rsidRDefault="00A70184" w:rsidP="00A70184">
      <w:pPr>
        <w:pStyle w:val="DevConfigs"/>
        <w:rPr>
          <w:rStyle w:val="DevConfigGray"/>
        </w:rPr>
      </w:pPr>
      <w:r>
        <w:rPr>
          <w:rStyle w:val="DevConfigGray"/>
        </w:rPr>
        <w:t xml:space="preserve"> passive-interface g0/0/0</w:t>
      </w:r>
    </w:p>
    <w:p w14:paraId="54CE86CC" w14:textId="36598B7C" w:rsidR="00EF20E0" w:rsidRPr="00831EC2" w:rsidRDefault="00EF20E0" w:rsidP="00A70184">
      <w:pPr>
        <w:pStyle w:val="DevConfigs"/>
        <w:rPr>
          <w:rStyle w:val="DevConfigGray"/>
        </w:rPr>
      </w:pPr>
      <w:r>
        <w:rPr>
          <w:rStyle w:val="DevConfigGray"/>
        </w:rPr>
        <w:t>end</w:t>
      </w:r>
    </w:p>
    <w:p w14:paraId="4D32E49F" w14:textId="7CD9EF96" w:rsidR="00923636" w:rsidRPr="00831EC2" w:rsidRDefault="00923636" w:rsidP="00831EC2">
      <w:pPr>
        <w:pStyle w:val="Ttulo1"/>
        <w:rPr>
          <w:rStyle w:val="LabSectionGray"/>
        </w:rPr>
      </w:pPr>
      <w:r>
        <w:rPr>
          <w:rStyle w:val="LabSectionGray"/>
        </w:rPr>
        <w:t>Router R3</w:t>
      </w:r>
    </w:p>
    <w:p w14:paraId="40DE62ED" w14:textId="77777777" w:rsidR="00831EC2" w:rsidRPr="00831EC2" w:rsidRDefault="00831EC2" w:rsidP="00831EC2">
      <w:pPr>
        <w:pStyle w:val="DevConfigs"/>
        <w:rPr>
          <w:rStyle w:val="DevConfigGray"/>
        </w:rPr>
      </w:pPr>
      <w:r>
        <w:rPr>
          <w:rStyle w:val="DevConfigGray"/>
        </w:rPr>
        <w:t>enable</w:t>
      </w:r>
    </w:p>
    <w:p w14:paraId="2E85ED39" w14:textId="77777777" w:rsidR="00831EC2" w:rsidRPr="00831EC2" w:rsidRDefault="00831EC2" w:rsidP="00831EC2">
      <w:pPr>
        <w:pStyle w:val="DevConfigs"/>
        <w:rPr>
          <w:rStyle w:val="DevConfigGray"/>
        </w:rPr>
      </w:pPr>
      <w:r>
        <w:rPr>
          <w:rStyle w:val="DevConfigGray"/>
        </w:rPr>
        <w:t>configure terminal</w:t>
      </w:r>
    </w:p>
    <w:p w14:paraId="62EA765A" w14:textId="77777777" w:rsidR="00831EC2" w:rsidRPr="00831EC2" w:rsidRDefault="00831EC2" w:rsidP="00831EC2">
      <w:pPr>
        <w:pStyle w:val="DevConfigs"/>
        <w:rPr>
          <w:rStyle w:val="DevConfigGray"/>
        </w:rPr>
      </w:pPr>
      <w:r>
        <w:rPr>
          <w:rStyle w:val="DevConfigGray"/>
        </w:rPr>
        <w:t>router ospf 10</w:t>
      </w:r>
    </w:p>
    <w:p w14:paraId="4FC945AD" w14:textId="2F20CFA0" w:rsidR="00923636" w:rsidRDefault="00831EC2" w:rsidP="00831EC2">
      <w:pPr>
        <w:pStyle w:val="DevConfigs"/>
        <w:rPr>
          <w:rStyle w:val="DevConfigGray"/>
        </w:rPr>
      </w:pPr>
      <w:r>
        <w:rPr>
          <w:rStyle w:val="DevConfigGray"/>
        </w:rPr>
        <w:t xml:space="preserve"> router-id 3.3.3.3</w:t>
      </w:r>
    </w:p>
    <w:p w14:paraId="19ECFE3B" w14:textId="77777777" w:rsidR="00A70184" w:rsidRPr="00A70184" w:rsidRDefault="00A70184" w:rsidP="00A70184">
      <w:pPr>
        <w:pStyle w:val="DevConfigs"/>
        <w:rPr>
          <w:rStyle w:val="DevConfigGray"/>
        </w:rPr>
      </w:pPr>
      <w:r>
        <w:rPr>
          <w:rStyle w:val="DevConfigGray"/>
        </w:rPr>
        <w:t>interface GigabitEthernet0/0/0</w:t>
      </w:r>
    </w:p>
    <w:p w14:paraId="7D11DE88" w14:textId="5D12B076" w:rsidR="00A70184" w:rsidRPr="00A70184" w:rsidRDefault="00A70184" w:rsidP="00A70184">
      <w:pPr>
        <w:pStyle w:val="DevConfigs"/>
        <w:rPr>
          <w:rStyle w:val="DevConfigGray"/>
        </w:rPr>
      </w:pPr>
      <w:r>
        <w:rPr>
          <w:rStyle w:val="DevConfigGray"/>
        </w:rPr>
        <w:t xml:space="preserve"> ip ospf 10 area 0</w:t>
      </w:r>
    </w:p>
    <w:p w14:paraId="3193061C" w14:textId="77777777" w:rsidR="00A70184" w:rsidRPr="00A70184" w:rsidRDefault="00A70184" w:rsidP="00A70184">
      <w:pPr>
        <w:pStyle w:val="DevConfigs"/>
        <w:rPr>
          <w:rStyle w:val="DevConfigGray"/>
        </w:rPr>
      </w:pPr>
      <w:r>
        <w:rPr>
          <w:rStyle w:val="DevConfigGray"/>
        </w:rPr>
        <w:t>interface Serial0/1/0</w:t>
      </w:r>
    </w:p>
    <w:p w14:paraId="6ACA4C6A" w14:textId="31B193E3" w:rsidR="00A70184" w:rsidRPr="00A70184" w:rsidRDefault="00A70184" w:rsidP="00A70184">
      <w:pPr>
        <w:pStyle w:val="DevConfigs"/>
        <w:rPr>
          <w:rStyle w:val="DevConfigGray"/>
        </w:rPr>
      </w:pPr>
      <w:r>
        <w:rPr>
          <w:rStyle w:val="DevConfigGray"/>
        </w:rPr>
        <w:t xml:space="preserve"> ip ospf 10 area 0</w:t>
      </w:r>
    </w:p>
    <w:p w14:paraId="6DE267A1" w14:textId="77777777" w:rsidR="00A70184" w:rsidRPr="00A70184" w:rsidRDefault="00A70184" w:rsidP="00A70184">
      <w:pPr>
        <w:pStyle w:val="DevConfigs"/>
        <w:rPr>
          <w:rStyle w:val="DevConfigGray"/>
        </w:rPr>
      </w:pPr>
      <w:r>
        <w:rPr>
          <w:rStyle w:val="DevConfigGray"/>
        </w:rPr>
        <w:t>interface Serial0/1/1</w:t>
      </w:r>
    </w:p>
    <w:p w14:paraId="21AE85B3" w14:textId="77777777" w:rsidR="00A70184" w:rsidRPr="00A70184" w:rsidRDefault="00A70184" w:rsidP="00A70184">
      <w:pPr>
        <w:pStyle w:val="DevConfigs"/>
        <w:rPr>
          <w:rStyle w:val="DevConfigGray"/>
        </w:rPr>
      </w:pPr>
      <w:r>
        <w:rPr>
          <w:rStyle w:val="DevConfigGray"/>
        </w:rPr>
        <w:t xml:space="preserve"> ip ospf 10 area 0</w:t>
      </w:r>
    </w:p>
    <w:p w14:paraId="18CA09F7" w14:textId="26514303" w:rsidR="00A70184" w:rsidRDefault="00A70184" w:rsidP="00831EC2">
      <w:pPr>
        <w:pStyle w:val="DevConfigs"/>
        <w:rPr>
          <w:rStyle w:val="DevConfigGray"/>
        </w:rPr>
      </w:pPr>
      <w:r>
        <w:rPr>
          <w:rStyle w:val="DevConfigGray"/>
        </w:rPr>
        <w:t>router ospf 10</w:t>
      </w:r>
    </w:p>
    <w:p w14:paraId="168480A4" w14:textId="2448F36F" w:rsidR="00A70184" w:rsidRDefault="00A70184" w:rsidP="00831EC2">
      <w:pPr>
        <w:pStyle w:val="DevConfigs"/>
        <w:rPr>
          <w:rStyle w:val="DevConfigGray"/>
        </w:rPr>
      </w:pPr>
      <w:r>
        <w:rPr>
          <w:rStyle w:val="DevConfigGray"/>
        </w:rPr>
        <w:lastRenderedPageBreak/>
        <w:t xml:space="preserve"> passive-interface g0/0/0</w:t>
      </w:r>
    </w:p>
    <w:p w14:paraId="1DAFA592" w14:textId="77F31B79" w:rsidR="00EF20E0" w:rsidRPr="00831EC2" w:rsidRDefault="00EF20E0" w:rsidP="00831EC2">
      <w:pPr>
        <w:pStyle w:val="DevConfigs"/>
        <w:rPr>
          <w:rStyle w:val="DevConfigGray"/>
        </w:rPr>
      </w:pPr>
      <w:r>
        <w:rPr>
          <w:rStyle w:val="DevConfigGray"/>
        </w:rPr>
        <w:t>end</w:t>
      </w:r>
    </w:p>
    <w:sectPr w:rsidR="00EF20E0" w:rsidRPr="00831EC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EC39" w14:textId="77777777" w:rsidR="00527137" w:rsidRDefault="00527137" w:rsidP="00710659">
      <w:pPr>
        <w:spacing w:after="0" w:line="240" w:lineRule="auto"/>
      </w:pPr>
      <w:r>
        <w:separator/>
      </w:r>
    </w:p>
    <w:p w14:paraId="2DDDF431" w14:textId="77777777" w:rsidR="00527137" w:rsidRDefault="00527137"/>
  </w:endnote>
  <w:endnote w:type="continuationSeparator" w:id="0">
    <w:p w14:paraId="58E2A5E8" w14:textId="77777777" w:rsidR="00527137" w:rsidRDefault="00527137" w:rsidP="00710659">
      <w:pPr>
        <w:spacing w:after="0" w:line="240" w:lineRule="auto"/>
      </w:pPr>
      <w:r>
        <w:continuationSeparator/>
      </w:r>
    </w:p>
    <w:p w14:paraId="0A03AD78" w14:textId="77777777" w:rsidR="00527137" w:rsidRDefault="00527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70E0" w14:textId="2D579856"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9E7270">
      <w:rPr>
        <w:noProof/>
      </w:rPr>
      <w:t>2019</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7135" w14:textId="3EF6472C" w:rsidR="00882B63" w:rsidRPr="00882B63" w:rsidRDefault="00882B63"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9E7270">
      <w:rPr>
        <w:noProof/>
      </w:rPr>
      <w:t>2019</w:t>
    </w:r>
    <w:r w:rsidR="007E6402">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05DE" w14:textId="77777777" w:rsidR="00527137" w:rsidRDefault="00527137" w:rsidP="00710659">
      <w:pPr>
        <w:spacing w:after="0" w:line="240" w:lineRule="auto"/>
      </w:pPr>
      <w:r>
        <w:separator/>
      </w:r>
    </w:p>
    <w:p w14:paraId="5BF9EBE4" w14:textId="77777777" w:rsidR="00527137" w:rsidRDefault="00527137"/>
  </w:footnote>
  <w:footnote w:type="continuationSeparator" w:id="0">
    <w:p w14:paraId="04F00445" w14:textId="77777777" w:rsidR="00527137" w:rsidRDefault="00527137" w:rsidP="00710659">
      <w:pPr>
        <w:spacing w:after="0" w:line="240" w:lineRule="auto"/>
      </w:pPr>
      <w:r>
        <w:continuationSeparator/>
      </w:r>
    </w:p>
    <w:p w14:paraId="06E08750" w14:textId="77777777" w:rsidR="00527137" w:rsidRDefault="00527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77777777" w:rsidR="00926CB2" w:rsidRDefault="002A13C3" w:rsidP="008402F2">
        <w:pPr>
          <w:pStyle w:val="PageHead"/>
        </w:pPr>
        <w:r>
          <w:t>Packet Tracer - Configuración OSPFv2 punto a punto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BC83" w14:textId="77777777" w:rsidR="00926CB2" w:rsidRDefault="00882B63" w:rsidP="006C3FCF">
    <w:pPr>
      <w:ind w:left="-288"/>
    </w:pPr>
    <w:r>
      <w:rPr>
        <w:noProof/>
      </w:rPr>
      <w:drawing>
        <wp:inline distT="0" distB="0" distL="0" distR="0" wp14:anchorId="4356A065" wp14:editId="6D542DE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4DA626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5"/>
  </w:num>
  <w:num w:numId="2" w16cid:durableId="1676490677">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lvlOverride w:ilvl="0"/>
  </w:num>
  <w:num w:numId="10" w16cid:durableId="189682658">
    <w:abstractNumId w:val="6"/>
    <w:lvlOverride w:ilvl="0"/>
  </w:num>
  <w:num w:numId="11" w16cid:durableId="152616550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27137"/>
    <w:rsid w:val="00532197"/>
    <w:rsid w:val="00536277"/>
    <w:rsid w:val="00536F43"/>
    <w:rsid w:val="005510BA"/>
    <w:rsid w:val="005538C8"/>
    <w:rsid w:val="00554B4E"/>
    <w:rsid w:val="00556C02"/>
    <w:rsid w:val="00561BB2"/>
    <w:rsid w:val="00563249"/>
    <w:rsid w:val="00570A65"/>
    <w:rsid w:val="005762B1"/>
    <w:rsid w:val="00580456"/>
    <w:rsid w:val="00580E73"/>
    <w:rsid w:val="005831A9"/>
    <w:rsid w:val="005861D3"/>
    <w:rsid w:val="00592329"/>
    <w:rsid w:val="00593386"/>
    <w:rsid w:val="00596998"/>
    <w:rsid w:val="0059790F"/>
    <w:rsid w:val="005A6E62"/>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BE5"/>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EBA"/>
    <w:rsid w:val="00A754B4"/>
    <w:rsid w:val="00A76665"/>
    <w:rsid w:val="00A76749"/>
    <w:rsid w:val="00A807C1"/>
    <w:rsid w:val="00A82658"/>
    <w:rsid w:val="00A83374"/>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Ttulo1">
    <w:name w:val="heading 1"/>
    <w:basedOn w:val="Normal"/>
    <w:next w:val="BodyTextL25"/>
    <w:link w:val="Ttulo1Car"/>
    <w:uiPriority w:val="9"/>
    <w:unhideWhenUsed/>
    <w:qFormat/>
    <w:rsid w:val="00532197"/>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C049E9"/>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532197"/>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31727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C049E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53219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31727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Prrafodelista">
    <w:name w:val="List Paragraph"/>
    <w:basedOn w:val="Normal"/>
    <w:uiPriority w:val="34"/>
    <w:qFormat/>
    <w:rsid w:val="002A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2038DB"/>
    <w:rsid w:val="00222BCF"/>
    <w:rsid w:val="002B00FB"/>
    <w:rsid w:val="004301C8"/>
    <w:rsid w:val="00444F61"/>
    <w:rsid w:val="005A214E"/>
    <w:rsid w:val="005D5524"/>
    <w:rsid w:val="006A1C89"/>
    <w:rsid w:val="006F1D3E"/>
    <w:rsid w:val="006F64A6"/>
    <w:rsid w:val="00880FA2"/>
    <w:rsid w:val="00940BE0"/>
    <w:rsid w:val="00B27A48"/>
    <w:rsid w:val="00CE7DBA"/>
    <w:rsid w:val="00D20EDE"/>
    <w:rsid w:val="00EB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5</Pages>
  <Words>963</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Point-to-Point Single-Area OSPFv2 Configuration</vt:lpstr>
    </vt:vector>
  </TitlesOfParts>
  <Company>Cisco Systems, Inc.</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Configuración OSPFv2 punto a punto de área única</dc:title>
  <dc:creator>Martin Benson</dc:creator>
  <dc:description>2013</dc:description>
  <cp:lastModifiedBy>Lizethe Pérez Fuertes</cp:lastModifiedBy>
  <cp:revision>2</cp:revision>
  <cp:lastPrinted>2019-11-19T14:00:00Z</cp:lastPrinted>
  <dcterms:created xsi:type="dcterms:W3CDTF">2023-03-06T18:09:00Z</dcterms:created>
  <dcterms:modified xsi:type="dcterms:W3CDTF">2023-03-06T18:09:00Z</dcterms:modified>
</cp:coreProperties>
</file>